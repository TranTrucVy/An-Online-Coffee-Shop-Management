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E9E2F" w14:textId="4CD72C7E" w:rsidR="00E15718" w:rsidRPr="00B6548B" w:rsidRDefault="00022AEE" w:rsidP="00B6548B">
      <w:pPr>
        <w:pStyle w:val="bng"/>
        <w:rPr>
          <w:sz w:val="28"/>
          <w:szCs w:val="28"/>
          <w:lang w:val="vi-VN"/>
        </w:rPr>
      </w:pPr>
      <w:bookmarkStart w:id="0" w:name="_Toc387692907"/>
      <w:r w:rsidRPr="00B6548B">
        <w:rPr>
          <w:sz w:val="28"/>
          <w:szCs w:val="28"/>
          <w:lang w:val="vi-VN"/>
        </w:rPr>
        <w:t>TỔNG LIÊN ĐOÀN LAO ĐỘNG VIỆT NAM</w:t>
      </w:r>
    </w:p>
    <w:p w14:paraId="11D777CC" w14:textId="75D2B73C" w:rsidR="00E15718" w:rsidRPr="00B6548B" w:rsidRDefault="00022AEE" w:rsidP="00B6548B">
      <w:pPr>
        <w:suppressAutoHyphens/>
        <w:autoSpaceDE w:val="0"/>
        <w:autoSpaceDN w:val="0"/>
        <w:adjustRightInd w:val="0"/>
        <w:spacing w:line="360" w:lineRule="auto"/>
        <w:jc w:val="center"/>
        <w:rPr>
          <w:color w:val="000000" w:themeColor="text1"/>
          <w:sz w:val="28"/>
          <w:szCs w:val="28"/>
          <w:lang w:val="vi-VN"/>
        </w:rPr>
      </w:pPr>
      <w:r w:rsidRPr="00B6548B">
        <w:rPr>
          <w:b/>
          <w:bCs/>
          <w:color w:val="000000" w:themeColor="text1"/>
          <w:sz w:val="28"/>
          <w:szCs w:val="28"/>
          <w:lang w:val="vi-VN"/>
        </w:rPr>
        <w:t>TRƯỜNG ĐẠI HỌC TÔN ĐỨC THẮNG</w:t>
      </w:r>
    </w:p>
    <w:p w14:paraId="121B975E" w14:textId="2FCC745B" w:rsidR="00E15718" w:rsidRPr="00B6548B" w:rsidRDefault="00022AEE" w:rsidP="00B6548B">
      <w:pPr>
        <w:suppressAutoHyphens/>
        <w:autoSpaceDE w:val="0"/>
        <w:autoSpaceDN w:val="0"/>
        <w:adjustRightInd w:val="0"/>
        <w:spacing w:line="360" w:lineRule="auto"/>
        <w:jc w:val="center"/>
        <w:rPr>
          <w:color w:val="000000" w:themeColor="text1"/>
          <w:sz w:val="28"/>
          <w:szCs w:val="28"/>
          <w:lang w:val="vi-VN"/>
        </w:rPr>
      </w:pPr>
      <w:r w:rsidRPr="00B6548B">
        <w:rPr>
          <w:b/>
          <w:bCs/>
          <w:color w:val="000000" w:themeColor="text1"/>
          <w:sz w:val="28"/>
          <w:szCs w:val="28"/>
          <w:lang w:val="vi-VN"/>
        </w:rPr>
        <w:t>KHOA CÔNG NGHỆ THÔNG TIN</w:t>
      </w:r>
    </w:p>
    <w:p w14:paraId="478AA4D9" w14:textId="77777777" w:rsidR="00E15718" w:rsidRPr="00B6548B" w:rsidRDefault="00E15718" w:rsidP="00B6548B">
      <w:pPr>
        <w:suppressAutoHyphens/>
        <w:autoSpaceDE w:val="0"/>
        <w:autoSpaceDN w:val="0"/>
        <w:adjustRightInd w:val="0"/>
        <w:spacing w:line="360" w:lineRule="auto"/>
        <w:ind w:firstLine="720"/>
        <w:jc w:val="center"/>
        <w:rPr>
          <w:color w:val="000000" w:themeColor="text1"/>
          <w:sz w:val="28"/>
          <w:szCs w:val="28"/>
          <w:lang w:val="vi-VN"/>
        </w:rPr>
      </w:pPr>
    </w:p>
    <w:p w14:paraId="2CE2FF69" w14:textId="77777777" w:rsidR="00E15718" w:rsidRDefault="00022AEE">
      <w:pPr>
        <w:suppressAutoHyphens/>
        <w:autoSpaceDE w:val="0"/>
        <w:autoSpaceDN w:val="0"/>
        <w:adjustRightInd w:val="0"/>
        <w:spacing w:line="360" w:lineRule="auto"/>
        <w:ind w:firstLine="720"/>
        <w:jc w:val="center"/>
        <w:rPr>
          <w:b/>
          <w:bCs/>
          <w:color w:val="000000" w:themeColor="text1"/>
          <w:sz w:val="28"/>
          <w:szCs w:val="28"/>
          <w:lang w:val="vi-VN"/>
        </w:rPr>
      </w:pPr>
      <w:r>
        <w:rPr>
          <w:noProof/>
          <w:color w:val="000000" w:themeColor="text1"/>
          <w:sz w:val="22"/>
          <w:szCs w:val="22"/>
          <w:lang w:val="vi-VN"/>
        </w:rPr>
        <w:drawing>
          <wp:inline distT="0" distB="0" distL="0" distR="0" wp14:anchorId="25FEE113" wp14:editId="3E0D67A6">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0D726024" w14:textId="77777777" w:rsidR="00AA2FB9" w:rsidRDefault="00B6548B" w:rsidP="00AA2FB9">
      <w:pPr>
        <w:suppressAutoHyphens/>
        <w:autoSpaceDE w:val="0"/>
        <w:autoSpaceDN w:val="0"/>
        <w:adjustRightInd w:val="0"/>
        <w:ind w:firstLine="720"/>
        <w:jc w:val="center"/>
        <w:rPr>
          <w:b/>
          <w:bCs/>
          <w:color w:val="000000" w:themeColor="text1"/>
          <w:sz w:val="28"/>
          <w:szCs w:val="28"/>
        </w:rPr>
      </w:pPr>
      <w:r>
        <w:rPr>
          <w:b/>
          <w:bCs/>
          <w:color w:val="000000" w:themeColor="text1"/>
          <w:sz w:val="28"/>
          <w:szCs w:val="28"/>
        </w:rPr>
        <w:t xml:space="preserve">ĐỒ ÁN CUỐI KÌ </w:t>
      </w:r>
    </w:p>
    <w:p w14:paraId="4F7A92A6" w14:textId="7F6CD69E" w:rsidR="00B6548B" w:rsidRPr="00550A10" w:rsidRDefault="00B6548B" w:rsidP="00AA2FB9">
      <w:pPr>
        <w:suppressAutoHyphens/>
        <w:autoSpaceDE w:val="0"/>
        <w:autoSpaceDN w:val="0"/>
        <w:adjustRightInd w:val="0"/>
        <w:ind w:firstLine="720"/>
        <w:jc w:val="center"/>
        <w:rPr>
          <w:b/>
          <w:bCs/>
          <w:color w:val="000000" w:themeColor="text1"/>
          <w:sz w:val="28"/>
          <w:szCs w:val="28"/>
        </w:rPr>
      </w:pPr>
      <w:r>
        <w:rPr>
          <w:b/>
          <w:bCs/>
          <w:color w:val="000000" w:themeColor="text1"/>
          <w:sz w:val="28"/>
          <w:szCs w:val="28"/>
        </w:rPr>
        <w:t>MÔN QUẢN TRỊ HỆ THỐNG THÔNG TIN</w:t>
      </w:r>
    </w:p>
    <w:p w14:paraId="2C58D934" w14:textId="77777777" w:rsidR="00B6548B" w:rsidRPr="00DF20A5" w:rsidRDefault="00B6548B" w:rsidP="00B6548B">
      <w:pPr>
        <w:suppressAutoHyphens/>
        <w:autoSpaceDE w:val="0"/>
        <w:autoSpaceDN w:val="0"/>
        <w:adjustRightInd w:val="0"/>
        <w:ind w:firstLine="720"/>
        <w:jc w:val="center"/>
        <w:rPr>
          <w:b/>
          <w:bCs/>
          <w:color w:val="000000" w:themeColor="text1"/>
          <w:sz w:val="28"/>
          <w:szCs w:val="28"/>
          <w:lang w:val="vi-VN"/>
        </w:rPr>
      </w:pPr>
    </w:p>
    <w:p w14:paraId="679163C6" w14:textId="77777777" w:rsidR="00B6548B" w:rsidRPr="00DF20A5" w:rsidRDefault="00B6548B" w:rsidP="00B6548B">
      <w:pPr>
        <w:suppressAutoHyphens/>
        <w:autoSpaceDE w:val="0"/>
        <w:autoSpaceDN w:val="0"/>
        <w:adjustRightInd w:val="0"/>
        <w:ind w:firstLine="720"/>
        <w:rPr>
          <w:b/>
          <w:bCs/>
          <w:color w:val="000000" w:themeColor="text1"/>
          <w:sz w:val="28"/>
          <w:szCs w:val="28"/>
          <w:lang w:val="vi-VN"/>
        </w:rPr>
      </w:pPr>
    </w:p>
    <w:p w14:paraId="46446355" w14:textId="77777777" w:rsidR="00E15718" w:rsidRDefault="00E15718">
      <w:pPr>
        <w:suppressAutoHyphens/>
        <w:autoSpaceDE w:val="0"/>
        <w:autoSpaceDN w:val="0"/>
        <w:adjustRightInd w:val="0"/>
        <w:spacing w:line="360" w:lineRule="auto"/>
        <w:ind w:firstLine="720"/>
        <w:jc w:val="center"/>
        <w:rPr>
          <w:b/>
          <w:bCs/>
          <w:color w:val="000000" w:themeColor="text1"/>
          <w:sz w:val="28"/>
          <w:szCs w:val="28"/>
          <w:lang w:val="vi-VN"/>
        </w:rPr>
      </w:pPr>
    </w:p>
    <w:p w14:paraId="278DB78F" w14:textId="77777777" w:rsidR="00B850E0" w:rsidRDefault="00B850E0">
      <w:pPr>
        <w:suppressAutoHyphens/>
        <w:autoSpaceDE w:val="0"/>
        <w:autoSpaceDN w:val="0"/>
        <w:adjustRightInd w:val="0"/>
        <w:spacing w:line="360" w:lineRule="auto"/>
        <w:jc w:val="both"/>
        <w:rPr>
          <w:b/>
          <w:bCs/>
          <w:color w:val="000000" w:themeColor="text1"/>
          <w:sz w:val="32"/>
          <w:szCs w:val="32"/>
          <w:lang w:val="vi-VN"/>
        </w:rPr>
      </w:pPr>
    </w:p>
    <w:p w14:paraId="1DEE5307" w14:textId="77777777" w:rsidR="00B850E0" w:rsidRDefault="00B850E0">
      <w:pPr>
        <w:suppressAutoHyphens/>
        <w:autoSpaceDE w:val="0"/>
        <w:autoSpaceDN w:val="0"/>
        <w:adjustRightInd w:val="0"/>
        <w:spacing w:line="360" w:lineRule="auto"/>
        <w:jc w:val="both"/>
        <w:rPr>
          <w:b/>
          <w:bCs/>
          <w:color w:val="000000" w:themeColor="text1"/>
          <w:sz w:val="32"/>
          <w:szCs w:val="32"/>
          <w:lang w:val="vi-VN"/>
        </w:rPr>
      </w:pPr>
    </w:p>
    <w:p w14:paraId="478EA5D9" w14:textId="77777777" w:rsidR="00E15718" w:rsidRDefault="00E15718">
      <w:pPr>
        <w:suppressAutoHyphens/>
        <w:autoSpaceDE w:val="0"/>
        <w:autoSpaceDN w:val="0"/>
        <w:adjustRightInd w:val="0"/>
        <w:spacing w:line="360" w:lineRule="auto"/>
        <w:rPr>
          <w:b/>
          <w:bCs/>
          <w:color w:val="000000" w:themeColor="text1"/>
          <w:lang w:val="vi-VN"/>
        </w:rPr>
      </w:pPr>
    </w:p>
    <w:p w14:paraId="3CDC6E40" w14:textId="77777777" w:rsidR="00B6548B" w:rsidRPr="006D1304" w:rsidRDefault="00B6548B" w:rsidP="00B6548B">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AN ONLINE SHOP COFFEE MANAGEMENT SYSTEM</w:t>
      </w:r>
    </w:p>
    <w:p w14:paraId="05031C3B" w14:textId="77777777" w:rsidR="00E15718" w:rsidRDefault="00E15718">
      <w:pPr>
        <w:suppressAutoHyphens/>
        <w:autoSpaceDE w:val="0"/>
        <w:autoSpaceDN w:val="0"/>
        <w:adjustRightInd w:val="0"/>
        <w:spacing w:line="360" w:lineRule="auto"/>
        <w:rPr>
          <w:color w:val="000000" w:themeColor="text1"/>
          <w:sz w:val="28"/>
          <w:szCs w:val="28"/>
          <w:lang w:val="vi-VN"/>
        </w:rPr>
      </w:pPr>
    </w:p>
    <w:p w14:paraId="635EBB7A" w14:textId="77777777" w:rsidR="00E15718" w:rsidRDefault="00E15718">
      <w:pPr>
        <w:suppressAutoHyphens/>
        <w:autoSpaceDE w:val="0"/>
        <w:autoSpaceDN w:val="0"/>
        <w:adjustRightInd w:val="0"/>
        <w:spacing w:line="360" w:lineRule="auto"/>
        <w:jc w:val="both"/>
        <w:rPr>
          <w:b/>
          <w:bCs/>
          <w:color w:val="000000" w:themeColor="text1"/>
          <w:lang w:val="vi-VN"/>
        </w:rPr>
      </w:pPr>
    </w:p>
    <w:p w14:paraId="444B326D" w14:textId="3432693E" w:rsidR="00E15718" w:rsidRDefault="00B6548B" w:rsidP="00B6548B">
      <w:pPr>
        <w:suppressAutoHyphens/>
        <w:wordWrap w:val="0"/>
        <w:autoSpaceDE w:val="0"/>
        <w:autoSpaceDN w:val="0"/>
        <w:adjustRightInd w:val="0"/>
        <w:spacing w:line="360" w:lineRule="auto"/>
        <w:rPr>
          <w:color w:val="000000" w:themeColor="text1"/>
          <w:sz w:val="28"/>
          <w:szCs w:val="28"/>
        </w:rPr>
      </w:pPr>
      <w:r>
        <w:rPr>
          <w:b/>
          <w:bCs/>
          <w:color w:val="000000" w:themeColor="text1"/>
        </w:rPr>
        <w:t xml:space="preserve">                                                                            </w:t>
      </w:r>
      <w:r w:rsidR="00022AEE">
        <w:rPr>
          <w:i/>
          <w:color w:val="000000" w:themeColor="text1"/>
          <w:sz w:val="28"/>
          <w:szCs w:val="28"/>
          <w:lang w:val="vi-VN"/>
        </w:rPr>
        <w:t>Người hướng dẫn</w:t>
      </w:r>
      <w:r w:rsidR="00022AEE">
        <w:rPr>
          <w:color w:val="000000" w:themeColor="text1"/>
          <w:sz w:val="28"/>
          <w:szCs w:val="28"/>
          <w:lang w:val="vi-VN"/>
        </w:rPr>
        <w:t xml:space="preserve">: </w:t>
      </w:r>
      <w:r w:rsidR="00022AEE">
        <w:rPr>
          <w:b/>
          <w:bCs/>
          <w:color w:val="000000" w:themeColor="text1"/>
          <w:sz w:val="28"/>
          <w:szCs w:val="28"/>
        </w:rPr>
        <w:t xml:space="preserve">GV. </w:t>
      </w:r>
      <w:r w:rsidR="00B674EE">
        <w:rPr>
          <w:b/>
          <w:bCs/>
          <w:color w:val="000000" w:themeColor="text1"/>
          <w:sz w:val="28"/>
          <w:szCs w:val="28"/>
        </w:rPr>
        <w:t>HỒ THỊ LINH</w:t>
      </w:r>
    </w:p>
    <w:p w14:paraId="13DA6A26" w14:textId="77777777" w:rsidR="00E15718" w:rsidRDefault="00022AEE">
      <w:pPr>
        <w:suppressAutoHyphens/>
        <w:autoSpaceDE w:val="0"/>
        <w:autoSpaceDN w:val="0"/>
        <w:adjustRightInd w:val="0"/>
        <w:spacing w:line="360" w:lineRule="auto"/>
        <w:jc w:val="right"/>
        <w:rPr>
          <w:b/>
          <w:bCs/>
          <w:color w:val="000000" w:themeColor="text1"/>
          <w:sz w:val="28"/>
          <w:szCs w:val="28"/>
          <w:lang w:val="vi-VN"/>
        </w:rPr>
      </w:pPr>
      <w:r>
        <w:rPr>
          <w:i/>
          <w:color w:val="000000" w:themeColor="text1"/>
          <w:sz w:val="28"/>
          <w:szCs w:val="28"/>
          <w:lang w:val="vi-VN"/>
        </w:rPr>
        <w:t>Người thực hiện</w:t>
      </w:r>
      <w:r>
        <w:rPr>
          <w:color w:val="000000" w:themeColor="text1"/>
          <w:sz w:val="28"/>
          <w:szCs w:val="28"/>
          <w:lang w:val="vi-VN"/>
        </w:rPr>
        <w:t>:</w:t>
      </w:r>
      <w:r>
        <w:rPr>
          <w:b/>
          <w:bCs/>
          <w:color w:val="000000" w:themeColor="text1"/>
          <w:sz w:val="28"/>
          <w:szCs w:val="28"/>
          <w:lang w:val="vi-VN"/>
        </w:rPr>
        <w:t xml:space="preserve">   TRẦN THỊ VẸN – 52100674</w:t>
      </w:r>
    </w:p>
    <w:p w14:paraId="261A5802" w14:textId="77777777" w:rsidR="00E15718" w:rsidRDefault="00022AEE">
      <w:pPr>
        <w:suppressAutoHyphens/>
        <w:autoSpaceDE w:val="0"/>
        <w:autoSpaceDN w:val="0"/>
        <w:adjustRightInd w:val="0"/>
        <w:spacing w:line="360" w:lineRule="auto"/>
        <w:jc w:val="right"/>
        <w:rPr>
          <w:color w:val="000000" w:themeColor="text1"/>
          <w:sz w:val="28"/>
          <w:szCs w:val="28"/>
          <w:lang w:val="vi-VN"/>
        </w:rPr>
      </w:pPr>
      <w:r>
        <w:rPr>
          <w:color w:val="000000" w:themeColor="text1"/>
          <w:sz w:val="28"/>
          <w:szCs w:val="28"/>
          <w:lang w:val="vi-VN"/>
        </w:rPr>
        <w:t xml:space="preserve">Lớp       </w:t>
      </w:r>
      <w:r>
        <w:rPr>
          <w:b/>
          <w:bCs/>
          <w:color w:val="000000" w:themeColor="text1"/>
          <w:sz w:val="28"/>
          <w:szCs w:val="28"/>
          <w:lang w:val="vi-VN"/>
        </w:rPr>
        <w:t>:    21050301</w:t>
      </w:r>
    </w:p>
    <w:p w14:paraId="43C2C70A" w14:textId="77777777" w:rsidR="00B6548B" w:rsidRDefault="00022AEE" w:rsidP="00B6548B">
      <w:pPr>
        <w:suppressAutoHyphens/>
        <w:autoSpaceDE w:val="0"/>
        <w:autoSpaceDN w:val="0"/>
        <w:adjustRightInd w:val="0"/>
        <w:spacing w:line="360" w:lineRule="auto"/>
        <w:jc w:val="right"/>
        <w:rPr>
          <w:b/>
          <w:bCs/>
          <w:color w:val="000000" w:themeColor="text1"/>
          <w:sz w:val="28"/>
          <w:szCs w:val="28"/>
          <w:lang w:val="vi-VN"/>
        </w:rPr>
      </w:pPr>
      <w:r>
        <w:rPr>
          <w:color w:val="000000" w:themeColor="text1"/>
          <w:sz w:val="28"/>
          <w:szCs w:val="28"/>
          <w:lang w:val="vi-VN"/>
        </w:rPr>
        <w:t xml:space="preserve">Khoá    </w:t>
      </w:r>
      <w:r>
        <w:rPr>
          <w:b/>
          <w:bCs/>
          <w:color w:val="000000" w:themeColor="text1"/>
          <w:sz w:val="28"/>
          <w:szCs w:val="28"/>
          <w:lang w:val="vi-VN"/>
        </w:rPr>
        <w:t xml:space="preserve"> :    25</w:t>
      </w:r>
    </w:p>
    <w:p w14:paraId="731426A0" w14:textId="0CFC3D27" w:rsidR="00E15718" w:rsidRPr="00B6548B" w:rsidRDefault="00022AEE" w:rsidP="00B6548B">
      <w:pPr>
        <w:suppressAutoHyphens/>
        <w:autoSpaceDE w:val="0"/>
        <w:autoSpaceDN w:val="0"/>
        <w:adjustRightInd w:val="0"/>
        <w:spacing w:line="360" w:lineRule="auto"/>
        <w:jc w:val="center"/>
        <w:rPr>
          <w:color w:val="000000" w:themeColor="text1"/>
          <w:sz w:val="28"/>
          <w:szCs w:val="28"/>
          <w:lang w:val="vi-VN"/>
        </w:rPr>
        <w:sectPr w:rsidR="00E15718" w:rsidRPr="00B6548B">
          <w:headerReference w:type="default" r:id="rId9"/>
          <w:type w:val="continuous"/>
          <w:pgSz w:w="12240" w:h="15840"/>
          <w:pgMar w:top="1985" w:right="1134" w:bottom="1701" w:left="1985" w:header="720" w:footer="720" w:gutter="0"/>
          <w:cols w:space="720"/>
          <w:docGrid w:linePitch="360"/>
        </w:sectPr>
      </w:pPr>
      <w:r>
        <w:rPr>
          <w:b/>
          <w:bCs/>
          <w:iCs/>
          <w:color w:val="000000" w:themeColor="text1"/>
          <w:sz w:val="28"/>
          <w:szCs w:val="28"/>
          <w:lang w:val="vi-VN"/>
        </w:rPr>
        <w:t>THÀNH PHỐ HỒ CHÍ MINH, NĂM 2023</w:t>
      </w:r>
    </w:p>
    <w:p w14:paraId="671AB571" w14:textId="77777777" w:rsidR="00E15718" w:rsidRDefault="00022AEE">
      <w:pPr>
        <w:suppressAutoHyphens/>
        <w:autoSpaceDE w:val="0"/>
        <w:autoSpaceDN w:val="0"/>
        <w:adjustRightInd w:val="0"/>
        <w:spacing w:line="360" w:lineRule="auto"/>
        <w:jc w:val="center"/>
        <w:rPr>
          <w:color w:val="000000" w:themeColor="text1"/>
          <w:sz w:val="28"/>
          <w:szCs w:val="28"/>
          <w:lang w:val="vi-VN"/>
        </w:rPr>
      </w:pPr>
      <w:r>
        <w:rPr>
          <w:bCs/>
          <w:color w:val="000000" w:themeColor="text1"/>
          <w:sz w:val="28"/>
          <w:szCs w:val="28"/>
          <w:lang w:val="vi-VN"/>
        </w:rPr>
        <w:lastRenderedPageBreak/>
        <w:t>TỔNG LIÊN ĐOÀN LAO ĐỘNG VIỆT NAM</w:t>
      </w:r>
    </w:p>
    <w:p w14:paraId="06AFB0DB" w14:textId="77777777" w:rsidR="00E15718" w:rsidRDefault="00022AEE">
      <w:pPr>
        <w:suppressAutoHyphens/>
        <w:autoSpaceDE w:val="0"/>
        <w:autoSpaceDN w:val="0"/>
        <w:adjustRightInd w:val="0"/>
        <w:spacing w:line="360" w:lineRule="auto"/>
        <w:jc w:val="center"/>
        <w:rPr>
          <w:color w:val="000000" w:themeColor="text1"/>
          <w:sz w:val="28"/>
          <w:szCs w:val="28"/>
          <w:lang w:val="vi-VN"/>
        </w:rPr>
      </w:pPr>
      <w:r>
        <w:rPr>
          <w:b/>
          <w:bCs/>
          <w:color w:val="000000" w:themeColor="text1"/>
          <w:sz w:val="28"/>
          <w:szCs w:val="28"/>
          <w:lang w:val="vi-VN"/>
        </w:rPr>
        <w:t>TRƯỜNG ĐẠI HỌC TÔN ĐỨC THẮNG</w:t>
      </w:r>
    </w:p>
    <w:p w14:paraId="1D207E41" w14:textId="77777777" w:rsidR="00E15718" w:rsidRDefault="00022AEE">
      <w:pPr>
        <w:suppressAutoHyphens/>
        <w:autoSpaceDE w:val="0"/>
        <w:autoSpaceDN w:val="0"/>
        <w:adjustRightInd w:val="0"/>
        <w:spacing w:line="360" w:lineRule="auto"/>
        <w:jc w:val="center"/>
        <w:rPr>
          <w:color w:val="000000" w:themeColor="text1"/>
          <w:sz w:val="28"/>
          <w:szCs w:val="28"/>
          <w:lang w:val="vi-VN"/>
        </w:rPr>
      </w:pPr>
      <w:r>
        <w:rPr>
          <w:b/>
          <w:bCs/>
          <w:color w:val="000000" w:themeColor="text1"/>
          <w:sz w:val="28"/>
          <w:szCs w:val="28"/>
          <w:lang w:val="vi-VN"/>
        </w:rPr>
        <w:t>KHOA CÔNG NGHỆ THÔNG TIN</w:t>
      </w:r>
    </w:p>
    <w:p w14:paraId="02983C0A" w14:textId="77777777" w:rsidR="00E15718" w:rsidRDefault="00E15718">
      <w:pPr>
        <w:suppressAutoHyphens/>
        <w:autoSpaceDE w:val="0"/>
        <w:autoSpaceDN w:val="0"/>
        <w:adjustRightInd w:val="0"/>
        <w:spacing w:line="360" w:lineRule="auto"/>
        <w:ind w:firstLine="720"/>
        <w:jc w:val="center"/>
        <w:rPr>
          <w:color w:val="000000" w:themeColor="text1"/>
          <w:lang w:val="vi-VN"/>
        </w:rPr>
      </w:pPr>
    </w:p>
    <w:p w14:paraId="2543F67E" w14:textId="77777777" w:rsidR="00E15718" w:rsidRDefault="00022AEE">
      <w:pPr>
        <w:suppressAutoHyphens/>
        <w:autoSpaceDE w:val="0"/>
        <w:autoSpaceDN w:val="0"/>
        <w:adjustRightInd w:val="0"/>
        <w:spacing w:line="360" w:lineRule="auto"/>
        <w:ind w:firstLine="720"/>
        <w:jc w:val="center"/>
        <w:rPr>
          <w:b/>
          <w:bCs/>
          <w:color w:val="000000" w:themeColor="text1"/>
          <w:sz w:val="28"/>
          <w:szCs w:val="28"/>
        </w:rPr>
      </w:pPr>
      <w:r>
        <w:rPr>
          <w:noProof/>
          <w:color w:val="000000" w:themeColor="text1"/>
          <w:sz w:val="22"/>
          <w:szCs w:val="22"/>
          <w:lang w:val="vi-VN"/>
        </w:rPr>
        <w:drawing>
          <wp:inline distT="0" distB="0" distL="0" distR="0" wp14:anchorId="234E2BAA" wp14:editId="08EDE2DE">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3FF23142" w14:textId="77777777" w:rsidR="00AA2FB9" w:rsidRDefault="00F06F7E" w:rsidP="00F06F7E">
      <w:pPr>
        <w:suppressAutoHyphens/>
        <w:autoSpaceDE w:val="0"/>
        <w:autoSpaceDN w:val="0"/>
        <w:adjustRightInd w:val="0"/>
        <w:ind w:firstLine="720"/>
        <w:jc w:val="center"/>
        <w:rPr>
          <w:b/>
          <w:bCs/>
          <w:color w:val="000000" w:themeColor="text1"/>
          <w:sz w:val="28"/>
          <w:szCs w:val="28"/>
        </w:rPr>
      </w:pPr>
      <w:r>
        <w:rPr>
          <w:b/>
          <w:bCs/>
          <w:color w:val="000000" w:themeColor="text1"/>
          <w:sz w:val="28"/>
          <w:szCs w:val="28"/>
        </w:rPr>
        <w:t xml:space="preserve">ĐỒ ÁN CUỐI KÌ </w:t>
      </w:r>
    </w:p>
    <w:p w14:paraId="64C6C61D" w14:textId="77777777" w:rsidR="00AA2FB9" w:rsidRDefault="00AA2FB9" w:rsidP="00F06F7E">
      <w:pPr>
        <w:suppressAutoHyphens/>
        <w:autoSpaceDE w:val="0"/>
        <w:autoSpaceDN w:val="0"/>
        <w:adjustRightInd w:val="0"/>
        <w:ind w:firstLine="720"/>
        <w:jc w:val="center"/>
        <w:rPr>
          <w:b/>
          <w:bCs/>
          <w:color w:val="000000" w:themeColor="text1"/>
          <w:sz w:val="28"/>
          <w:szCs w:val="28"/>
        </w:rPr>
      </w:pPr>
    </w:p>
    <w:p w14:paraId="114EEB80" w14:textId="49588A84" w:rsidR="00F06F7E" w:rsidRPr="00550A10" w:rsidRDefault="00F06F7E" w:rsidP="00F06F7E">
      <w:pPr>
        <w:suppressAutoHyphens/>
        <w:autoSpaceDE w:val="0"/>
        <w:autoSpaceDN w:val="0"/>
        <w:adjustRightInd w:val="0"/>
        <w:ind w:firstLine="720"/>
        <w:jc w:val="center"/>
        <w:rPr>
          <w:b/>
          <w:bCs/>
          <w:color w:val="000000" w:themeColor="text1"/>
          <w:sz w:val="28"/>
          <w:szCs w:val="28"/>
        </w:rPr>
      </w:pPr>
      <w:r>
        <w:rPr>
          <w:b/>
          <w:bCs/>
          <w:color w:val="000000" w:themeColor="text1"/>
          <w:sz w:val="28"/>
          <w:szCs w:val="28"/>
        </w:rPr>
        <w:t>MÔN QUẢN TRỊ HỆ THỐNG THÔNG TIN</w:t>
      </w:r>
    </w:p>
    <w:p w14:paraId="23D20B70" w14:textId="77777777" w:rsidR="00E15718" w:rsidRDefault="00E15718">
      <w:pPr>
        <w:suppressAutoHyphens/>
        <w:autoSpaceDE w:val="0"/>
        <w:autoSpaceDN w:val="0"/>
        <w:adjustRightInd w:val="0"/>
        <w:spacing w:line="360" w:lineRule="auto"/>
        <w:jc w:val="both"/>
        <w:rPr>
          <w:b/>
          <w:bCs/>
          <w:color w:val="000000" w:themeColor="text1"/>
          <w:sz w:val="32"/>
          <w:szCs w:val="32"/>
          <w:lang w:val="vi-VN"/>
        </w:rPr>
      </w:pPr>
    </w:p>
    <w:p w14:paraId="4C0D8820" w14:textId="77777777" w:rsidR="00E15718" w:rsidRDefault="00E15718">
      <w:pPr>
        <w:suppressAutoHyphens/>
        <w:autoSpaceDE w:val="0"/>
        <w:autoSpaceDN w:val="0"/>
        <w:adjustRightInd w:val="0"/>
        <w:spacing w:line="360" w:lineRule="auto"/>
        <w:ind w:firstLine="720"/>
        <w:jc w:val="center"/>
        <w:rPr>
          <w:b/>
          <w:bCs/>
          <w:color w:val="000000" w:themeColor="text1"/>
          <w:sz w:val="32"/>
          <w:szCs w:val="32"/>
          <w:lang w:val="vi-VN"/>
        </w:rPr>
      </w:pPr>
    </w:p>
    <w:p w14:paraId="1A6CF8E0" w14:textId="77777777" w:rsidR="00AA2FB9" w:rsidRDefault="00AA2FB9">
      <w:pPr>
        <w:suppressAutoHyphens/>
        <w:autoSpaceDE w:val="0"/>
        <w:autoSpaceDN w:val="0"/>
        <w:adjustRightInd w:val="0"/>
        <w:spacing w:line="360" w:lineRule="auto"/>
        <w:ind w:firstLine="720"/>
        <w:jc w:val="center"/>
        <w:rPr>
          <w:b/>
          <w:bCs/>
          <w:color w:val="000000" w:themeColor="text1"/>
          <w:sz w:val="32"/>
          <w:szCs w:val="32"/>
          <w:lang w:val="vi-VN"/>
        </w:rPr>
      </w:pPr>
    </w:p>
    <w:p w14:paraId="619F7D1C" w14:textId="77777777" w:rsidR="00F06F7E" w:rsidRPr="006D1304" w:rsidRDefault="00F06F7E" w:rsidP="00F06F7E">
      <w:pPr>
        <w:suppressAutoHyphens/>
        <w:autoSpaceDE w:val="0"/>
        <w:autoSpaceDN w:val="0"/>
        <w:adjustRightInd w:val="0"/>
        <w:spacing w:line="360" w:lineRule="auto"/>
        <w:jc w:val="center"/>
        <w:rPr>
          <w:b/>
          <w:bCs/>
          <w:color w:val="000000" w:themeColor="text1"/>
          <w:sz w:val="48"/>
          <w:szCs w:val="48"/>
        </w:rPr>
      </w:pPr>
      <w:bookmarkStart w:id="1" w:name="_Toc2988"/>
      <w:r>
        <w:rPr>
          <w:b/>
          <w:bCs/>
          <w:color w:val="000000" w:themeColor="text1"/>
          <w:sz w:val="48"/>
          <w:szCs w:val="48"/>
        </w:rPr>
        <w:t>AN ONLINE SHOP COFFEE MANAGEMENT SYSTEM</w:t>
      </w:r>
    </w:p>
    <w:p w14:paraId="7FD86825" w14:textId="77777777" w:rsidR="00B850E0" w:rsidRDefault="00B850E0" w:rsidP="00B850E0">
      <w:pPr>
        <w:suppressAutoHyphens/>
        <w:autoSpaceDE w:val="0"/>
        <w:autoSpaceDN w:val="0"/>
        <w:adjustRightInd w:val="0"/>
        <w:spacing w:line="360" w:lineRule="auto"/>
        <w:jc w:val="center"/>
        <w:rPr>
          <w:b/>
          <w:bCs/>
          <w:color w:val="000000" w:themeColor="text1"/>
          <w:sz w:val="48"/>
          <w:szCs w:val="48"/>
        </w:rPr>
      </w:pPr>
    </w:p>
    <w:p w14:paraId="4449A62D" w14:textId="77777777" w:rsidR="00B850E0" w:rsidRDefault="00B850E0">
      <w:pPr>
        <w:suppressAutoHyphens/>
        <w:autoSpaceDE w:val="0"/>
        <w:autoSpaceDN w:val="0"/>
        <w:adjustRightInd w:val="0"/>
        <w:spacing w:line="360" w:lineRule="auto"/>
        <w:jc w:val="both"/>
        <w:rPr>
          <w:b/>
          <w:bCs/>
          <w:color w:val="000000" w:themeColor="text1"/>
          <w:lang w:val="vi-VN"/>
        </w:rPr>
      </w:pPr>
    </w:p>
    <w:p w14:paraId="79F109B3" w14:textId="77777777" w:rsidR="00E15718" w:rsidRDefault="00E15718">
      <w:pPr>
        <w:suppressAutoHyphens/>
        <w:autoSpaceDE w:val="0"/>
        <w:autoSpaceDN w:val="0"/>
        <w:adjustRightInd w:val="0"/>
        <w:spacing w:line="360" w:lineRule="auto"/>
        <w:jc w:val="both"/>
        <w:rPr>
          <w:b/>
          <w:bCs/>
          <w:color w:val="000000" w:themeColor="text1"/>
          <w:lang w:val="vi-VN"/>
        </w:rPr>
      </w:pPr>
    </w:p>
    <w:p w14:paraId="2F0E0A12" w14:textId="7F95884E" w:rsidR="00E15718" w:rsidRDefault="00022AEE">
      <w:pPr>
        <w:suppressAutoHyphens/>
        <w:wordWrap w:val="0"/>
        <w:autoSpaceDE w:val="0"/>
        <w:autoSpaceDN w:val="0"/>
        <w:adjustRightInd w:val="0"/>
        <w:spacing w:line="360" w:lineRule="auto"/>
        <w:jc w:val="right"/>
        <w:rPr>
          <w:color w:val="000000" w:themeColor="text1"/>
          <w:sz w:val="28"/>
          <w:szCs w:val="28"/>
        </w:rPr>
      </w:pPr>
      <w:r>
        <w:rPr>
          <w:i/>
          <w:color w:val="000000" w:themeColor="text1"/>
          <w:sz w:val="28"/>
          <w:szCs w:val="28"/>
          <w:lang w:val="vi-VN"/>
        </w:rPr>
        <w:t>Người hướng dẫn</w:t>
      </w:r>
      <w:r>
        <w:rPr>
          <w:color w:val="000000" w:themeColor="text1"/>
          <w:sz w:val="28"/>
          <w:szCs w:val="28"/>
          <w:lang w:val="vi-VN"/>
        </w:rPr>
        <w:t xml:space="preserve">: </w:t>
      </w:r>
      <w:r>
        <w:rPr>
          <w:b/>
          <w:bCs/>
          <w:color w:val="000000" w:themeColor="text1"/>
          <w:sz w:val="28"/>
          <w:szCs w:val="28"/>
        </w:rPr>
        <w:t xml:space="preserve">GV. </w:t>
      </w:r>
      <w:r w:rsidR="00B674EE">
        <w:rPr>
          <w:b/>
          <w:bCs/>
          <w:color w:val="000000" w:themeColor="text1"/>
          <w:sz w:val="28"/>
          <w:szCs w:val="28"/>
        </w:rPr>
        <w:t>HỒ THỊ LINH</w:t>
      </w:r>
    </w:p>
    <w:p w14:paraId="48A519B3" w14:textId="77777777" w:rsidR="00E15718" w:rsidRDefault="00022AEE">
      <w:pPr>
        <w:suppressAutoHyphens/>
        <w:autoSpaceDE w:val="0"/>
        <w:autoSpaceDN w:val="0"/>
        <w:adjustRightInd w:val="0"/>
        <w:spacing w:line="360" w:lineRule="auto"/>
        <w:jc w:val="right"/>
        <w:rPr>
          <w:b/>
          <w:bCs/>
          <w:color w:val="000000" w:themeColor="text1"/>
          <w:sz w:val="28"/>
          <w:szCs w:val="28"/>
          <w:lang w:val="vi-VN"/>
        </w:rPr>
      </w:pPr>
      <w:r>
        <w:rPr>
          <w:i/>
          <w:color w:val="000000" w:themeColor="text1"/>
          <w:sz w:val="28"/>
          <w:szCs w:val="28"/>
          <w:lang w:val="vi-VN"/>
        </w:rPr>
        <w:t>Người thực hiện</w:t>
      </w:r>
      <w:r>
        <w:rPr>
          <w:color w:val="000000" w:themeColor="text1"/>
          <w:sz w:val="28"/>
          <w:szCs w:val="28"/>
          <w:lang w:val="vi-VN"/>
        </w:rPr>
        <w:t>:</w:t>
      </w:r>
      <w:r>
        <w:rPr>
          <w:b/>
          <w:bCs/>
          <w:color w:val="000000" w:themeColor="text1"/>
          <w:sz w:val="28"/>
          <w:szCs w:val="28"/>
          <w:lang w:val="vi-VN"/>
        </w:rPr>
        <w:t xml:space="preserve">   TRẦN THỊ VẸN – 52100674</w:t>
      </w:r>
    </w:p>
    <w:p w14:paraId="054F7389" w14:textId="3142CF8A" w:rsidR="00E15718" w:rsidRDefault="00022AEE">
      <w:pPr>
        <w:suppressAutoHyphens/>
        <w:autoSpaceDE w:val="0"/>
        <w:autoSpaceDN w:val="0"/>
        <w:adjustRightInd w:val="0"/>
        <w:spacing w:line="360" w:lineRule="auto"/>
        <w:jc w:val="right"/>
        <w:rPr>
          <w:color w:val="000000" w:themeColor="text1"/>
          <w:sz w:val="28"/>
          <w:szCs w:val="28"/>
          <w:lang w:val="vi-VN"/>
        </w:rPr>
      </w:pPr>
      <w:r>
        <w:rPr>
          <w:color w:val="000000" w:themeColor="text1"/>
          <w:sz w:val="28"/>
          <w:szCs w:val="28"/>
          <w:lang w:val="vi-VN"/>
        </w:rPr>
        <w:t xml:space="preserve">Lớp       </w:t>
      </w:r>
      <w:r>
        <w:rPr>
          <w:b/>
          <w:bCs/>
          <w:color w:val="000000" w:themeColor="text1"/>
          <w:sz w:val="28"/>
          <w:szCs w:val="28"/>
          <w:lang w:val="vi-VN"/>
        </w:rPr>
        <w:t>:    21050301</w:t>
      </w:r>
    </w:p>
    <w:p w14:paraId="54100C96" w14:textId="77777777" w:rsidR="00E15718" w:rsidRDefault="00022AEE">
      <w:pPr>
        <w:suppressAutoHyphens/>
        <w:autoSpaceDE w:val="0"/>
        <w:autoSpaceDN w:val="0"/>
        <w:adjustRightInd w:val="0"/>
        <w:spacing w:line="360" w:lineRule="auto"/>
        <w:jc w:val="right"/>
        <w:rPr>
          <w:color w:val="000000" w:themeColor="text1"/>
          <w:sz w:val="28"/>
          <w:szCs w:val="28"/>
          <w:lang w:val="vi-VN"/>
        </w:rPr>
      </w:pPr>
      <w:r>
        <w:rPr>
          <w:color w:val="000000" w:themeColor="text1"/>
          <w:sz w:val="28"/>
          <w:szCs w:val="28"/>
          <w:lang w:val="vi-VN"/>
        </w:rPr>
        <w:t xml:space="preserve">Khoá    </w:t>
      </w:r>
      <w:r>
        <w:rPr>
          <w:b/>
          <w:bCs/>
          <w:color w:val="000000" w:themeColor="text1"/>
          <w:sz w:val="28"/>
          <w:szCs w:val="28"/>
          <w:lang w:val="vi-VN"/>
        </w:rPr>
        <w:t xml:space="preserve"> :    25</w:t>
      </w:r>
    </w:p>
    <w:p w14:paraId="06BFAAB7" w14:textId="77777777" w:rsidR="00E15718" w:rsidRDefault="00E15718">
      <w:pPr>
        <w:suppressAutoHyphens/>
        <w:autoSpaceDE w:val="0"/>
        <w:autoSpaceDN w:val="0"/>
        <w:adjustRightInd w:val="0"/>
        <w:spacing w:line="360" w:lineRule="auto"/>
        <w:rPr>
          <w:b/>
          <w:bCs/>
          <w:color w:val="000000" w:themeColor="text1"/>
          <w:lang w:val="vi-VN"/>
        </w:rPr>
      </w:pPr>
    </w:p>
    <w:p w14:paraId="0204E841" w14:textId="77777777" w:rsidR="00E15718" w:rsidRDefault="00022AEE">
      <w:pPr>
        <w:suppressAutoHyphens/>
        <w:autoSpaceDE w:val="0"/>
        <w:autoSpaceDN w:val="0"/>
        <w:adjustRightInd w:val="0"/>
        <w:spacing w:line="360" w:lineRule="auto"/>
        <w:jc w:val="center"/>
        <w:rPr>
          <w:b/>
          <w:bCs/>
          <w:iCs/>
          <w:color w:val="000000" w:themeColor="text1"/>
          <w:sz w:val="28"/>
          <w:szCs w:val="28"/>
          <w:lang w:val="vi-VN"/>
        </w:rPr>
        <w:sectPr w:rsidR="00E15718">
          <w:headerReference w:type="default" r:id="rId10"/>
          <w:pgSz w:w="12240" w:h="15840"/>
          <w:pgMar w:top="1985" w:right="1134" w:bottom="1701" w:left="1985" w:header="720" w:footer="720" w:gutter="0"/>
          <w:cols w:space="720"/>
          <w:docGrid w:linePitch="360"/>
        </w:sectPr>
      </w:pPr>
      <w:r>
        <w:rPr>
          <w:b/>
          <w:bCs/>
          <w:iCs/>
          <w:color w:val="000000" w:themeColor="text1"/>
          <w:sz w:val="28"/>
          <w:szCs w:val="28"/>
          <w:lang w:val="vi-VN"/>
        </w:rPr>
        <w:t>THÀNH PHỐ HỒ CHÍ MINH, NĂM 2023</w:t>
      </w:r>
    </w:p>
    <w:p w14:paraId="114EBAD1" w14:textId="77777777" w:rsidR="00E15718" w:rsidRDefault="00022AEE">
      <w:pPr>
        <w:pStyle w:val="Chng"/>
        <w:jc w:val="center"/>
        <w:outlineLvl w:val="0"/>
        <w:rPr>
          <w:color w:val="000000" w:themeColor="text1"/>
          <w:lang w:val="vi-VN"/>
        </w:rPr>
      </w:pPr>
      <w:r>
        <w:rPr>
          <w:color w:val="000000" w:themeColor="text1"/>
          <w:lang w:val="vi-VN"/>
        </w:rPr>
        <w:lastRenderedPageBreak/>
        <w:t>LỜI CẢM ƠN</w:t>
      </w:r>
      <w:bookmarkEnd w:id="1"/>
    </w:p>
    <w:p w14:paraId="1461960F" w14:textId="78981E53" w:rsidR="00E15718" w:rsidRDefault="00022AEE">
      <w:pPr>
        <w:pStyle w:val="NormalWeb"/>
        <w:spacing w:before="240" w:beforeAutospacing="0" w:after="240" w:afterAutospacing="0" w:line="360" w:lineRule="auto"/>
        <w:ind w:firstLine="720"/>
        <w:jc w:val="both"/>
        <w:rPr>
          <w:color w:val="000000" w:themeColor="text1"/>
          <w:sz w:val="26"/>
          <w:szCs w:val="26"/>
          <w:lang w:val="vi-VN"/>
        </w:rPr>
      </w:pPr>
      <w:r>
        <w:rPr>
          <w:color w:val="000000" w:themeColor="text1"/>
          <w:sz w:val="26"/>
          <w:szCs w:val="26"/>
          <w:shd w:val="clear" w:color="auto" w:fill="FFFFFF"/>
          <w:lang w:val="vi-VN"/>
        </w:rPr>
        <w:t>Trong suốt quá trình học tập và rèn luyện, chúng em đã nhận được rất nhiều sự giúp đỡ tận tình, sự quan tâm, chăm sóc của GV.</w:t>
      </w:r>
      <w:r w:rsidR="00B674EE">
        <w:rPr>
          <w:color w:val="000000" w:themeColor="text1"/>
          <w:sz w:val="26"/>
          <w:szCs w:val="26"/>
          <w:shd w:val="clear" w:color="auto" w:fill="FFFFFF"/>
        </w:rPr>
        <w:t>Hồ Thị Linh</w:t>
      </w:r>
      <w:r>
        <w:rPr>
          <w:color w:val="000000" w:themeColor="text1"/>
          <w:sz w:val="26"/>
          <w:szCs w:val="26"/>
          <w:shd w:val="clear" w:color="auto" w:fill="FFFFFF"/>
        </w:rPr>
        <w:t>.</w:t>
      </w:r>
      <w:r>
        <w:rPr>
          <w:color w:val="000000" w:themeColor="text1"/>
          <w:sz w:val="26"/>
          <w:szCs w:val="26"/>
          <w:shd w:val="clear" w:color="auto" w:fill="FFFFFF"/>
          <w:lang w:val="vi-VN"/>
        </w:rPr>
        <w:t xml:space="preserve"> Ngoài ra, chúng em còn được GV truyền đạt những kiến thức, phương pháp mới về toán hay ho và thú vị, thầy cô còn giúp sinh viên có được nhiều niềm vui trong việc học và cảm thấy thoải mái, … Chúng em xin chân thành cảm ơn các thầy cô rất nhiều trong suốt quá trình học tập này!</w:t>
      </w:r>
    </w:p>
    <w:p w14:paraId="7EC6756B" w14:textId="77777777" w:rsidR="00E15718" w:rsidRDefault="00022AEE">
      <w:pPr>
        <w:pStyle w:val="NormalWeb"/>
        <w:spacing w:before="240" w:beforeAutospacing="0" w:after="240" w:afterAutospacing="0" w:line="360" w:lineRule="auto"/>
        <w:ind w:firstLine="720"/>
        <w:jc w:val="both"/>
        <w:rPr>
          <w:color w:val="000000" w:themeColor="text1"/>
          <w:sz w:val="26"/>
          <w:szCs w:val="26"/>
          <w:lang w:val="vi-VN"/>
        </w:rPr>
      </w:pPr>
      <w:r>
        <w:rPr>
          <w:color w:val="000000" w:themeColor="text1"/>
          <w:sz w:val="26"/>
          <w:szCs w:val="26"/>
          <w:shd w:val="clear" w:color="auto" w:fill="FFFFFF"/>
          <w:lang w:val="vi-VN"/>
        </w:rPr>
        <w:t>Bởi lượng kiến thức của chúng em còn hạn hẹp và gặp nhiều vấn đề trong quá trình học nên báo cáo này sẽ còn nhiều thiếu sót và cần được học hỏi thêm. Chúng em rất mong em sẽ nhận được sự góp ý của quý thầy cô về bài báo cáo này để chúng em rút kinh nghiệm trong những môn học sắp tới.</w:t>
      </w:r>
      <w:r>
        <w:rPr>
          <w:color w:val="000000" w:themeColor="text1"/>
          <w:sz w:val="26"/>
          <w:szCs w:val="26"/>
          <w:lang w:val="vi-VN"/>
        </w:rPr>
        <w:t xml:space="preserve"> Cuối cùng, chúng em xin chân thành cảm ơn quý thầy cô.</w:t>
      </w:r>
    </w:p>
    <w:p w14:paraId="1E937E03" w14:textId="3DC6FD94" w:rsidR="00E15718" w:rsidRDefault="00022AEE">
      <w:pPr>
        <w:pStyle w:val="NormalWeb"/>
        <w:shd w:val="clear" w:color="auto" w:fill="FFFFFF"/>
        <w:spacing w:before="0" w:beforeAutospacing="0" w:after="0" w:afterAutospacing="0" w:line="360" w:lineRule="auto"/>
        <w:jc w:val="right"/>
        <w:rPr>
          <w:color w:val="000000" w:themeColor="text1"/>
          <w:sz w:val="26"/>
          <w:szCs w:val="26"/>
          <w:lang w:val="vi-VN"/>
        </w:rPr>
      </w:pPr>
      <w:r>
        <w:rPr>
          <w:color w:val="000000" w:themeColor="text1"/>
          <w:sz w:val="26"/>
          <w:szCs w:val="26"/>
          <w:lang w:val="vi-VN"/>
        </w:rPr>
        <w:t xml:space="preserve">TP Hồ Chí Minh, ngày </w:t>
      </w:r>
      <w:r w:rsidR="00B6548B">
        <w:rPr>
          <w:color w:val="000000" w:themeColor="text1"/>
          <w:sz w:val="26"/>
          <w:szCs w:val="26"/>
        </w:rPr>
        <w:t>12</w:t>
      </w:r>
      <w:r>
        <w:rPr>
          <w:color w:val="000000" w:themeColor="text1"/>
          <w:sz w:val="26"/>
          <w:szCs w:val="26"/>
          <w:lang w:val="vi-VN"/>
        </w:rPr>
        <w:t xml:space="preserve"> tháng </w:t>
      </w:r>
      <w:r>
        <w:rPr>
          <w:color w:val="000000" w:themeColor="text1"/>
          <w:sz w:val="26"/>
          <w:szCs w:val="26"/>
        </w:rPr>
        <w:t>1</w:t>
      </w:r>
      <w:r w:rsidR="00B6548B">
        <w:rPr>
          <w:color w:val="000000" w:themeColor="text1"/>
          <w:sz w:val="26"/>
          <w:szCs w:val="26"/>
        </w:rPr>
        <w:t>2</w:t>
      </w:r>
      <w:r>
        <w:rPr>
          <w:color w:val="000000" w:themeColor="text1"/>
          <w:sz w:val="26"/>
          <w:szCs w:val="26"/>
          <w:lang w:val="vi-VN"/>
        </w:rPr>
        <w:t xml:space="preserve"> năm 2023</w:t>
      </w:r>
    </w:p>
    <w:p w14:paraId="1B56018C" w14:textId="77777777" w:rsidR="00E15718" w:rsidRDefault="00022AEE">
      <w:pPr>
        <w:pStyle w:val="NormalWeb"/>
        <w:shd w:val="clear" w:color="auto" w:fill="FFFFFF"/>
        <w:spacing w:before="0" w:beforeAutospacing="0" w:after="0" w:afterAutospacing="0" w:line="360" w:lineRule="auto"/>
        <w:jc w:val="right"/>
        <w:rPr>
          <w:color w:val="000000" w:themeColor="text1"/>
          <w:sz w:val="26"/>
          <w:szCs w:val="26"/>
        </w:rPr>
      </w:pPr>
      <w:r>
        <w:rPr>
          <w:color w:val="000000" w:themeColor="text1"/>
          <w:sz w:val="26"/>
          <w:szCs w:val="26"/>
          <w:lang w:val="vi-VN"/>
        </w:rPr>
        <w:t xml:space="preserve">Sinh viên: </w:t>
      </w:r>
      <w:r>
        <w:rPr>
          <w:color w:val="000000" w:themeColor="text1"/>
          <w:sz w:val="26"/>
          <w:szCs w:val="26"/>
        </w:rPr>
        <w:tab/>
      </w:r>
      <w:r>
        <w:rPr>
          <w:color w:val="000000" w:themeColor="text1"/>
          <w:sz w:val="26"/>
          <w:szCs w:val="26"/>
        </w:rPr>
        <w:tab/>
      </w:r>
    </w:p>
    <w:p w14:paraId="4D862423" w14:textId="77777777" w:rsidR="00E15718" w:rsidRDefault="00E15718">
      <w:pPr>
        <w:pStyle w:val="NormalWeb"/>
        <w:shd w:val="clear" w:color="auto" w:fill="FFFFFF"/>
        <w:spacing w:before="0" w:beforeAutospacing="0" w:after="0" w:afterAutospacing="0" w:line="360" w:lineRule="auto"/>
        <w:jc w:val="right"/>
        <w:rPr>
          <w:color w:val="000000" w:themeColor="text1"/>
          <w:sz w:val="26"/>
          <w:szCs w:val="26"/>
        </w:rPr>
      </w:pPr>
    </w:p>
    <w:p w14:paraId="0484660B" w14:textId="77777777" w:rsidR="00AA2FB9" w:rsidRDefault="00AA2FB9">
      <w:pPr>
        <w:pStyle w:val="NormalWeb"/>
        <w:shd w:val="clear" w:color="auto" w:fill="FFFFFF"/>
        <w:spacing w:before="0" w:beforeAutospacing="0" w:after="0" w:afterAutospacing="0" w:line="360" w:lineRule="auto"/>
        <w:jc w:val="right"/>
        <w:rPr>
          <w:color w:val="000000" w:themeColor="text1"/>
          <w:sz w:val="26"/>
          <w:szCs w:val="26"/>
        </w:rPr>
      </w:pPr>
    </w:p>
    <w:p w14:paraId="2E25291C" w14:textId="77777777" w:rsidR="00E15718" w:rsidRDefault="00022AEE">
      <w:pPr>
        <w:pStyle w:val="NormalWeb"/>
        <w:shd w:val="clear" w:color="auto" w:fill="FFFFFF"/>
        <w:spacing w:before="0" w:beforeAutospacing="0" w:after="0" w:afterAutospacing="0" w:line="360" w:lineRule="auto"/>
        <w:jc w:val="right"/>
        <w:rPr>
          <w:i/>
          <w:iCs/>
          <w:color w:val="000000" w:themeColor="text1"/>
          <w:sz w:val="26"/>
          <w:szCs w:val="26"/>
        </w:rPr>
      </w:pPr>
      <w:r>
        <w:rPr>
          <w:i/>
          <w:iCs/>
          <w:color w:val="000000" w:themeColor="text1"/>
          <w:sz w:val="26"/>
          <w:szCs w:val="26"/>
          <w:lang w:val="vi-VN"/>
        </w:rPr>
        <w:t>Trần Thị Vẹn – 52100674</w:t>
      </w:r>
      <w:r>
        <w:rPr>
          <w:i/>
          <w:iCs/>
          <w:color w:val="000000" w:themeColor="text1"/>
          <w:sz w:val="26"/>
          <w:szCs w:val="26"/>
        </w:rPr>
        <w:tab/>
      </w:r>
    </w:p>
    <w:p w14:paraId="62A6DB34" w14:textId="77777777" w:rsidR="00E15718" w:rsidRDefault="00E15718">
      <w:pPr>
        <w:pStyle w:val="NormalWeb"/>
        <w:shd w:val="clear" w:color="auto" w:fill="FFFFFF"/>
        <w:spacing w:before="0" w:beforeAutospacing="0" w:after="0" w:afterAutospacing="0" w:line="360" w:lineRule="auto"/>
        <w:jc w:val="right"/>
        <w:rPr>
          <w:i/>
          <w:iCs/>
          <w:color w:val="000000" w:themeColor="text1"/>
          <w:sz w:val="26"/>
          <w:szCs w:val="26"/>
        </w:rPr>
      </w:pPr>
    </w:p>
    <w:p w14:paraId="1109A10D" w14:textId="77777777" w:rsidR="00E15718" w:rsidRDefault="00E15718">
      <w:pPr>
        <w:pStyle w:val="NormalWeb"/>
        <w:shd w:val="clear" w:color="auto" w:fill="FFFFFF"/>
        <w:spacing w:before="0" w:beforeAutospacing="0" w:after="0" w:afterAutospacing="0" w:line="360" w:lineRule="auto"/>
        <w:ind w:firstLine="260"/>
        <w:jc w:val="right"/>
        <w:rPr>
          <w:i/>
          <w:iCs/>
          <w:color w:val="000000" w:themeColor="text1"/>
          <w:sz w:val="26"/>
          <w:szCs w:val="26"/>
        </w:rPr>
      </w:pPr>
    </w:p>
    <w:p w14:paraId="36A276C5" w14:textId="77777777" w:rsidR="00E15718" w:rsidRDefault="00022AEE" w:rsidP="00B674EE">
      <w:pPr>
        <w:pStyle w:val="Nidungvnbn"/>
        <w:ind w:firstLine="0"/>
        <w:rPr>
          <w:b/>
          <w:bCs/>
          <w:color w:val="000000" w:themeColor="text1"/>
          <w:sz w:val="32"/>
          <w:szCs w:val="32"/>
          <w:lang w:val="vi-VN"/>
        </w:rPr>
      </w:pPr>
      <w:r>
        <w:rPr>
          <w:b/>
          <w:bCs/>
          <w:color w:val="000000" w:themeColor="text1"/>
          <w:sz w:val="32"/>
          <w:szCs w:val="32"/>
          <w:lang w:val="vi-VN"/>
        </w:rPr>
        <w:br w:type="page"/>
      </w:r>
    </w:p>
    <w:p w14:paraId="11B33B03" w14:textId="77777777" w:rsidR="00E15718" w:rsidRDefault="00022AEE">
      <w:pPr>
        <w:spacing w:line="360" w:lineRule="auto"/>
        <w:jc w:val="center"/>
        <w:rPr>
          <w:b/>
          <w:color w:val="000000" w:themeColor="text1"/>
          <w:sz w:val="32"/>
          <w:szCs w:val="32"/>
          <w:lang w:val="vi-VN"/>
        </w:rPr>
      </w:pPr>
      <w:r>
        <w:rPr>
          <w:b/>
          <w:color w:val="000000" w:themeColor="text1"/>
          <w:sz w:val="32"/>
          <w:szCs w:val="32"/>
          <w:lang w:val="vi-VN"/>
        </w:rPr>
        <w:lastRenderedPageBreak/>
        <w:t>ĐỒ ÁN ĐƯỢC HOÀN THÀNH</w:t>
      </w:r>
    </w:p>
    <w:p w14:paraId="23EB9498" w14:textId="77777777" w:rsidR="00E15718" w:rsidRDefault="00022AEE">
      <w:pPr>
        <w:spacing w:line="360" w:lineRule="auto"/>
        <w:jc w:val="center"/>
        <w:outlineLvl w:val="0"/>
        <w:rPr>
          <w:b/>
          <w:color w:val="000000" w:themeColor="text1"/>
          <w:sz w:val="32"/>
          <w:szCs w:val="32"/>
          <w:lang w:val="vi-VN"/>
        </w:rPr>
      </w:pPr>
      <w:r>
        <w:rPr>
          <w:b/>
          <w:color w:val="000000" w:themeColor="text1"/>
          <w:sz w:val="32"/>
          <w:szCs w:val="32"/>
          <w:lang w:val="vi-VN"/>
        </w:rPr>
        <w:t>TẠI TRƯỜNG ĐẠI HỌC TÔN ĐỨC THẮNG</w:t>
      </w:r>
    </w:p>
    <w:p w14:paraId="1FB04F08" w14:textId="77777777" w:rsidR="00E15718" w:rsidRDefault="00E15718">
      <w:pPr>
        <w:autoSpaceDE w:val="0"/>
        <w:autoSpaceDN w:val="0"/>
        <w:adjustRightInd w:val="0"/>
        <w:spacing w:line="360" w:lineRule="auto"/>
        <w:ind w:firstLine="720"/>
        <w:jc w:val="both"/>
        <w:rPr>
          <w:color w:val="000000" w:themeColor="text1"/>
          <w:sz w:val="26"/>
          <w:szCs w:val="26"/>
          <w:lang w:val="vi-VN"/>
        </w:rPr>
      </w:pPr>
    </w:p>
    <w:p w14:paraId="49D4A825" w14:textId="0223EBA1" w:rsidR="00E15718" w:rsidRDefault="00022AEE">
      <w:pPr>
        <w:autoSpaceDE w:val="0"/>
        <w:autoSpaceDN w:val="0"/>
        <w:adjustRightInd w:val="0"/>
        <w:spacing w:line="360" w:lineRule="auto"/>
        <w:ind w:firstLine="720"/>
        <w:jc w:val="both"/>
        <w:rPr>
          <w:color w:val="000000" w:themeColor="text1"/>
          <w:sz w:val="26"/>
          <w:szCs w:val="26"/>
          <w:lang w:val="vi-VN"/>
        </w:rPr>
      </w:pPr>
      <w:r>
        <w:rPr>
          <w:color w:val="000000" w:themeColor="text1"/>
          <w:sz w:val="26"/>
          <w:szCs w:val="26"/>
          <w:lang w:val="vi-VN"/>
        </w:rPr>
        <w:t>Tôi xin cam đoan đây là sản phẩm đồ án của chúng tôi và được sự hướng dẫn của</w:t>
      </w:r>
      <w:r>
        <w:rPr>
          <w:color w:val="000000" w:themeColor="text1"/>
          <w:sz w:val="26"/>
          <w:szCs w:val="26"/>
        </w:rPr>
        <w:t xml:space="preserve"> GV. </w:t>
      </w:r>
      <w:r w:rsidR="00B6548B">
        <w:rPr>
          <w:color w:val="000000" w:themeColor="text1"/>
          <w:sz w:val="26"/>
          <w:szCs w:val="26"/>
        </w:rPr>
        <w:t>Hồ Thị Linh</w:t>
      </w:r>
      <w:r>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E435CCB" w14:textId="77777777" w:rsidR="00E15718" w:rsidRDefault="00022AEE">
      <w:pPr>
        <w:autoSpaceDE w:val="0"/>
        <w:autoSpaceDN w:val="0"/>
        <w:adjustRightInd w:val="0"/>
        <w:spacing w:line="360" w:lineRule="auto"/>
        <w:ind w:firstLine="720"/>
        <w:jc w:val="both"/>
        <w:rPr>
          <w:color w:val="000000" w:themeColor="text1"/>
          <w:sz w:val="26"/>
          <w:szCs w:val="26"/>
          <w:lang w:val="vi-VN"/>
        </w:rPr>
      </w:pPr>
      <w:r>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794BD147" w14:textId="77777777" w:rsidR="00E15718" w:rsidRDefault="00022AEE">
      <w:pPr>
        <w:autoSpaceDE w:val="0"/>
        <w:autoSpaceDN w:val="0"/>
        <w:adjustRightInd w:val="0"/>
        <w:spacing w:line="360" w:lineRule="auto"/>
        <w:ind w:firstLine="720"/>
        <w:jc w:val="both"/>
        <w:rPr>
          <w:b/>
          <w:color w:val="000000" w:themeColor="text1"/>
          <w:sz w:val="26"/>
          <w:szCs w:val="26"/>
          <w:lang w:val="vi-VN"/>
        </w:rPr>
      </w:pPr>
      <w:r>
        <w:rPr>
          <w:b/>
          <w:color w:val="000000" w:themeColor="text1"/>
          <w:sz w:val="26"/>
          <w:szCs w:val="26"/>
          <w:lang w:val="vi-VN"/>
        </w:rPr>
        <w:t xml:space="preserve">Nếu phát hiện có bất kỳ sự gian lận nào tôi xin hoàn toàn chịu trách nhiệm về nội dung đồ án của mình. </w:t>
      </w:r>
      <w:r>
        <w:rPr>
          <w:color w:val="000000" w:themeColor="text1"/>
          <w:sz w:val="26"/>
          <w:szCs w:val="26"/>
          <w:lang w:val="vi-VN"/>
        </w:rPr>
        <w:t>Trường đại học Tôn Đức Thắng không liên quan đến những vi phạm tác quyền, bản quyền do tôi gây ra trong quá trình thực hiện (nếu có).</w:t>
      </w:r>
    </w:p>
    <w:p w14:paraId="6CA8829B" w14:textId="3D905C8F" w:rsidR="00E15718" w:rsidRDefault="00022AEE">
      <w:pPr>
        <w:autoSpaceDE w:val="0"/>
        <w:autoSpaceDN w:val="0"/>
        <w:adjustRightInd w:val="0"/>
        <w:spacing w:line="360" w:lineRule="auto"/>
        <w:ind w:left="3600"/>
        <w:jc w:val="center"/>
        <w:rPr>
          <w:i/>
          <w:color w:val="000000" w:themeColor="text1"/>
          <w:sz w:val="26"/>
          <w:szCs w:val="26"/>
          <w:lang w:val="vi-VN"/>
        </w:rPr>
      </w:pPr>
      <w:r>
        <w:rPr>
          <w:i/>
          <w:color w:val="000000" w:themeColor="text1"/>
          <w:sz w:val="26"/>
          <w:szCs w:val="26"/>
          <w:lang w:val="vi-VN"/>
        </w:rPr>
        <w:t xml:space="preserve">TP. Hồ Chí Minh, ngày </w:t>
      </w:r>
      <w:r w:rsidR="00B6548B">
        <w:rPr>
          <w:i/>
          <w:color w:val="000000" w:themeColor="text1"/>
          <w:sz w:val="26"/>
          <w:szCs w:val="26"/>
        </w:rPr>
        <w:t>12</w:t>
      </w:r>
      <w:r>
        <w:rPr>
          <w:i/>
          <w:color w:val="000000" w:themeColor="text1"/>
          <w:sz w:val="26"/>
          <w:szCs w:val="26"/>
          <w:lang w:val="vi-VN"/>
        </w:rPr>
        <w:t xml:space="preserve">  tháng </w:t>
      </w:r>
      <w:r>
        <w:rPr>
          <w:i/>
          <w:color w:val="000000" w:themeColor="text1"/>
          <w:sz w:val="26"/>
          <w:szCs w:val="26"/>
        </w:rPr>
        <w:t>1</w:t>
      </w:r>
      <w:r w:rsidR="00B6548B">
        <w:rPr>
          <w:i/>
          <w:color w:val="000000" w:themeColor="text1"/>
          <w:sz w:val="26"/>
          <w:szCs w:val="26"/>
        </w:rPr>
        <w:t>2</w:t>
      </w:r>
      <w:r>
        <w:rPr>
          <w:i/>
          <w:color w:val="000000" w:themeColor="text1"/>
          <w:sz w:val="26"/>
          <w:szCs w:val="26"/>
          <w:lang w:val="vi-VN"/>
        </w:rPr>
        <w:t xml:space="preserve"> năm 2023     </w:t>
      </w:r>
    </w:p>
    <w:p w14:paraId="17A77138" w14:textId="77777777" w:rsidR="00E15718" w:rsidRDefault="00022AEE">
      <w:pPr>
        <w:tabs>
          <w:tab w:val="center" w:pos="6521"/>
        </w:tabs>
        <w:autoSpaceDE w:val="0"/>
        <w:autoSpaceDN w:val="0"/>
        <w:adjustRightInd w:val="0"/>
        <w:spacing w:line="360" w:lineRule="auto"/>
        <w:ind w:left="3600"/>
        <w:jc w:val="center"/>
        <w:rPr>
          <w:i/>
          <w:color w:val="000000" w:themeColor="text1"/>
          <w:sz w:val="26"/>
          <w:szCs w:val="26"/>
          <w:lang w:val="vi-VN"/>
        </w:rPr>
      </w:pPr>
      <w:r>
        <w:rPr>
          <w:i/>
          <w:color w:val="000000" w:themeColor="text1"/>
          <w:sz w:val="26"/>
          <w:szCs w:val="26"/>
          <w:lang w:val="vi-VN"/>
        </w:rPr>
        <w:t>Tác giả</w:t>
      </w:r>
    </w:p>
    <w:p w14:paraId="0DAF1D08" w14:textId="77777777" w:rsidR="00E15718" w:rsidRDefault="00022AEE">
      <w:pPr>
        <w:tabs>
          <w:tab w:val="center" w:pos="6379"/>
        </w:tabs>
        <w:spacing w:after="200" w:line="360" w:lineRule="auto"/>
        <w:rPr>
          <w:i/>
          <w:color w:val="000000" w:themeColor="text1"/>
          <w:sz w:val="26"/>
          <w:szCs w:val="26"/>
          <w:lang w:val="vi-VN"/>
        </w:rPr>
      </w:pPr>
      <w:r>
        <w:rPr>
          <w:i/>
          <w:color w:val="000000" w:themeColor="text1"/>
          <w:sz w:val="26"/>
          <w:szCs w:val="26"/>
          <w:lang w:val="vi-VN"/>
        </w:rPr>
        <w:tab/>
        <w:t>(ký tên và ghi rõ họ tên)</w:t>
      </w:r>
    </w:p>
    <w:p w14:paraId="11F96B6A" w14:textId="77777777" w:rsidR="00E15718" w:rsidRDefault="00022AEE">
      <w:pPr>
        <w:tabs>
          <w:tab w:val="center" w:pos="6379"/>
        </w:tabs>
        <w:spacing w:after="200" w:line="360" w:lineRule="auto"/>
        <w:rPr>
          <w:i/>
          <w:color w:val="000000" w:themeColor="text1"/>
          <w:sz w:val="26"/>
          <w:szCs w:val="26"/>
          <w:lang w:val="vi-VN"/>
        </w:rPr>
      </w:pPr>
      <w:r>
        <w:rPr>
          <w:i/>
          <w:color w:val="000000" w:themeColor="text1"/>
          <w:sz w:val="26"/>
          <w:szCs w:val="26"/>
          <w:lang w:val="vi-VN"/>
        </w:rPr>
        <w:tab/>
      </w:r>
    </w:p>
    <w:p w14:paraId="289A7B21" w14:textId="77777777" w:rsidR="00E15718" w:rsidRDefault="00022AEE">
      <w:pPr>
        <w:tabs>
          <w:tab w:val="center" w:pos="6379"/>
        </w:tabs>
        <w:spacing w:after="200" w:line="360" w:lineRule="auto"/>
        <w:rPr>
          <w:i/>
          <w:color w:val="000000" w:themeColor="text1"/>
          <w:sz w:val="26"/>
          <w:szCs w:val="26"/>
          <w:lang w:val="vi-VN"/>
        </w:rPr>
      </w:pPr>
      <w:r>
        <w:rPr>
          <w:i/>
          <w:color w:val="000000" w:themeColor="text1"/>
          <w:sz w:val="26"/>
          <w:szCs w:val="26"/>
          <w:lang w:val="vi-VN"/>
        </w:rPr>
        <w:tab/>
        <w:t>Trần Thị Vẹn</w:t>
      </w:r>
    </w:p>
    <w:p w14:paraId="49726E9D" w14:textId="77777777" w:rsidR="00E15718" w:rsidRDefault="00E15718">
      <w:pPr>
        <w:tabs>
          <w:tab w:val="center" w:pos="6379"/>
        </w:tabs>
        <w:spacing w:after="200" w:line="360" w:lineRule="auto"/>
        <w:rPr>
          <w:i/>
          <w:color w:val="000000" w:themeColor="text1"/>
          <w:sz w:val="26"/>
          <w:szCs w:val="26"/>
          <w:lang w:val="vi-VN"/>
        </w:rPr>
      </w:pPr>
    </w:p>
    <w:p w14:paraId="488430B1" w14:textId="1809051D" w:rsidR="00E15718" w:rsidRDefault="00E15718" w:rsidP="00B674EE">
      <w:pPr>
        <w:tabs>
          <w:tab w:val="center" w:pos="6379"/>
        </w:tabs>
        <w:spacing w:after="200" w:line="360" w:lineRule="auto"/>
        <w:rPr>
          <w:i/>
          <w:color w:val="000000" w:themeColor="text1"/>
          <w:sz w:val="26"/>
          <w:szCs w:val="26"/>
        </w:rPr>
      </w:pPr>
    </w:p>
    <w:p w14:paraId="124CC0A2" w14:textId="77777777" w:rsidR="00E15718" w:rsidRDefault="00E15718">
      <w:pPr>
        <w:tabs>
          <w:tab w:val="center" w:pos="6379"/>
        </w:tabs>
        <w:spacing w:after="200" w:line="360" w:lineRule="auto"/>
        <w:rPr>
          <w:i/>
          <w:color w:val="000000" w:themeColor="text1"/>
          <w:sz w:val="26"/>
          <w:szCs w:val="26"/>
          <w:lang w:val="vi-VN"/>
        </w:rPr>
      </w:pPr>
    </w:p>
    <w:p w14:paraId="2586C186" w14:textId="77777777" w:rsidR="00E15718" w:rsidRDefault="00022AEE">
      <w:pPr>
        <w:spacing w:after="200" w:line="360" w:lineRule="auto"/>
        <w:rPr>
          <w:i/>
          <w:color w:val="000000" w:themeColor="text1"/>
          <w:sz w:val="26"/>
          <w:szCs w:val="26"/>
          <w:lang w:val="vi-VN"/>
        </w:rPr>
      </w:pPr>
      <w:r>
        <w:rPr>
          <w:i/>
          <w:color w:val="000000" w:themeColor="text1"/>
          <w:sz w:val="26"/>
          <w:szCs w:val="26"/>
          <w:lang w:val="vi-VN"/>
        </w:rPr>
        <w:br w:type="page"/>
      </w:r>
    </w:p>
    <w:p w14:paraId="3DBAEDC6" w14:textId="77777777" w:rsidR="00E15718" w:rsidRDefault="00022AEE">
      <w:pPr>
        <w:pStyle w:val="Chng"/>
        <w:jc w:val="center"/>
        <w:outlineLvl w:val="0"/>
        <w:rPr>
          <w:color w:val="000000" w:themeColor="text1"/>
          <w:lang w:val="vi-VN"/>
        </w:rPr>
      </w:pPr>
      <w:bookmarkStart w:id="2" w:name="_Toc25744"/>
      <w:r>
        <w:rPr>
          <w:color w:val="000000" w:themeColor="text1"/>
          <w:lang w:val="vi-VN"/>
        </w:rPr>
        <w:lastRenderedPageBreak/>
        <w:t>PHẦN XÁC NHẬN VÀ ĐÁNH GIÁ CỦA GIẢNG VIÊN</w:t>
      </w:r>
      <w:bookmarkEnd w:id="2"/>
    </w:p>
    <w:p w14:paraId="47409255" w14:textId="77777777" w:rsidR="00E15718" w:rsidRDefault="00022AEE">
      <w:pPr>
        <w:pStyle w:val="Nidungvnbn"/>
        <w:rPr>
          <w:b/>
          <w:color w:val="000000" w:themeColor="text1"/>
          <w:lang w:val="vi-VN"/>
        </w:rPr>
      </w:pPr>
      <w:r>
        <w:rPr>
          <w:b/>
          <w:color w:val="000000" w:themeColor="text1"/>
          <w:lang w:val="vi-VN"/>
        </w:rPr>
        <w:t>Phần xác nhận của GV hướng dẫn</w:t>
      </w:r>
    </w:p>
    <w:p w14:paraId="133A92B6" w14:textId="77777777" w:rsidR="00E15718" w:rsidRDefault="00022AEE">
      <w:pPr>
        <w:spacing w:after="200" w:line="360" w:lineRule="auto"/>
        <w:rPr>
          <w:color w:val="000000" w:themeColor="text1"/>
          <w:sz w:val="26"/>
          <w:szCs w:val="26"/>
        </w:rPr>
      </w:pPr>
      <w:r>
        <w:rPr>
          <w:color w:val="000000" w:themeColor="text1"/>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color w:val="000000" w:themeColor="text1"/>
          <w:sz w:val="26"/>
          <w:szCs w:val="26"/>
        </w:rPr>
        <w:t>___</w:t>
      </w:r>
    </w:p>
    <w:p w14:paraId="491AFCB3" w14:textId="77777777" w:rsidR="00E15718" w:rsidRDefault="00022AEE">
      <w:pPr>
        <w:tabs>
          <w:tab w:val="center" w:pos="6237"/>
        </w:tabs>
        <w:spacing w:line="360" w:lineRule="auto"/>
        <w:rPr>
          <w:color w:val="000000" w:themeColor="text1"/>
          <w:lang w:val="vi-VN"/>
        </w:rPr>
      </w:pPr>
      <w:r>
        <w:rPr>
          <w:color w:val="000000" w:themeColor="text1"/>
          <w:lang w:val="vi-VN"/>
        </w:rPr>
        <w:tab/>
        <w:t xml:space="preserve">Tp. Hồ Chí Minh, ngày     tháng   năm   </w:t>
      </w:r>
    </w:p>
    <w:p w14:paraId="2B5D3BCA" w14:textId="77777777" w:rsidR="00E15718" w:rsidRDefault="00022AEE">
      <w:pPr>
        <w:tabs>
          <w:tab w:val="center" w:pos="6237"/>
        </w:tabs>
        <w:spacing w:line="360" w:lineRule="auto"/>
        <w:rPr>
          <w:color w:val="000000" w:themeColor="text1"/>
          <w:lang w:val="vi-VN"/>
        </w:rPr>
      </w:pPr>
      <w:r>
        <w:rPr>
          <w:color w:val="000000" w:themeColor="text1"/>
          <w:lang w:val="vi-VN"/>
        </w:rPr>
        <w:tab/>
        <w:t>(kí và ghi họ tên)</w:t>
      </w:r>
    </w:p>
    <w:p w14:paraId="32CB8947" w14:textId="77777777" w:rsidR="00E15718" w:rsidRDefault="00E15718">
      <w:pPr>
        <w:spacing w:after="200" w:line="360" w:lineRule="auto"/>
        <w:rPr>
          <w:color w:val="000000" w:themeColor="text1"/>
          <w:lang w:val="vi-VN"/>
        </w:rPr>
      </w:pPr>
    </w:p>
    <w:p w14:paraId="455E3AEA" w14:textId="77777777" w:rsidR="00E15718" w:rsidRDefault="00E15718">
      <w:pPr>
        <w:spacing w:after="200" w:line="360" w:lineRule="auto"/>
        <w:rPr>
          <w:color w:val="000000" w:themeColor="text1"/>
          <w:lang w:val="vi-VN"/>
        </w:rPr>
      </w:pPr>
    </w:p>
    <w:p w14:paraId="4B06FFD8" w14:textId="77777777" w:rsidR="00E15718" w:rsidRDefault="00E15718">
      <w:pPr>
        <w:spacing w:after="200" w:line="360" w:lineRule="auto"/>
        <w:rPr>
          <w:color w:val="000000" w:themeColor="text1"/>
          <w:lang w:val="vi-VN"/>
        </w:rPr>
      </w:pPr>
    </w:p>
    <w:p w14:paraId="6691DD54" w14:textId="77777777" w:rsidR="00E15718" w:rsidRDefault="00022AEE">
      <w:pPr>
        <w:pStyle w:val="Nidungvnbn"/>
        <w:rPr>
          <w:b/>
          <w:color w:val="000000" w:themeColor="text1"/>
          <w:lang w:val="vi-VN"/>
        </w:rPr>
      </w:pPr>
      <w:r>
        <w:rPr>
          <w:b/>
          <w:color w:val="000000" w:themeColor="text1"/>
          <w:lang w:val="vi-VN"/>
        </w:rPr>
        <w:t>Phần đánh giá của GV chấm bài</w:t>
      </w:r>
    </w:p>
    <w:p w14:paraId="04E4D3E2" w14:textId="77777777" w:rsidR="00E15718" w:rsidRDefault="00022AEE">
      <w:pPr>
        <w:spacing w:after="200" w:line="360" w:lineRule="auto"/>
        <w:rPr>
          <w:color w:val="000000" w:themeColor="text1"/>
          <w:sz w:val="26"/>
          <w:szCs w:val="26"/>
        </w:rPr>
      </w:pPr>
      <w:r>
        <w:rPr>
          <w:color w:val="000000" w:themeColor="text1"/>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color w:val="000000" w:themeColor="text1"/>
          <w:sz w:val="26"/>
          <w:szCs w:val="26"/>
        </w:rPr>
        <w:t>___</w:t>
      </w:r>
    </w:p>
    <w:p w14:paraId="59A13BF3" w14:textId="77777777" w:rsidR="00E15718" w:rsidRDefault="00022AEE">
      <w:pPr>
        <w:tabs>
          <w:tab w:val="center" w:pos="6237"/>
        </w:tabs>
        <w:spacing w:line="360" w:lineRule="auto"/>
        <w:rPr>
          <w:color w:val="000000" w:themeColor="text1"/>
          <w:lang w:val="vi-VN"/>
        </w:rPr>
      </w:pPr>
      <w:r>
        <w:rPr>
          <w:color w:val="000000" w:themeColor="text1"/>
          <w:lang w:val="vi-VN"/>
        </w:rPr>
        <w:tab/>
        <w:t xml:space="preserve">Tp. Hồ Chí Minh, ngày     tháng   năm   </w:t>
      </w:r>
    </w:p>
    <w:p w14:paraId="1985B19F" w14:textId="77777777" w:rsidR="00E15718" w:rsidRDefault="00022AEE">
      <w:pPr>
        <w:tabs>
          <w:tab w:val="center" w:pos="6237"/>
        </w:tabs>
        <w:spacing w:line="360" w:lineRule="auto"/>
        <w:rPr>
          <w:color w:val="000000" w:themeColor="text1"/>
          <w:lang w:val="vi-VN"/>
        </w:rPr>
      </w:pPr>
      <w:r>
        <w:rPr>
          <w:color w:val="000000" w:themeColor="text1"/>
          <w:lang w:val="vi-VN"/>
        </w:rPr>
        <w:tab/>
        <w:t>(kí và ghi họ tên)</w:t>
      </w:r>
    </w:p>
    <w:p w14:paraId="38FBDA28" w14:textId="77777777" w:rsidR="00E15718" w:rsidRDefault="00E15718">
      <w:pPr>
        <w:spacing w:after="200" w:line="360" w:lineRule="auto"/>
        <w:rPr>
          <w:color w:val="000000" w:themeColor="text1"/>
          <w:lang w:val="vi-VN"/>
        </w:rPr>
      </w:pPr>
    </w:p>
    <w:p w14:paraId="30ED0F9E" w14:textId="77777777" w:rsidR="00E15718" w:rsidRDefault="00E15718">
      <w:pPr>
        <w:pStyle w:val="Tiumccp1"/>
        <w:ind w:firstLine="0"/>
        <w:rPr>
          <w:color w:val="000000" w:themeColor="text1"/>
          <w:lang w:val="vi-VN"/>
        </w:rPr>
      </w:pPr>
    </w:p>
    <w:p w14:paraId="117CE722" w14:textId="77777777" w:rsidR="00E15718" w:rsidRDefault="00E15718">
      <w:pPr>
        <w:pStyle w:val="Tiumccp1"/>
        <w:ind w:firstLine="0"/>
        <w:rPr>
          <w:color w:val="000000" w:themeColor="text1"/>
          <w:lang w:val="vi-VN"/>
        </w:rPr>
      </w:pPr>
    </w:p>
    <w:p w14:paraId="7FBBC8CE" w14:textId="77777777" w:rsidR="00E15718" w:rsidRDefault="00E15718">
      <w:pPr>
        <w:pStyle w:val="Tiumccp1"/>
        <w:ind w:firstLine="0"/>
        <w:jc w:val="center"/>
        <w:rPr>
          <w:color w:val="000000" w:themeColor="text1"/>
          <w:sz w:val="32"/>
          <w:szCs w:val="32"/>
          <w:lang w:val="vi-VN"/>
        </w:rPr>
      </w:pPr>
    </w:p>
    <w:p w14:paraId="4D136B8B" w14:textId="09D0E854" w:rsidR="00B674EE" w:rsidRDefault="00022AEE" w:rsidP="0033107C">
      <w:pPr>
        <w:pStyle w:val="Tiumccp1"/>
        <w:ind w:firstLine="0"/>
        <w:jc w:val="center"/>
        <w:rPr>
          <w:color w:val="000000" w:themeColor="text1"/>
          <w:sz w:val="32"/>
          <w:szCs w:val="32"/>
          <w:lang w:val="vi-VN"/>
        </w:rPr>
      </w:pPr>
      <w:bookmarkStart w:id="3" w:name="_Toc154349878"/>
      <w:r>
        <w:rPr>
          <w:color w:val="000000" w:themeColor="text1"/>
          <w:sz w:val="32"/>
          <w:szCs w:val="32"/>
          <w:lang w:val="vi-VN"/>
        </w:rPr>
        <w:lastRenderedPageBreak/>
        <w:t>TÓM TẮT</w:t>
      </w:r>
      <w:bookmarkStart w:id="4" w:name="_Toc130805790"/>
      <w:bookmarkStart w:id="5" w:name="_Toc387692908"/>
      <w:bookmarkEnd w:id="0"/>
      <w:bookmarkEnd w:id="3"/>
    </w:p>
    <w:p w14:paraId="46A73A4C" w14:textId="77777777" w:rsidR="00B6548B" w:rsidRPr="00807909" w:rsidRDefault="00B6548B" w:rsidP="00B6548B">
      <w:pPr>
        <w:spacing w:after="200" w:line="360" w:lineRule="auto"/>
        <w:ind w:firstLine="720"/>
        <w:jc w:val="both"/>
        <w:rPr>
          <w:color w:val="000000" w:themeColor="text1"/>
          <w:sz w:val="26"/>
          <w:szCs w:val="26"/>
          <w:lang w:val="vi-VN"/>
        </w:rPr>
      </w:pPr>
      <w:r w:rsidRPr="00807909">
        <w:rPr>
          <w:color w:val="000000" w:themeColor="text1"/>
          <w:sz w:val="26"/>
          <w:szCs w:val="26"/>
          <w:lang w:val="vi-VN"/>
        </w:rPr>
        <w:t>Được sự đồng ý của Khoa Công nghệ thông tin và sự phân công của giảng viên của môn học, cô Hồ Thị Linh, em đã thực hiện Báo cáo cuối khóa Quản lý Hệ thống thông tin với đề tài “Quản lý hệ thống quán cà phê trực tuyến". Báo cáo này là kết quả của quá trình tiếp thu kiến thức về Quản lý hệ thống thông tin mà em đã học trước đây.</w:t>
      </w:r>
      <w:r>
        <w:rPr>
          <w:color w:val="000000" w:themeColor="text1"/>
          <w:sz w:val="26"/>
          <w:szCs w:val="26"/>
        </w:rPr>
        <w:t xml:space="preserve"> </w:t>
      </w:r>
      <w:r w:rsidRPr="00807909">
        <w:rPr>
          <w:color w:val="000000" w:themeColor="text1"/>
          <w:sz w:val="26"/>
          <w:szCs w:val="26"/>
          <w:lang w:val="vi-VN"/>
        </w:rPr>
        <w:t>Nội dung báo cáo bao gồm các phần sau:</w:t>
      </w:r>
    </w:p>
    <w:p w14:paraId="18743F91" w14:textId="77777777" w:rsidR="00B6548B" w:rsidRPr="00807909" w:rsidRDefault="00B6548B" w:rsidP="00022AEE">
      <w:pPr>
        <w:pStyle w:val="ListParagraph"/>
        <w:numPr>
          <w:ilvl w:val="0"/>
          <w:numId w:val="4"/>
        </w:numPr>
        <w:spacing w:after="200" w:line="360" w:lineRule="auto"/>
        <w:jc w:val="both"/>
        <w:rPr>
          <w:color w:val="000000" w:themeColor="text1"/>
          <w:sz w:val="26"/>
          <w:szCs w:val="26"/>
          <w:lang w:val="vi-VN"/>
        </w:rPr>
      </w:pPr>
      <w:r w:rsidRPr="00807909">
        <w:rPr>
          <w:color w:val="000000" w:themeColor="text1"/>
          <w:sz w:val="26"/>
          <w:szCs w:val="26"/>
          <w:lang w:val="vi-VN"/>
        </w:rPr>
        <w:t>Môi trường kinh doanh thông minh:</w:t>
      </w:r>
    </w:p>
    <w:p w14:paraId="3EB75BDE" w14:textId="77777777" w:rsidR="00B6548B" w:rsidRPr="00807909" w:rsidRDefault="00B6548B" w:rsidP="00022AEE">
      <w:pPr>
        <w:pStyle w:val="ListParagraph"/>
        <w:numPr>
          <w:ilvl w:val="0"/>
          <w:numId w:val="6"/>
        </w:numPr>
        <w:spacing w:after="200" w:line="360" w:lineRule="auto"/>
        <w:jc w:val="both"/>
        <w:rPr>
          <w:color w:val="000000" w:themeColor="text1"/>
          <w:sz w:val="26"/>
          <w:szCs w:val="26"/>
          <w:lang w:val="vi-VN"/>
        </w:rPr>
      </w:pPr>
      <w:r w:rsidRPr="00807909">
        <w:rPr>
          <w:color w:val="000000" w:themeColor="text1"/>
          <w:sz w:val="26"/>
          <w:szCs w:val="26"/>
          <w:lang w:val="vi-VN"/>
        </w:rPr>
        <w:t>Thiết kế môi trường kinh doanh thông minh</w:t>
      </w:r>
    </w:p>
    <w:p w14:paraId="1B4C2459" w14:textId="77777777" w:rsidR="00B6548B" w:rsidRPr="00807909" w:rsidRDefault="00B6548B" w:rsidP="00022AEE">
      <w:pPr>
        <w:pStyle w:val="ListParagraph"/>
        <w:numPr>
          <w:ilvl w:val="0"/>
          <w:numId w:val="6"/>
        </w:numPr>
        <w:spacing w:after="200" w:line="360" w:lineRule="auto"/>
        <w:jc w:val="both"/>
        <w:rPr>
          <w:color w:val="000000" w:themeColor="text1"/>
          <w:sz w:val="26"/>
          <w:szCs w:val="26"/>
          <w:lang w:val="vi-VN"/>
        </w:rPr>
      </w:pPr>
      <w:r w:rsidRPr="00807909">
        <w:rPr>
          <w:color w:val="000000" w:themeColor="text1"/>
          <w:sz w:val="26"/>
          <w:szCs w:val="26"/>
          <w:lang w:val="vi-VN"/>
        </w:rPr>
        <w:t>Trình bày chi tiết từng thành phần của môi trường trong thiết kế</w:t>
      </w:r>
    </w:p>
    <w:p w14:paraId="531B35DC" w14:textId="77777777" w:rsidR="00B6548B" w:rsidRPr="00807909" w:rsidRDefault="00B6548B" w:rsidP="00022AEE">
      <w:pPr>
        <w:pStyle w:val="ListParagraph"/>
        <w:numPr>
          <w:ilvl w:val="0"/>
          <w:numId w:val="6"/>
        </w:numPr>
        <w:spacing w:after="200" w:line="360" w:lineRule="auto"/>
        <w:jc w:val="both"/>
        <w:rPr>
          <w:color w:val="000000" w:themeColor="text1"/>
          <w:sz w:val="26"/>
          <w:szCs w:val="26"/>
          <w:lang w:val="vi-VN"/>
        </w:rPr>
      </w:pPr>
      <w:r w:rsidRPr="00807909">
        <w:rPr>
          <w:color w:val="000000" w:themeColor="text1"/>
          <w:sz w:val="26"/>
          <w:szCs w:val="26"/>
          <w:lang w:val="vi-VN"/>
        </w:rPr>
        <w:t>Cho ví dụ cụ thể để minh hoạ cho thiết kế của bạn từ khâu dữ liệu đầu vào đến hiển thị cho người dùng.</w:t>
      </w:r>
    </w:p>
    <w:p w14:paraId="55EE165B" w14:textId="77777777" w:rsidR="00B6548B" w:rsidRPr="00807909" w:rsidRDefault="00B6548B" w:rsidP="00022AEE">
      <w:pPr>
        <w:pStyle w:val="ListParagraph"/>
        <w:numPr>
          <w:ilvl w:val="0"/>
          <w:numId w:val="6"/>
        </w:numPr>
        <w:spacing w:after="200" w:line="360" w:lineRule="auto"/>
        <w:jc w:val="both"/>
        <w:rPr>
          <w:color w:val="000000" w:themeColor="text1"/>
          <w:sz w:val="26"/>
          <w:szCs w:val="26"/>
          <w:lang w:val="vi-VN"/>
        </w:rPr>
      </w:pPr>
      <w:r w:rsidRPr="00807909">
        <w:rPr>
          <w:color w:val="000000" w:themeColor="text1"/>
          <w:sz w:val="26"/>
          <w:szCs w:val="26"/>
          <w:lang w:val="vi-VN"/>
        </w:rPr>
        <w:t>Chọn một hệ thống thông tin của doanh nghiệp, trình bày các khía cạnh tổ chức, quản lý, kỹ thuật của nó.</w:t>
      </w:r>
    </w:p>
    <w:p w14:paraId="29DC8E4E" w14:textId="77777777" w:rsidR="00B6548B" w:rsidRPr="00807909" w:rsidRDefault="00B6548B" w:rsidP="00022AEE">
      <w:pPr>
        <w:pStyle w:val="ListParagraph"/>
        <w:numPr>
          <w:ilvl w:val="0"/>
          <w:numId w:val="5"/>
        </w:numPr>
        <w:spacing w:after="200" w:line="360" w:lineRule="auto"/>
        <w:jc w:val="both"/>
        <w:rPr>
          <w:color w:val="000000" w:themeColor="text1"/>
          <w:sz w:val="26"/>
          <w:szCs w:val="26"/>
          <w:lang w:val="vi-VN"/>
        </w:rPr>
      </w:pPr>
      <w:r w:rsidRPr="00807909">
        <w:rPr>
          <w:color w:val="000000" w:themeColor="text1"/>
          <w:sz w:val="26"/>
          <w:szCs w:val="26"/>
          <w:lang w:val="vi-VN"/>
        </w:rPr>
        <w:t>Kế hoạch kinh doanh và website:</w:t>
      </w:r>
    </w:p>
    <w:p w14:paraId="0D4C19BC" w14:textId="77777777" w:rsidR="00B6548B" w:rsidRDefault="00B6548B" w:rsidP="00022AEE">
      <w:pPr>
        <w:pStyle w:val="ListParagraph"/>
        <w:numPr>
          <w:ilvl w:val="0"/>
          <w:numId w:val="5"/>
        </w:numPr>
        <w:spacing w:after="200" w:line="360" w:lineRule="auto"/>
        <w:jc w:val="both"/>
        <w:rPr>
          <w:color w:val="000000" w:themeColor="text1"/>
          <w:sz w:val="26"/>
          <w:szCs w:val="26"/>
          <w:lang w:val="vi-VN"/>
        </w:rPr>
      </w:pPr>
      <w:r w:rsidRPr="00807909">
        <w:rPr>
          <w:color w:val="000000" w:themeColor="text1"/>
          <w:sz w:val="26"/>
          <w:szCs w:val="26"/>
          <w:lang w:val="vi-VN"/>
        </w:rPr>
        <w:t>Hãy lên kế hoạch kinh doanh thương mại điện tử cho doanh nghiệp này, bao gồm 8 thành phần trong mô hình kinh doanh.</w:t>
      </w:r>
    </w:p>
    <w:p w14:paraId="3B83FB24" w14:textId="77777777" w:rsidR="00B6548B" w:rsidRDefault="00B6548B" w:rsidP="00022AEE">
      <w:pPr>
        <w:pStyle w:val="ListParagraph"/>
        <w:numPr>
          <w:ilvl w:val="0"/>
          <w:numId w:val="5"/>
        </w:numPr>
        <w:spacing w:after="200" w:line="360" w:lineRule="auto"/>
        <w:jc w:val="both"/>
        <w:rPr>
          <w:color w:val="000000" w:themeColor="text1"/>
          <w:sz w:val="26"/>
          <w:szCs w:val="26"/>
          <w:lang w:val="vi-VN"/>
        </w:rPr>
      </w:pPr>
      <w:r w:rsidRPr="00807909">
        <w:rPr>
          <w:color w:val="000000" w:themeColor="text1"/>
          <w:sz w:val="26"/>
          <w:szCs w:val="26"/>
          <w:lang w:val="vi-VN"/>
        </w:rPr>
        <w:t>Mô tả cụ thể các bước để xây dựng sự hiện diện cho website thương mại điện tử này.</w:t>
      </w:r>
    </w:p>
    <w:p w14:paraId="5146769C" w14:textId="77777777" w:rsidR="00B6548B" w:rsidRPr="00807909" w:rsidRDefault="00B6548B" w:rsidP="00022AEE">
      <w:pPr>
        <w:pStyle w:val="ListParagraph"/>
        <w:numPr>
          <w:ilvl w:val="0"/>
          <w:numId w:val="5"/>
        </w:numPr>
        <w:spacing w:after="200" w:line="360" w:lineRule="auto"/>
        <w:jc w:val="both"/>
        <w:rPr>
          <w:color w:val="000000" w:themeColor="text1"/>
          <w:sz w:val="26"/>
          <w:szCs w:val="26"/>
          <w:lang w:val="vi-VN"/>
        </w:rPr>
      </w:pPr>
      <w:r w:rsidRPr="00807909">
        <w:rPr>
          <w:color w:val="000000" w:themeColor="text1"/>
          <w:sz w:val="26"/>
          <w:szCs w:val="26"/>
          <w:lang w:val="vi-VN"/>
        </w:rPr>
        <w:t>Xây dựng sự hiện diện của website thương mại điện tử này.</w:t>
      </w:r>
    </w:p>
    <w:p w14:paraId="1741130B" w14:textId="77777777" w:rsidR="00B6548B" w:rsidRPr="00DF20A5" w:rsidRDefault="00B6548B" w:rsidP="00B6548B">
      <w:pPr>
        <w:spacing w:after="200" w:line="360" w:lineRule="auto"/>
        <w:jc w:val="both"/>
        <w:rPr>
          <w:color w:val="000000" w:themeColor="text1"/>
          <w:sz w:val="26"/>
          <w:szCs w:val="26"/>
          <w:lang w:val="vi-VN"/>
        </w:rPr>
      </w:pPr>
      <w:r w:rsidRPr="00807909">
        <w:rPr>
          <w:color w:val="000000" w:themeColor="text1"/>
          <w:sz w:val="26"/>
          <w:szCs w:val="26"/>
          <w:lang w:val="vi-VN"/>
        </w:rPr>
        <w:t>Trong báo cáo này em có tham khảo slide bài giảng của 2014 Pearson Education của khoa CNTT ĐH Tôn Đức Thắng. Báo cáo này được thực hiện trong khoảng thời gian khoảng hai tuần. Em đã cố gắng hết sức nhưng vì kiến thức còn hạn chế nên báo cáo không tránh khỏi sai sót. Mong quý thầy cô hãy xem xét và cho ý kiến để em cải thiện báo cáo.</w:t>
      </w:r>
    </w:p>
    <w:p w14:paraId="2F548CB8" w14:textId="77777777" w:rsidR="00E15718" w:rsidRDefault="00E15718" w:rsidP="00881832">
      <w:pPr>
        <w:pStyle w:val="Tiucctrangmu"/>
        <w:spacing w:line="360" w:lineRule="auto"/>
        <w:jc w:val="left"/>
        <w:outlineLvl w:val="0"/>
        <w:rPr>
          <w:color w:val="000000" w:themeColor="text1"/>
          <w:lang w:val="vi-VN"/>
        </w:rPr>
      </w:pPr>
    </w:p>
    <w:p w14:paraId="6AB72F91" w14:textId="77777777" w:rsidR="00B6548B" w:rsidRDefault="00B6548B" w:rsidP="00B6548B">
      <w:pPr>
        <w:pStyle w:val="Tiucctrangmu"/>
        <w:spacing w:line="360" w:lineRule="auto"/>
        <w:jc w:val="left"/>
        <w:outlineLvl w:val="0"/>
        <w:rPr>
          <w:color w:val="000000" w:themeColor="text1"/>
          <w:lang w:val="vi-VN"/>
        </w:rPr>
      </w:pPr>
    </w:p>
    <w:p w14:paraId="7CED892C" w14:textId="2DDF4DC4" w:rsidR="00E15718" w:rsidRDefault="00022AEE" w:rsidP="00B6548B">
      <w:pPr>
        <w:pStyle w:val="Tiucctrangmu"/>
        <w:spacing w:line="360" w:lineRule="auto"/>
        <w:outlineLvl w:val="0"/>
        <w:rPr>
          <w:color w:val="000000" w:themeColor="text1"/>
          <w:lang w:val="vi-VN"/>
        </w:rPr>
      </w:pPr>
      <w:bookmarkStart w:id="6" w:name="_Toc154349879"/>
      <w:r>
        <w:rPr>
          <w:color w:val="000000" w:themeColor="text1"/>
          <w:lang w:val="vi-VN"/>
        </w:rPr>
        <w:lastRenderedPageBreak/>
        <w:t>MỤC LỤC</w:t>
      </w:r>
      <w:bookmarkEnd w:id="4"/>
      <w:bookmarkEnd w:id="5"/>
      <w:bookmarkEnd w:id="6"/>
    </w:p>
    <w:p w14:paraId="2A12448D" w14:textId="3F5C905F" w:rsidR="00437E70" w:rsidRDefault="00022AEE">
      <w:pPr>
        <w:pStyle w:val="TOC1"/>
        <w:rPr>
          <w:rFonts w:asciiTheme="minorHAnsi" w:eastAsiaTheme="minorEastAsia" w:hAnsiTheme="minorHAnsi" w:cstheme="minorBidi"/>
          <w:b w:val="0"/>
          <w:bCs w:val="0"/>
          <w:iCs w:val="0"/>
          <w:noProof/>
          <w:kern w:val="2"/>
          <w:sz w:val="22"/>
          <w:szCs w:val="22"/>
          <w14:ligatures w14:val="standardContextual"/>
        </w:rPr>
      </w:pPr>
      <w:r>
        <w:rPr>
          <w:rFonts w:cs="Times New Roman"/>
          <w:szCs w:val="26"/>
          <w:lang w:val="vi-VN"/>
        </w:rPr>
        <w:fldChar w:fldCharType="begin"/>
      </w:r>
      <w:r>
        <w:rPr>
          <w:rFonts w:cs="Times New Roman"/>
          <w:szCs w:val="26"/>
          <w:lang w:val="vi-VN"/>
        </w:rPr>
        <w:instrText xml:space="preserve"> TOC \t "Tiêu đề các trang mở đầu,1,Tiểu mục cấp 1,1,Tiểu mục cấp 2,2,Tiểu mục cấp 3,3" </w:instrText>
      </w:r>
      <w:r>
        <w:rPr>
          <w:rFonts w:cs="Times New Roman"/>
          <w:szCs w:val="26"/>
          <w:lang w:val="vi-VN"/>
        </w:rPr>
        <w:fldChar w:fldCharType="separate"/>
      </w:r>
      <w:r w:rsidR="00437E70" w:rsidRPr="00910FF7">
        <w:rPr>
          <w:noProof/>
          <w:color w:val="000000" w:themeColor="text1"/>
          <w:lang w:val="vi-VN"/>
        </w:rPr>
        <w:t>TÓM TẮT</w:t>
      </w:r>
      <w:r w:rsidR="00437E70">
        <w:rPr>
          <w:noProof/>
        </w:rPr>
        <w:tab/>
      </w:r>
      <w:r w:rsidR="00437E70">
        <w:rPr>
          <w:noProof/>
        </w:rPr>
        <w:fldChar w:fldCharType="begin"/>
      </w:r>
      <w:r w:rsidR="00437E70">
        <w:rPr>
          <w:noProof/>
        </w:rPr>
        <w:instrText xml:space="preserve"> PAGEREF _Toc154349878 \h </w:instrText>
      </w:r>
      <w:r w:rsidR="00437E70">
        <w:rPr>
          <w:noProof/>
        </w:rPr>
      </w:r>
      <w:r w:rsidR="00437E70">
        <w:rPr>
          <w:noProof/>
        </w:rPr>
        <w:fldChar w:fldCharType="separate"/>
      </w:r>
      <w:r w:rsidR="00437E70">
        <w:rPr>
          <w:noProof/>
        </w:rPr>
        <w:t>4</w:t>
      </w:r>
      <w:r w:rsidR="00437E70">
        <w:rPr>
          <w:noProof/>
        </w:rPr>
        <w:fldChar w:fldCharType="end"/>
      </w:r>
    </w:p>
    <w:p w14:paraId="19DCA1A7" w14:textId="56134574" w:rsidR="00437E70" w:rsidRDefault="00437E70">
      <w:pPr>
        <w:pStyle w:val="TOC1"/>
        <w:rPr>
          <w:rFonts w:asciiTheme="minorHAnsi" w:eastAsiaTheme="minorEastAsia" w:hAnsiTheme="minorHAnsi" w:cstheme="minorBidi"/>
          <w:b w:val="0"/>
          <w:bCs w:val="0"/>
          <w:iCs w:val="0"/>
          <w:noProof/>
          <w:kern w:val="2"/>
          <w:sz w:val="22"/>
          <w:szCs w:val="22"/>
          <w14:ligatures w14:val="standardContextual"/>
        </w:rPr>
      </w:pPr>
      <w:r w:rsidRPr="00910FF7">
        <w:rPr>
          <w:noProof/>
          <w:color w:val="000000" w:themeColor="text1"/>
          <w:lang w:val="vi-VN"/>
        </w:rPr>
        <w:t>MỤC LỤC</w:t>
      </w:r>
      <w:r>
        <w:rPr>
          <w:noProof/>
        </w:rPr>
        <w:tab/>
      </w:r>
      <w:r>
        <w:rPr>
          <w:noProof/>
        </w:rPr>
        <w:fldChar w:fldCharType="begin"/>
      </w:r>
      <w:r>
        <w:rPr>
          <w:noProof/>
        </w:rPr>
        <w:instrText xml:space="preserve"> PAGEREF _Toc154349879 \h </w:instrText>
      </w:r>
      <w:r>
        <w:rPr>
          <w:noProof/>
        </w:rPr>
      </w:r>
      <w:r>
        <w:rPr>
          <w:noProof/>
        </w:rPr>
        <w:fldChar w:fldCharType="separate"/>
      </w:r>
      <w:r>
        <w:rPr>
          <w:noProof/>
        </w:rPr>
        <w:t>5</w:t>
      </w:r>
      <w:r>
        <w:rPr>
          <w:noProof/>
        </w:rPr>
        <w:fldChar w:fldCharType="end"/>
      </w:r>
    </w:p>
    <w:p w14:paraId="403241A2" w14:textId="46855186" w:rsidR="00437E70" w:rsidRDefault="00437E70">
      <w:pPr>
        <w:pStyle w:val="TOC1"/>
        <w:rPr>
          <w:rFonts w:asciiTheme="minorHAnsi" w:eastAsiaTheme="minorEastAsia" w:hAnsiTheme="minorHAnsi" w:cstheme="minorBidi"/>
          <w:b w:val="0"/>
          <w:bCs w:val="0"/>
          <w:iCs w:val="0"/>
          <w:noProof/>
          <w:kern w:val="2"/>
          <w:sz w:val="22"/>
          <w:szCs w:val="22"/>
          <w14:ligatures w14:val="standardContextual"/>
        </w:rPr>
      </w:pPr>
      <w:r w:rsidRPr="00910FF7">
        <w:rPr>
          <w:noProof/>
          <w:color w:val="000000" w:themeColor="text1"/>
          <w:lang w:val="vi-VN"/>
        </w:rPr>
        <w:t xml:space="preserve">CHƯƠNG 1: </w:t>
      </w:r>
      <w:r w:rsidRPr="00910FF7">
        <w:rPr>
          <w:noProof/>
          <w:color w:val="000000" w:themeColor="text1"/>
        </w:rPr>
        <w:t>THIẾT KẾ MÔ HÌNH KINH DOANH THÔNG MINH</w:t>
      </w:r>
      <w:r>
        <w:rPr>
          <w:noProof/>
        </w:rPr>
        <w:tab/>
      </w:r>
      <w:r>
        <w:rPr>
          <w:noProof/>
        </w:rPr>
        <w:fldChar w:fldCharType="begin"/>
      </w:r>
      <w:r>
        <w:rPr>
          <w:noProof/>
        </w:rPr>
        <w:instrText xml:space="preserve"> PAGEREF _Toc154349880 \h </w:instrText>
      </w:r>
      <w:r>
        <w:rPr>
          <w:noProof/>
        </w:rPr>
      </w:r>
      <w:r>
        <w:rPr>
          <w:noProof/>
        </w:rPr>
        <w:fldChar w:fldCharType="separate"/>
      </w:r>
      <w:r>
        <w:rPr>
          <w:noProof/>
        </w:rPr>
        <w:t>8</w:t>
      </w:r>
      <w:r>
        <w:rPr>
          <w:noProof/>
        </w:rPr>
        <w:fldChar w:fldCharType="end"/>
      </w:r>
    </w:p>
    <w:p w14:paraId="630CC601" w14:textId="365E3B10" w:rsidR="00437E70" w:rsidRDefault="00437E70">
      <w:pPr>
        <w:pStyle w:val="TOC1"/>
        <w:tabs>
          <w:tab w:val="left" w:pos="720"/>
        </w:tabs>
        <w:rPr>
          <w:rFonts w:asciiTheme="minorHAnsi" w:eastAsiaTheme="minorEastAsia" w:hAnsiTheme="minorHAnsi" w:cstheme="minorBidi"/>
          <w:b w:val="0"/>
          <w:bCs w:val="0"/>
          <w:iCs w:val="0"/>
          <w:noProof/>
          <w:kern w:val="2"/>
          <w:sz w:val="22"/>
          <w:szCs w:val="22"/>
          <w14:ligatures w14:val="standardContextual"/>
        </w:rPr>
      </w:pPr>
      <w:r w:rsidRPr="00910FF7">
        <w:rPr>
          <w:noProof/>
          <w:color w:val="000000" w:themeColor="text1"/>
          <w:lang w:val="vi-VN"/>
        </w:rPr>
        <w:t>1.1</w:t>
      </w:r>
      <w:r>
        <w:rPr>
          <w:rFonts w:asciiTheme="minorHAnsi" w:eastAsiaTheme="minorEastAsia" w:hAnsiTheme="minorHAnsi" w:cstheme="minorBidi"/>
          <w:b w:val="0"/>
          <w:bCs w:val="0"/>
          <w:iCs w:val="0"/>
          <w:noProof/>
          <w:kern w:val="2"/>
          <w:sz w:val="22"/>
          <w:szCs w:val="22"/>
          <w14:ligatures w14:val="standardContextual"/>
        </w:rPr>
        <w:tab/>
      </w:r>
      <w:r w:rsidRPr="00910FF7">
        <w:rPr>
          <w:noProof/>
          <w:color w:val="000000" w:themeColor="text1"/>
        </w:rPr>
        <w:t>Mô hình kinh doanh thông minh</w:t>
      </w:r>
      <w:r>
        <w:rPr>
          <w:noProof/>
        </w:rPr>
        <w:tab/>
      </w:r>
      <w:r>
        <w:rPr>
          <w:noProof/>
        </w:rPr>
        <w:fldChar w:fldCharType="begin"/>
      </w:r>
      <w:r>
        <w:rPr>
          <w:noProof/>
        </w:rPr>
        <w:instrText xml:space="preserve"> PAGEREF _Toc154349881 \h </w:instrText>
      </w:r>
      <w:r>
        <w:rPr>
          <w:noProof/>
        </w:rPr>
      </w:r>
      <w:r>
        <w:rPr>
          <w:noProof/>
        </w:rPr>
        <w:fldChar w:fldCharType="separate"/>
      </w:r>
      <w:r>
        <w:rPr>
          <w:noProof/>
        </w:rPr>
        <w:t>8</w:t>
      </w:r>
      <w:r>
        <w:rPr>
          <w:noProof/>
        </w:rPr>
        <w:fldChar w:fldCharType="end"/>
      </w:r>
    </w:p>
    <w:p w14:paraId="7C15129D" w14:textId="42E0CCC7" w:rsidR="00437E70" w:rsidRDefault="00437E70">
      <w:pPr>
        <w:pStyle w:val="TOC1"/>
        <w:tabs>
          <w:tab w:val="left" w:pos="720"/>
        </w:tabs>
        <w:rPr>
          <w:rFonts w:asciiTheme="minorHAnsi" w:eastAsiaTheme="minorEastAsia" w:hAnsiTheme="minorHAnsi" w:cstheme="minorBidi"/>
          <w:b w:val="0"/>
          <w:bCs w:val="0"/>
          <w:iCs w:val="0"/>
          <w:noProof/>
          <w:kern w:val="2"/>
          <w:sz w:val="22"/>
          <w:szCs w:val="22"/>
          <w14:ligatures w14:val="standardContextual"/>
        </w:rPr>
      </w:pPr>
      <w:r>
        <w:rPr>
          <w:noProof/>
        </w:rPr>
        <w:t>1.2</w:t>
      </w:r>
      <w:r>
        <w:rPr>
          <w:rFonts w:asciiTheme="minorHAnsi" w:eastAsiaTheme="minorEastAsia" w:hAnsiTheme="minorHAnsi" w:cstheme="minorBidi"/>
          <w:b w:val="0"/>
          <w:bCs w:val="0"/>
          <w:iCs w:val="0"/>
          <w:noProof/>
          <w:kern w:val="2"/>
          <w:sz w:val="22"/>
          <w:szCs w:val="22"/>
          <w14:ligatures w14:val="standardContextual"/>
        </w:rPr>
        <w:tab/>
      </w:r>
      <w:r>
        <w:rPr>
          <w:noProof/>
        </w:rPr>
        <w:t>Thiết kế mô hình kinh doanh thông minh và chi tiết</w:t>
      </w:r>
      <w:r>
        <w:rPr>
          <w:noProof/>
        </w:rPr>
        <w:tab/>
      </w:r>
      <w:r>
        <w:rPr>
          <w:noProof/>
        </w:rPr>
        <w:fldChar w:fldCharType="begin"/>
      </w:r>
      <w:r>
        <w:rPr>
          <w:noProof/>
        </w:rPr>
        <w:instrText xml:space="preserve"> PAGEREF _Toc154349882 \h </w:instrText>
      </w:r>
      <w:r>
        <w:rPr>
          <w:noProof/>
        </w:rPr>
      </w:r>
      <w:r>
        <w:rPr>
          <w:noProof/>
        </w:rPr>
        <w:fldChar w:fldCharType="separate"/>
      </w:r>
      <w:r>
        <w:rPr>
          <w:noProof/>
        </w:rPr>
        <w:t>8</w:t>
      </w:r>
      <w:r>
        <w:rPr>
          <w:noProof/>
        </w:rPr>
        <w:fldChar w:fldCharType="end"/>
      </w:r>
    </w:p>
    <w:p w14:paraId="4F7813B6" w14:textId="4CF13950"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1.2.1</w:t>
      </w:r>
      <w:r>
        <w:rPr>
          <w:rFonts w:asciiTheme="minorHAnsi" w:eastAsiaTheme="minorEastAsia" w:hAnsiTheme="minorHAnsi" w:cstheme="minorBidi"/>
          <w:b w:val="0"/>
          <w:bCs w:val="0"/>
          <w:i w:val="0"/>
          <w:noProof/>
          <w:kern w:val="2"/>
          <w:sz w:val="22"/>
          <w14:ligatures w14:val="standardContextual"/>
        </w:rPr>
        <w:tab/>
      </w:r>
      <w:r>
        <w:rPr>
          <w:noProof/>
        </w:rPr>
        <w:t>Data from Business Environment</w:t>
      </w:r>
      <w:r>
        <w:rPr>
          <w:noProof/>
        </w:rPr>
        <w:tab/>
      </w:r>
      <w:r>
        <w:rPr>
          <w:noProof/>
        </w:rPr>
        <w:fldChar w:fldCharType="begin"/>
      </w:r>
      <w:r>
        <w:rPr>
          <w:noProof/>
        </w:rPr>
        <w:instrText xml:space="preserve"> PAGEREF _Toc154349883 \h </w:instrText>
      </w:r>
      <w:r>
        <w:rPr>
          <w:noProof/>
        </w:rPr>
      </w:r>
      <w:r>
        <w:rPr>
          <w:noProof/>
        </w:rPr>
        <w:fldChar w:fldCharType="separate"/>
      </w:r>
      <w:r>
        <w:rPr>
          <w:noProof/>
        </w:rPr>
        <w:t>8</w:t>
      </w:r>
      <w:r>
        <w:rPr>
          <w:noProof/>
        </w:rPr>
        <w:fldChar w:fldCharType="end"/>
      </w:r>
    </w:p>
    <w:p w14:paraId="4C98FE90" w14:textId="59D6FBD8"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1.2.2</w:t>
      </w:r>
      <w:r>
        <w:rPr>
          <w:rFonts w:asciiTheme="minorHAnsi" w:eastAsiaTheme="minorEastAsia" w:hAnsiTheme="minorHAnsi" w:cstheme="minorBidi"/>
          <w:b w:val="0"/>
          <w:bCs w:val="0"/>
          <w:i w:val="0"/>
          <w:noProof/>
          <w:kern w:val="2"/>
          <w:sz w:val="22"/>
          <w14:ligatures w14:val="standardContextual"/>
        </w:rPr>
        <w:tab/>
      </w:r>
      <w:r>
        <w:rPr>
          <w:noProof/>
        </w:rPr>
        <w:t>Business intelligence infrastructure</w:t>
      </w:r>
      <w:r>
        <w:rPr>
          <w:noProof/>
        </w:rPr>
        <w:tab/>
      </w:r>
      <w:r>
        <w:rPr>
          <w:noProof/>
        </w:rPr>
        <w:fldChar w:fldCharType="begin"/>
      </w:r>
      <w:r>
        <w:rPr>
          <w:noProof/>
        </w:rPr>
        <w:instrText xml:space="preserve"> PAGEREF _Toc154349884 \h </w:instrText>
      </w:r>
      <w:r>
        <w:rPr>
          <w:noProof/>
        </w:rPr>
      </w:r>
      <w:r>
        <w:rPr>
          <w:noProof/>
        </w:rPr>
        <w:fldChar w:fldCharType="separate"/>
      </w:r>
      <w:r>
        <w:rPr>
          <w:noProof/>
        </w:rPr>
        <w:t>9</w:t>
      </w:r>
      <w:r>
        <w:rPr>
          <w:noProof/>
        </w:rPr>
        <w:fldChar w:fldCharType="end"/>
      </w:r>
    </w:p>
    <w:p w14:paraId="246AC52A" w14:textId="73F851D3"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1.2.3</w:t>
      </w:r>
      <w:r>
        <w:rPr>
          <w:rFonts w:asciiTheme="minorHAnsi" w:eastAsiaTheme="minorEastAsia" w:hAnsiTheme="minorHAnsi" w:cstheme="minorBidi"/>
          <w:b w:val="0"/>
          <w:bCs w:val="0"/>
          <w:i w:val="0"/>
          <w:noProof/>
          <w:kern w:val="2"/>
          <w:sz w:val="22"/>
          <w14:ligatures w14:val="standardContextual"/>
        </w:rPr>
        <w:tab/>
      </w:r>
      <w:r>
        <w:rPr>
          <w:noProof/>
        </w:rPr>
        <w:t>Business analytics toolset</w:t>
      </w:r>
      <w:r>
        <w:rPr>
          <w:noProof/>
        </w:rPr>
        <w:tab/>
      </w:r>
      <w:r>
        <w:rPr>
          <w:noProof/>
        </w:rPr>
        <w:fldChar w:fldCharType="begin"/>
      </w:r>
      <w:r>
        <w:rPr>
          <w:noProof/>
        </w:rPr>
        <w:instrText xml:space="preserve"> PAGEREF _Toc154349885 \h </w:instrText>
      </w:r>
      <w:r>
        <w:rPr>
          <w:noProof/>
        </w:rPr>
      </w:r>
      <w:r>
        <w:rPr>
          <w:noProof/>
        </w:rPr>
        <w:fldChar w:fldCharType="separate"/>
      </w:r>
      <w:r>
        <w:rPr>
          <w:noProof/>
        </w:rPr>
        <w:t>10</w:t>
      </w:r>
      <w:r>
        <w:rPr>
          <w:noProof/>
        </w:rPr>
        <w:fldChar w:fldCharType="end"/>
      </w:r>
    </w:p>
    <w:p w14:paraId="2F1A907C" w14:textId="625E2E3F"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1.2.4</w:t>
      </w:r>
      <w:r>
        <w:rPr>
          <w:rFonts w:asciiTheme="minorHAnsi" w:eastAsiaTheme="minorEastAsia" w:hAnsiTheme="minorHAnsi" w:cstheme="minorBidi"/>
          <w:b w:val="0"/>
          <w:bCs w:val="0"/>
          <w:i w:val="0"/>
          <w:noProof/>
          <w:kern w:val="2"/>
          <w:sz w:val="22"/>
          <w14:ligatures w14:val="standardContextual"/>
        </w:rPr>
        <w:tab/>
      </w:r>
      <w:r>
        <w:rPr>
          <w:noProof/>
        </w:rPr>
        <w:t>Managerial users and methods</w:t>
      </w:r>
      <w:r>
        <w:rPr>
          <w:noProof/>
        </w:rPr>
        <w:tab/>
      </w:r>
      <w:r>
        <w:rPr>
          <w:noProof/>
        </w:rPr>
        <w:fldChar w:fldCharType="begin"/>
      </w:r>
      <w:r>
        <w:rPr>
          <w:noProof/>
        </w:rPr>
        <w:instrText xml:space="preserve"> PAGEREF _Toc154349886 \h </w:instrText>
      </w:r>
      <w:r>
        <w:rPr>
          <w:noProof/>
        </w:rPr>
      </w:r>
      <w:r>
        <w:rPr>
          <w:noProof/>
        </w:rPr>
        <w:fldChar w:fldCharType="separate"/>
      </w:r>
      <w:r>
        <w:rPr>
          <w:noProof/>
        </w:rPr>
        <w:t>11</w:t>
      </w:r>
      <w:r>
        <w:rPr>
          <w:noProof/>
        </w:rPr>
        <w:fldChar w:fldCharType="end"/>
      </w:r>
    </w:p>
    <w:p w14:paraId="2925AFAD" w14:textId="4A34BDB2"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1.2.5</w:t>
      </w:r>
      <w:r>
        <w:rPr>
          <w:rFonts w:asciiTheme="minorHAnsi" w:eastAsiaTheme="minorEastAsia" w:hAnsiTheme="minorHAnsi" w:cstheme="minorBidi"/>
          <w:b w:val="0"/>
          <w:bCs w:val="0"/>
          <w:i w:val="0"/>
          <w:noProof/>
          <w:kern w:val="2"/>
          <w:sz w:val="22"/>
          <w14:ligatures w14:val="standardContextual"/>
        </w:rPr>
        <w:tab/>
      </w:r>
      <w:r>
        <w:rPr>
          <w:noProof/>
        </w:rPr>
        <w:t>Delivery platform</w:t>
      </w:r>
      <w:r>
        <w:rPr>
          <w:noProof/>
        </w:rPr>
        <w:tab/>
      </w:r>
      <w:r>
        <w:rPr>
          <w:noProof/>
        </w:rPr>
        <w:fldChar w:fldCharType="begin"/>
      </w:r>
      <w:r>
        <w:rPr>
          <w:noProof/>
        </w:rPr>
        <w:instrText xml:space="preserve"> PAGEREF _Toc154349887 \h </w:instrText>
      </w:r>
      <w:r>
        <w:rPr>
          <w:noProof/>
        </w:rPr>
      </w:r>
      <w:r>
        <w:rPr>
          <w:noProof/>
        </w:rPr>
        <w:fldChar w:fldCharType="separate"/>
      </w:r>
      <w:r>
        <w:rPr>
          <w:noProof/>
        </w:rPr>
        <w:t>12</w:t>
      </w:r>
      <w:r>
        <w:rPr>
          <w:noProof/>
        </w:rPr>
        <w:fldChar w:fldCharType="end"/>
      </w:r>
    </w:p>
    <w:p w14:paraId="25D15664" w14:textId="053B7907"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1.2.6</w:t>
      </w:r>
      <w:r>
        <w:rPr>
          <w:rFonts w:asciiTheme="minorHAnsi" w:eastAsiaTheme="minorEastAsia" w:hAnsiTheme="minorHAnsi" w:cstheme="minorBidi"/>
          <w:b w:val="0"/>
          <w:bCs w:val="0"/>
          <w:i w:val="0"/>
          <w:noProof/>
          <w:kern w:val="2"/>
          <w:sz w:val="22"/>
          <w14:ligatures w14:val="standardContextual"/>
        </w:rPr>
        <w:tab/>
      </w:r>
      <w:r>
        <w:rPr>
          <w:noProof/>
        </w:rPr>
        <w:t>User interface</w:t>
      </w:r>
      <w:r>
        <w:rPr>
          <w:noProof/>
        </w:rPr>
        <w:tab/>
      </w:r>
      <w:r>
        <w:rPr>
          <w:noProof/>
        </w:rPr>
        <w:fldChar w:fldCharType="begin"/>
      </w:r>
      <w:r>
        <w:rPr>
          <w:noProof/>
        </w:rPr>
        <w:instrText xml:space="preserve"> PAGEREF _Toc154349888 \h </w:instrText>
      </w:r>
      <w:r>
        <w:rPr>
          <w:noProof/>
        </w:rPr>
      </w:r>
      <w:r>
        <w:rPr>
          <w:noProof/>
        </w:rPr>
        <w:fldChar w:fldCharType="separate"/>
      </w:r>
      <w:r>
        <w:rPr>
          <w:noProof/>
        </w:rPr>
        <w:t>13</w:t>
      </w:r>
      <w:r>
        <w:rPr>
          <w:noProof/>
        </w:rPr>
        <w:fldChar w:fldCharType="end"/>
      </w:r>
    </w:p>
    <w:p w14:paraId="6AEC0C4C" w14:textId="7C06680E" w:rsidR="00437E70" w:rsidRDefault="00437E70">
      <w:pPr>
        <w:pStyle w:val="TOC1"/>
        <w:rPr>
          <w:rFonts w:asciiTheme="minorHAnsi" w:eastAsiaTheme="minorEastAsia" w:hAnsiTheme="minorHAnsi" w:cstheme="minorBidi"/>
          <w:b w:val="0"/>
          <w:bCs w:val="0"/>
          <w:iCs w:val="0"/>
          <w:noProof/>
          <w:kern w:val="2"/>
          <w:sz w:val="22"/>
          <w:szCs w:val="22"/>
          <w14:ligatures w14:val="standardContextual"/>
        </w:rPr>
      </w:pPr>
      <w:r w:rsidRPr="00910FF7">
        <w:rPr>
          <w:noProof/>
          <w:color w:val="000000" w:themeColor="text1"/>
          <w:lang w:val="vi-VN"/>
        </w:rPr>
        <w:t xml:space="preserve">CHƯƠNG 2: </w:t>
      </w:r>
      <w:r w:rsidRPr="00910FF7">
        <w:rPr>
          <w:noProof/>
          <w:color w:val="000000" w:themeColor="text1"/>
        </w:rPr>
        <w:t>HỆ THỐNG THÔNG TIN DOANH NGHIỆP TIẾP CẬN</w:t>
      </w:r>
      <w:r>
        <w:rPr>
          <w:noProof/>
        </w:rPr>
        <w:tab/>
      </w:r>
      <w:r>
        <w:rPr>
          <w:noProof/>
        </w:rPr>
        <w:fldChar w:fldCharType="begin"/>
      </w:r>
      <w:r>
        <w:rPr>
          <w:noProof/>
        </w:rPr>
        <w:instrText xml:space="preserve"> PAGEREF _Toc154349889 \h </w:instrText>
      </w:r>
      <w:r>
        <w:rPr>
          <w:noProof/>
        </w:rPr>
      </w:r>
      <w:r>
        <w:rPr>
          <w:noProof/>
        </w:rPr>
        <w:fldChar w:fldCharType="separate"/>
      </w:r>
      <w:r>
        <w:rPr>
          <w:noProof/>
        </w:rPr>
        <w:t>17</w:t>
      </w:r>
      <w:r>
        <w:rPr>
          <w:noProof/>
        </w:rPr>
        <w:fldChar w:fldCharType="end"/>
      </w:r>
    </w:p>
    <w:p w14:paraId="7CA0B4DE" w14:textId="4FB5932C" w:rsidR="00437E70" w:rsidRDefault="00437E70">
      <w:pPr>
        <w:pStyle w:val="TOC1"/>
        <w:tabs>
          <w:tab w:val="left" w:pos="720"/>
        </w:tabs>
        <w:rPr>
          <w:rFonts w:asciiTheme="minorHAnsi" w:eastAsiaTheme="minorEastAsia" w:hAnsiTheme="minorHAnsi" w:cstheme="minorBidi"/>
          <w:b w:val="0"/>
          <w:bCs w:val="0"/>
          <w:iCs w:val="0"/>
          <w:noProof/>
          <w:kern w:val="2"/>
          <w:sz w:val="22"/>
          <w:szCs w:val="22"/>
          <w14:ligatures w14:val="standardContextual"/>
        </w:rPr>
      </w:pPr>
      <w:r>
        <w:rPr>
          <w:noProof/>
        </w:rPr>
        <w:t>2.1</w:t>
      </w:r>
      <w:r>
        <w:rPr>
          <w:rFonts w:asciiTheme="minorHAnsi" w:eastAsiaTheme="minorEastAsia" w:hAnsiTheme="minorHAnsi" w:cstheme="minorBidi"/>
          <w:b w:val="0"/>
          <w:bCs w:val="0"/>
          <w:iCs w:val="0"/>
          <w:noProof/>
          <w:kern w:val="2"/>
          <w:sz w:val="22"/>
          <w:szCs w:val="22"/>
          <w14:ligatures w14:val="standardContextual"/>
        </w:rPr>
        <w:tab/>
      </w:r>
      <w:r>
        <w:rPr>
          <w:noProof/>
        </w:rPr>
        <w:t>Mục tiêu, sứ mệnh, quy mô, sơ đồ tổ chức, chức năng kinh doanh</w:t>
      </w:r>
      <w:r>
        <w:rPr>
          <w:noProof/>
        </w:rPr>
        <w:tab/>
      </w:r>
      <w:r>
        <w:rPr>
          <w:noProof/>
        </w:rPr>
        <w:fldChar w:fldCharType="begin"/>
      </w:r>
      <w:r>
        <w:rPr>
          <w:noProof/>
        </w:rPr>
        <w:instrText xml:space="preserve"> PAGEREF _Toc154349890 \h </w:instrText>
      </w:r>
      <w:r>
        <w:rPr>
          <w:noProof/>
        </w:rPr>
      </w:r>
      <w:r>
        <w:rPr>
          <w:noProof/>
        </w:rPr>
        <w:fldChar w:fldCharType="separate"/>
      </w:r>
      <w:r>
        <w:rPr>
          <w:noProof/>
        </w:rPr>
        <w:t>17</w:t>
      </w:r>
      <w:r>
        <w:rPr>
          <w:noProof/>
        </w:rPr>
        <w:fldChar w:fldCharType="end"/>
      </w:r>
    </w:p>
    <w:p w14:paraId="3C47B331" w14:textId="04CE8A85"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2.1.1 Mục tiêu của hệ thống thông tin doanh nghiệp</w:t>
      </w:r>
      <w:r>
        <w:rPr>
          <w:noProof/>
        </w:rPr>
        <w:tab/>
      </w:r>
      <w:r>
        <w:rPr>
          <w:noProof/>
        </w:rPr>
        <w:fldChar w:fldCharType="begin"/>
      </w:r>
      <w:r>
        <w:rPr>
          <w:noProof/>
        </w:rPr>
        <w:instrText xml:space="preserve"> PAGEREF _Toc154349891 \h </w:instrText>
      </w:r>
      <w:r>
        <w:rPr>
          <w:noProof/>
        </w:rPr>
      </w:r>
      <w:r>
        <w:rPr>
          <w:noProof/>
        </w:rPr>
        <w:fldChar w:fldCharType="separate"/>
      </w:r>
      <w:r>
        <w:rPr>
          <w:noProof/>
        </w:rPr>
        <w:t>17</w:t>
      </w:r>
      <w:r>
        <w:rPr>
          <w:noProof/>
        </w:rPr>
        <w:fldChar w:fldCharType="end"/>
      </w:r>
    </w:p>
    <w:p w14:paraId="25B23319" w14:textId="0B0A1E12"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2.1.2 Sứ mệnh</w:t>
      </w:r>
      <w:r>
        <w:rPr>
          <w:noProof/>
        </w:rPr>
        <w:tab/>
      </w:r>
      <w:r>
        <w:rPr>
          <w:noProof/>
        </w:rPr>
        <w:fldChar w:fldCharType="begin"/>
      </w:r>
      <w:r>
        <w:rPr>
          <w:noProof/>
        </w:rPr>
        <w:instrText xml:space="preserve"> PAGEREF _Toc154349892 \h </w:instrText>
      </w:r>
      <w:r>
        <w:rPr>
          <w:noProof/>
        </w:rPr>
      </w:r>
      <w:r>
        <w:rPr>
          <w:noProof/>
        </w:rPr>
        <w:fldChar w:fldCharType="separate"/>
      </w:r>
      <w:r>
        <w:rPr>
          <w:noProof/>
        </w:rPr>
        <w:t>17</w:t>
      </w:r>
      <w:r>
        <w:rPr>
          <w:noProof/>
        </w:rPr>
        <w:fldChar w:fldCharType="end"/>
      </w:r>
    </w:p>
    <w:p w14:paraId="405F06D2" w14:textId="08678928"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2.1.3 Quy mô</w:t>
      </w:r>
      <w:r>
        <w:rPr>
          <w:noProof/>
        </w:rPr>
        <w:tab/>
      </w:r>
      <w:r>
        <w:rPr>
          <w:noProof/>
        </w:rPr>
        <w:fldChar w:fldCharType="begin"/>
      </w:r>
      <w:r>
        <w:rPr>
          <w:noProof/>
        </w:rPr>
        <w:instrText xml:space="preserve"> PAGEREF _Toc154349893 \h </w:instrText>
      </w:r>
      <w:r>
        <w:rPr>
          <w:noProof/>
        </w:rPr>
      </w:r>
      <w:r>
        <w:rPr>
          <w:noProof/>
        </w:rPr>
        <w:fldChar w:fldCharType="separate"/>
      </w:r>
      <w:r>
        <w:rPr>
          <w:noProof/>
        </w:rPr>
        <w:t>18</w:t>
      </w:r>
      <w:r>
        <w:rPr>
          <w:noProof/>
        </w:rPr>
        <w:fldChar w:fldCharType="end"/>
      </w:r>
    </w:p>
    <w:p w14:paraId="18957DBC" w14:textId="0F1965FE"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2.1.4 Sơ đồ tổ chức</w:t>
      </w:r>
      <w:r>
        <w:rPr>
          <w:noProof/>
        </w:rPr>
        <w:tab/>
      </w:r>
      <w:r>
        <w:rPr>
          <w:noProof/>
        </w:rPr>
        <w:fldChar w:fldCharType="begin"/>
      </w:r>
      <w:r>
        <w:rPr>
          <w:noProof/>
        </w:rPr>
        <w:instrText xml:space="preserve"> PAGEREF _Toc154349894 \h </w:instrText>
      </w:r>
      <w:r>
        <w:rPr>
          <w:noProof/>
        </w:rPr>
      </w:r>
      <w:r>
        <w:rPr>
          <w:noProof/>
        </w:rPr>
        <w:fldChar w:fldCharType="separate"/>
      </w:r>
      <w:r>
        <w:rPr>
          <w:noProof/>
        </w:rPr>
        <w:t>18</w:t>
      </w:r>
      <w:r>
        <w:rPr>
          <w:noProof/>
        </w:rPr>
        <w:fldChar w:fldCharType="end"/>
      </w:r>
    </w:p>
    <w:p w14:paraId="3A0547CD" w14:textId="5C2D4B53"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 xml:space="preserve">2.1.5 </w:t>
      </w:r>
      <w:r w:rsidRPr="00910FF7">
        <w:rPr>
          <w:noProof/>
          <w:lang w:val="vi-VN"/>
        </w:rPr>
        <w:t xml:space="preserve">Lĩnh </w:t>
      </w:r>
      <w:r>
        <w:rPr>
          <w:noProof/>
        </w:rPr>
        <w:t>v</w:t>
      </w:r>
      <w:r w:rsidRPr="00910FF7">
        <w:rPr>
          <w:noProof/>
          <w:lang w:val="vi-VN"/>
        </w:rPr>
        <w:t xml:space="preserve">ực và khả </w:t>
      </w:r>
      <w:r>
        <w:rPr>
          <w:noProof/>
        </w:rPr>
        <w:t>n</w:t>
      </w:r>
      <w:r w:rsidRPr="00910FF7">
        <w:rPr>
          <w:noProof/>
          <w:lang w:val="vi-VN"/>
        </w:rPr>
        <w:t xml:space="preserve">ăng </w:t>
      </w:r>
      <w:r>
        <w:rPr>
          <w:noProof/>
        </w:rPr>
        <w:t>k</w:t>
      </w:r>
      <w:r w:rsidRPr="00910FF7">
        <w:rPr>
          <w:noProof/>
          <w:lang w:val="vi-VN"/>
        </w:rPr>
        <w:t xml:space="preserve">inh </w:t>
      </w:r>
      <w:r>
        <w:rPr>
          <w:noProof/>
        </w:rPr>
        <w:t>d</w:t>
      </w:r>
      <w:r w:rsidRPr="00910FF7">
        <w:rPr>
          <w:noProof/>
          <w:lang w:val="vi-VN"/>
        </w:rPr>
        <w:t>oanh</w:t>
      </w:r>
      <w:r>
        <w:rPr>
          <w:noProof/>
        </w:rPr>
        <w:tab/>
      </w:r>
      <w:r>
        <w:rPr>
          <w:noProof/>
        </w:rPr>
        <w:fldChar w:fldCharType="begin"/>
      </w:r>
      <w:r>
        <w:rPr>
          <w:noProof/>
        </w:rPr>
        <w:instrText xml:space="preserve"> PAGEREF _Toc154349895 \h </w:instrText>
      </w:r>
      <w:r>
        <w:rPr>
          <w:noProof/>
        </w:rPr>
      </w:r>
      <w:r>
        <w:rPr>
          <w:noProof/>
        </w:rPr>
        <w:fldChar w:fldCharType="separate"/>
      </w:r>
      <w:r>
        <w:rPr>
          <w:noProof/>
        </w:rPr>
        <w:t>20</w:t>
      </w:r>
      <w:r>
        <w:rPr>
          <w:noProof/>
        </w:rPr>
        <w:fldChar w:fldCharType="end"/>
      </w:r>
    </w:p>
    <w:p w14:paraId="77A04748" w14:textId="070C3996" w:rsidR="00437E70" w:rsidRDefault="00437E70">
      <w:pPr>
        <w:pStyle w:val="TOC1"/>
        <w:tabs>
          <w:tab w:val="left" w:pos="720"/>
        </w:tabs>
        <w:rPr>
          <w:rFonts w:asciiTheme="minorHAnsi" w:eastAsiaTheme="minorEastAsia" w:hAnsiTheme="minorHAnsi" w:cstheme="minorBidi"/>
          <w:b w:val="0"/>
          <w:bCs w:val="0"/>
          <w:iCs w:val="0"/>
          <w:noProof/>
          <w:kern w:val="2"/>
          <w:sz w:val="22"/>
          <w:szCs w:val="22"/>
          <w14:ligatures w14:val="standardContextual"/>
        </w:rPr>
      </w:pPr>
      <w:r>
        <w:rPr>
          <w:noProof/>
        </w:rPr>
        <w:t>2.2</w:t>
      </w:r>
      <w:r>
        <w:rPr>
          <w:rFonts w:asciiTheme="minorHAnsi" w:eastAsiaTheme="minorEastAsia" w:hAnsiTheme="minorHAnsi" w:cstheme="minorBidi"/>
          <w:b w:val="0"/>
          <w:bCs w:val="0"/>
          <w:iCs w:val="0"/>
          <w:noProof/>
          <w:kern w:val="2"/>
          <w:sz w:val="22"/>
          <w:szCs w:val="22"/>
          <w14:ligatures w14:val="standardContextual"/>
        </w:rPr>
        <w:tab/>
      </w:r>
      <w:r>
        <w:rPr>
          <w:noProof/>
        </w:rPr>
        <w:t>Phân tích hệ thống thông tin</w:t>
      </w:r>
      <w:r>
        <w:rPr>
          <w:noProof/>
        </w:rPr>
        <w:tab/>
      </w:r>
      <w:r>
        <w:rPr>
          <w:noProof/>
        </w:rPr>
        <w:fldChar w:fldCharType="begin"/>
      </w:r>
      <w:r>
        <w:rPr>
          <w:noProof/>
        </w:rPr>
        <w:instrText xml:space="preserve"> PAGEREF _Toc154349896 \h </w:instrText>
      </w:r>
      <w:r>
        <w:rPr>
          <w:noProof/>
        </w:rPr>
      </w:r>
      <w:r>
        <w:rPr>
          <w:noProof/>
        </w:rPr>
        <w:fldChar w:fldCharType="separate"/>
      </w:r>
      <w:r>
        <w:rPr>
          <w:noProof/>
        </w:rPr>
        <w:t>20</w:t>
      </w:r>
      <w:r>
        <w:rPr>
          <w:noProof/>
        </w:rPr>
        <w:fldChar w:fldCharType="end"/>
      </w:r>
    </w:p>
    <w:p w14:paraId="5ADB7DC1" w14:textId="0566E301"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2.2.1</w:t>
      </w:r>
      <w:r>
        <w:rPr>
          <w:rFonts w:asciiTheme="minorHAnsi" w:eastAsiaTheme="minorEastAsia" w:hAnsiTheme="minorHAnsi" w:cstheme="minorBidi"/>
          <w:b w:val="0"/>
          <w:bCs w:val="0"/>
          <w:i w:val="0"/>
          <w:noProof/>
          <w:kern w:val="2"/>
          <w:sz w:val="22"/>
          <w14:ligatures w14:val="standardContextual"/>
        </w:rPr>
        <w:tab/>
      </w:r>
      <w:r>
        <w:rPr>
          <w:noProof/>
        </w:rPr>
        <w:t>Phân tích cơ cấu ngành</w:t>
      </w:r>
      <w:r>
        <w:rPr>
          <w:noProof/>
        </w:rPr>
        <w:tab/>
      </w:r>
      <w:r>
        <w:rPr>
          <w:noProof/>
        </w:rPr>
        <w:fldChar w:fldCharType="begin"/>
      </w:r>
      <w:r>
        <w:rPr>
          <w:noProof/>
        </w:rPr>
        <w:instrText xml:space="preserve"> PAGEREF _Toc154349897 \h </w:instrText>
      </w:r>
      <w:r>
        <w:rPr>
          <w:noProof/>
        </w:rPr>
      </w:r>
      <w:r>
        <w:rPr>
          <w:noProof/>
        </w:rPr>
        <w:fldChar w:fldCharType="separate"/>
      </w:r>
      <w:r>
        <w:rPr>
          <w:noProof/>
        </w:rPr>
        <w:t>20</w:t>
      </w:r>
      <w:r>
        <w:rPr>
          <w:noProof/>
        </w:rPr>
        <w:fldChar w:fldCharType="end"/>
      </w:r>
    </w:p>
    <w:p w14:paraId="317444D5" w14:textId="1E70318C"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2.2.2 Phân tích mục tiêu đặt ra</w:t>
      </w:r>
      <w:r>
        <w:rPr>
          <w:noProof/>
        </w:rPr>
        <w:tab/>
      </w:r>
      <w:r>
        <w:rPr>
          <w:noProof/>
        </w:rPr>
        <w:fldChar w:fldCharType="begin"/>
      </w:r>
      <w:r>
        <w:rPr>
          <w:noProof/>
        </w:rPr>
        <w:instrText xml:space="preserve"> PAGEREF _Toc154349898 \h </w:instrText>
      </w:r>
      <w:r>
        <w:rPr>
          <w:noProof/>
        </w:rPr>
      </w:r>
      <w:r>
        <w:rPr>
          <w:noProof/>
        </w:rPr>
        <w:fldChar w:fldCharType="separate"/>
      </w:r>
      <w:r>
        <w:rPr>
          <w:noProof/>
        </w:rPr>
        <w:t>23</w:t>
      </w:r>
      <w:r>
        <w:rPr>
          <w:noProof/>
        </w:rPr>
        <w:fldChar w:fldCharType="end"/>
      </w:r>
    </w:p>
    <w:p w14:paraId="5481728C" w14:textId="589FF8A6" w:rsidR="00437E70" w:rsidRDefault="00437E70">
      <w:pPr>
        <w:pStyle w:val="TOC1"/>
        <w:tabs>
          <w:tab w:val="left" w:pos="720"/>
        </w:tabs>
        <w:rPr>
          <w:rFonts w:asciiTheme="minorHAnsi" w:eastAsiaTheme="minorEastAsia" w:hAnsiTheme="minorHAnsi" w:cstheme="minorBidi"/>
          <w:b w:val="0"/>
          <w:bCs w:val="0"/>
          <w:iCs w:val="0"/>
          <w:noProof/>
          <w:kern w:val="2"/>
          <w:sz w:val="22"/>
          <w:szCs w:val="22"/>
          <w14:ligatures w14:val="standardContextual"/>
        </w:rPr>
      </w:pPr>
      <w:r>
        <w:rPr>
          <w:noProof/>
        </w:rPr>
        <w:t>2.3</w:t>
      </w:r>
      <w:r>
        <w:rPr>
          <w:rFonts w:asciiTheme="minorHAnsi" w:eastAsiaTheme="minorEastAsia" w:hAnsiTheme="minorHAnsi" w:cstheme="minorBidi"/>
          <w:b w:val="0"/>
          <w:bCs w:val="0"/>
          <w:iCs w:val="0"/>
          <w:noProof/>
          <w:kern w:val="2"/>
          <w:sz w:val="22"/>
          <w:szCs w:val="22"/>
          <w14:ligatures w14:val="standardContextual"/>
        </w:rPr>
        <w:tab/>
      </w:r>
      <w:r>
        <w:rPr>
          <w:noProof/>
        </w:rPr>
        <w:t>Phân tích chuỗi giá trị của hệ thống và các hoạt động quan trọng</w:t>
      </w:r>
      <w:r>
        <w:rPr>
          <w:noProof/>
        </w:rPr>
        <w:tab/>
      </w:r>
      <w:r>
        <w:rPr>
          <w:noProof/>
        </w:rPr>
        <w:fldChar w:fldCharType="begin"/>
      </w:r>
      <w:r>
        <w:rPr>
          <w:noProof/>
        </w:rPr>
        <w:instrText xml:space="preserve"> PAGEREF _Toc154349899 \h </w:instrText>
      </w:r>
      <w:r>
        <w:rPr>
          <w:noProof/>
        </w:rPr>
      </w:r>
      <w:r>
        <w:rPr>
          <w:noProof/>
        </w:rPr>
        <w:fldChar w:fldCharType="separate"/>
      </w:r>
      <w:r>
        <w:rPr>
          <w:noProof/>
        </w:rPr>
        <w:t>24</w:t>
      </w:r>
      <w:r>
        <w:rPr>
          <w:noProof/>
        </w:rPr>
        <w:fldChar w:fldCharType="end"/>
      </w:r>
    </w:p>
    <w:p w14:paraId="05145688" w14:textId="41BF3423"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2.3.1</w:t>
      </w:r>
      <w:r>
        <w:rPr>
          <w:rFonts w:asciiTheme="minorHAnsi" w:eastAsiaTheme="minorEastAsia" w:hAnsiTheme="minorHAnsi" w:cstheme="minorBidi"/>
          <w:b w:val="0"/>
          <w:bCs w:val="0"/>
          <w:i w:val="0"/>
          <w:noProof/>
          <w:kern w:val="2"/>
          <w:sz w:val="22"/>
          <w14:ligatures w14:val="standardContextual"/>
        </w:rPr>
        <w:tab/>
      </w:r>
      <w:r>
        <w:rPr>
          <w:noProof/>
        </w:rPr>
        <w:t>Các hoạt động chính (Main activities)</w:t>
      </w:r>
      <w:r>
        <w:rPr>
          <w:noProof/>
        </w:rPr>
        <w:tab/>
      </w:r>
      <w:r>
        <w:rPr>
          <w:noProof/>
        </w:rPr>
        <w:fldChar w:fldCharType="begin"/>
      </w:r>
      <w:r>
        <w:rPr>
          <w:noProof/>
        </w:rPr>
        <w:instrText xml:space="preserve"> PAGEREF _Toc154349900 \h </w:instrText>
      </w:r>
      <w:r>
        <w:rPr>
          <w:noProof/>
        </w:rPr>
      </w:r>
      <w:r>
        <w:rPr>
          <w:noProof/>
        </w:rPr>
        <w:fldChar w:fldCharType="separate"/>
      </w:r>
      <w:r>
        <w:rPr>
          <w:noProof/>
        </w:rPr>
        <w:t>24</w:t>
      </w:r>
      <w:r>
        <w:rPr>
          <w:noProof/>
        </w:rPr>
        <w:fldChar w:fldCharType="end"/>
      </w:r>
    </w:p>
    <w:p w14:paraId="78484192" w14:textId="611FB556"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2.3.2</w:t>
      </w:r>
      <w:r>
        <w:rPr>
          <w:rFonts w:asciiTheme="minorHAnsi" w:eastAsiaTheme="minorEastAsia" w:hAnsiTheme="minorHAnsi" w:cstheme="minorBidi"/>
          <w:b w:val="0"/>
          <w:bCs w:val="0"/>
          <w:i w:val="0"/>
          <w:noProof/>
          <w:kern w:val="2"/>
          <w:sz w:val="22"/>
          <w14:ligatures w14:val="standardContextual"/>
        </w:rPr>
        <w:tab/>
      </w:r>
      <w:r>
        <w:rPr>
          <w:noProof/>
        </w:rPr>
        <w:t>Các hoạt động bổ sung (Support activities)</w:t>
      </w:r>
      <w:r>
        <w:rPr>
          <w:noProof/>
        </w:rPr>
        <w:tab/>
      </w:r>
      <w:r>
        <w:rPr>
          <w:noProof/>
        </w:rPr>
        <w:fldChar w:fldCharType="begin"/>
      </w:r>
      <w:r>
        <w:rPr>
          <w:noProof/>
        </w:rPr>
        <w:instrText xml:space="preserve"> PAGEREF _Toc154349901 \h </w:instrText>
      </w:r>
      <w:r>
        <w:rPr>
          <w:noProof/>
        </w:rPr>
      </w:r>
      <w:r>
        <w:rPr>
          <w:noProof/>
        </w:rPr>
        <w:fldChar w:fldCharType="separate"/>
      </w:r>
      <w:r>
        <w:rPr>
          <w:noProof/>
        </w:rPr>
        <w:t>25</w:t>
      </w:r>
      <w:r>
        <w:rPr>
          <w:noProof/>
        </w:rPr>
        <w:fldChar w:fldCharType="end"/>
      </w:r>
    </w:p>
    <w:p w14:paraId="070877A7" w14:textId="41F51229" w:rsidR="00437E70" w:rsidRDefault="00437E70">
      <w:pPr>
        <w:pStyle w:val="TOC1"/>
        <w:tabs>
          <w:tab w:val="left" w:pos="720"/>
        </w:tabs>
        <w:rPr>
          <w:rFonts w:asciiTheme="minorHAnsi" w:eastAsiaTheme="minorEastAsia" w:hAnsiTheme="minorHAnsi" w:cstheme="minorBidi"/>
          <w:b w:val="0"/>
          <w:bCs w:val="0"/>
          <w:iCs w:val="0"/>
          <w:noProof/>
          <w:kern w:val="2"/>
          <w:sz w:val="22"/>
          <w:szCs w:val="22"/>
          <w14:ligatures w14:val="standardContextual"/>
        </w:rPr>
      </w:pPr>
      <w:r>
        <w:rPr>
          <w:noProof/>
        </w:rPr>
        <w:t>2.4</w:t>
      </w:r>
      <w:r>
        <w:rPr>
          <w:rFonts w:asciiTheme="minorHAnsi" w:eastAsiaTheme="minorEastAsia" w:hAnsiTheme="minorHAnsi" w:cstheme="minorBidi"/>
          <w:b w:val="0"/>
          <w:bCs w:val="0"/>
          <w:iCs w:val="0"/>
          <w:noProof/>
          <w:kern w:val="2"/>
          <w:sz w:val="22"/>
          <w:szCs w:val="22"/>
          <w14:ligatures w14:val="standardContextual"/>
        </w:rPr>
        <w:tab/>
      </w:r>
      <w:r>
        <w:rPr>
          <w:noProof/>
        </w:rPr>
        <w:t>Phân tích cơ cấu tổ chức 5 thành phần của hệ thống thông tin</w:t>
      </w:r>
      <w:r>
        <w:rPr>
          <w:noProof/>
        </w:rPr>
        <w:tab/>
      </w:r>
      <w:r>
        <w:rPr>
          <w:noProof/>
        </w:rPr>
        <w:fldChar w:fldCharType="begin"/>
      </w:r>
      <w:r>
        <w:rPr>
          <w:noProof/>
        </w:rPr>
        <w:instrText xml:space="preserve"> PAGEREF _Toc154349902 \h </w:instrText>
      </w:r>
      <w:r>
        <w:rPr>
          <w:noProof/>
        </w:rPr>
      </w:r>
      <w:r>
        <w:rPr>
          <w:noProof/>
        </w:rPr>
        <w:fldChar w:fldCharType="separate"/>
      </w:r>
      <w:r>
        <w:rPr>
          <w:noProof/>
        </w:rPr>
        <w:t>25</w:t>
      </w:r>
      <w:r>
        <w:rPr>
          <w:noProof/>
        </w:rPr>
        <w:fldChar w:fldCharType="end"/>
      </w:r>
    </w:p>
    <w:p w14:paraId="6AE2EDA6" w14:textId="326FB495"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2.4.1</w:t>
      </w:r>
      <w:r>
        <w:rPr>
          <w:rFonts w:asciiTheme="minorHAnsi" w:eastAsiaTheme="minorEastAsia" w:hAnsiTheme="minorHAnsi" w:cstheme="minorBidi"/>
          <w:b w:val="0"/>
          <w:bCs w:val="0"/>
          <w:i w:val="0"/>
          <w:noProof/>
          <w:kern w:val="2"/>
          <w:sz w:val="22"/>
          <w14:ligatures w14:val="standardContextual"/>
        </w:rPr>
        <w:tab/>
      </w:r>
      <w:r>
        <w:rPr>
          <w:noProof/>
        </w:rPr>
        <w:t>Hardware (Phần cứng)</w:t>
      </w:r>
      <w:r>
        <w:rPr>
          <w:noProof/>
        </w:rPr>
        <w:tab/>
      </w:r>
      <w:r>
        <w:rPr>
          <w:noProof/>
        </w:rPr>
        <w:fldChar w:fldCharType="begin"/>
      </w:r>
      <w:r>
        <w:rPr>
          <w:noProof/>
        </w:rPr>
        <w:instrText xml:space="preserve"> PAGEREF _Toc154349903 \h </w:instrText>
      </w:r>
      <w:r>
        <w:rPr>
          <w:noProof/>
        </w:rPr>
      </w:r>
      <w:r>
        <w:rPr>
          <w:noProof/>
        </w:rPr>
        <w:fldChar w:fldCharType="separate"/>
      </w:r>
      <w:r>
        <w:rPr>
          <w:noProof/>
        </w:rPr>
        <w:t>26</w:t>
      </w:r>
      <w:r>
        <w:rPr>
          <w:noProof/>
        </w:rPr>
        <w:fldChar w:fldCharType="end"/>
      </w:r>
    </w:p>
    <w:p w14:paraId="1EC3EB0C" w14:textId="571B24C4"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2.4.2</w:t>
      </w:r>
      <w:r>
        <w:rPr>
          <w:rFonts w:asciiTheme="minorHAnsi" w:eastAsiaTheme="minorEastAsia" w:hAnsiTheme="minorHAnsi" w:cstheme="minorBidi"/>
          <w:b w:val="0"/>
          <w:bCs w:val="0"/>
          <w:i w:val="0"/>
          <w:noProof/>
          <w:kern w:val="2"/>
          <w:sz w:val="22"/>
          <w14:ligatures w14:val="standardContextual"/>
        </w:rPr>
        <w:tab/>
      </w:r>
      <w:r>
        <w:rPr>
          <w:noProof/>
        </w:rPr>
        <w:t>Software (Phần mềm)</w:t>
      </w:r>
      <w:r>
        <w:rPr>
          <w:noProof/>
        </w:rPr>
        <w:tab/>
      </w:r>
      <w:r>
        <w:rPr>
          <w:noProof/>
        </w:rPr>
        <w:fldChar w:fldCharType="begin"/>
      </w:r>
      <w:r>
        <w:rPr>
          <w:noProof/>
        </w:rPr>
        <w:instrText xml:space="preserve"> PAGEREF _Toc154349904 \h </w:instrText>
      </w:r>
      <w:r>
        <w:rPr>
          <w:noProof/>
        </w:rPr>
      </w:r>
      <w:r>
        <w:rPr>
          <w:noProof/>
        </w:rPr>
        <w:fldChar w:fldCharType="separate"/>
      </w:r>
      <w:r>
        <w:rPr>
          <w:noProof/>
        </w:rPr>
        <w:t>26</w:t>
      </w:r>
      <w:r>
        <w:rPr>
          <w:noProof/>
        </w:rPr>
        <w:fldChar w:fldCharType="end"/>
      </w:r>
    </w:p>
    <w:p w14:paraId="5D1CFB02" w14:textId="2BADBCA5"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2.4.3</w:t>
      </w:r>
      <w:r>
        <w:rPr>
          <w:rFonts w:asciiTheme="minorHAnsi" w:eastAsiaTheme="minorEastAsia" w:hAnsiTheme="minorHAnsi" w:cstheme="minorBidi"/>
          <w:b w:val="0"/>
          <w:bCs w:val="0"/>
          <w:i w:val="0"/>
          <w:noProof/>
          <w:kern w:val="2"/>
          <w:sz w:val="22"/>
          <w14:ligatures w14:val="standardContextual"/>
        </w:rPr>
        <w:tab/>
      </w:r>
      <w:r>
        <w:rPr>
          <w:noProof/>
        </w:rPr>
        <w:t>Data (Dữ liệu)</w:t>
      </w:r>
      <w:r>
        <w:rPr>
          <w:noProof/>
        </w:rPr>
        <w:tab/>
      </w:r>
      <w:r>
        <w:rPr>
          <w:noProof/>
        </w:rPr>
        <w:fldChar w:fldCharType="begin"/>
      </w:r>
      <w:r>
        <w:rPr>
          <w:noProof/>
        </w:rPr>
        <w:instrText xml:space="preserve"> PAGEREF _Toc154349905 \h </w:instrText>
      </w:r>
      <w:r>
        <w:rPr>
          <w:noProof/>
        </w:rPr>
      </w:r>
      <w:r>
        <w:rPr>
          <w:noProof/>
        </w:rPr>
        <w:fldChar w:fldCharType="separate"/>
      </w:r>
      <w:r>
        <w:rPr>
          <w:noProof/>
        </w:rPr>
        <w:t>27</w:t>
      </w:r>
      <w:r>
        <w:rPr>
          <w:noProof/>
        </w:rPr>
        <w:fldChar w:fldCharType="end"/>
      </w:r>
    </w:p>
    <w:p w14:paraId="3BD658CA" w14:textId="75154E38"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t>2.4.4</w:t>
      </w:r>
      <w:r>
        <w:rPr>
          <w:rFonts w:asciiTheme="minorHAnsi" w:eastAsiaTheme="minorEastAsia" w:hAnsiTheme="minorHAnsi" w:cstheme="minorBidi"/>
          <w:b w:val="0"/>
          <w:bCs w:val="0"/>
          <w:i w:val="0"/>
          <w:noProof/>
          <w:kern w:val="2"/>
          <w:sz w:val="22"/>
          <w14:ligatures w14:val="standardContextual"/>
        </w:rPr>
        <w:tab/>
      </w:r>
      <w:r>
        <w:rPr>
          <w:noProof/>
        </w:rPr>
        <w:t>Processes (Quy trình)</w:t>
      </w:r>
      <w:r>
        <w:rPr>
          <w:noProof/>
        </w:rPr>
        <w:tab/>
      </w:r>
      <w:r>
        <w:rPr>
          <w:noProof/>
        </w:rPr>
        <w:fldChar w:fldCharType="begin"/>
      </w:r>
      <w:r>
        <w:rPr>
          <w:noProof/>
        </w:rPr>
        <w:instrText xml:space="preserve"> PAGEREF _Toc154349906 \h </w:instrText>
      </w:r>
      <w:r>
        <w:rPr>
          <w:noProof/>
        </w:rPr>
      </w:r>
      <w:r>
        <w:rPr>
          <w:noProof/>
        </w:rPr>
        <w:fldChar w:fldCharType="separate"/>
      </w:r>
      <w:r>
        <w:rPr>
          <w:noProof/>
        </w:rPr>
        <w:t>27</w:t>
      </w:r>
      <w:r>
        <w:rPr>
          <w:noProof/>
        </w:rPr>
        <w:fldChar w:fldCharType="end"/>
      </w:r>
    </w:p>
    <w:p w14:paraId="291907CA" w14:textId="11507641" w:rsidR="00437E70" w:rsidRDefault="00437E70">
      <w:pPr>
        <w:pStyle w:val="TOC2"/>
        <w:tabs>
          <w:tab w:val="left" w:pos="1200"/>
        </w:tabs>
        <w:rPr>
          <w:rFonts w:asciiTheme="minorHAnsi" w:eastAsiaTheme="minorEastAsia" w:hAnsiTheme="minorHAnsi" w:cstheme="minorBidi"/>
          <w:b w:val="0"/>
          <w:bCs w:val="0"/>
          <w:i w:val="0"/>
          <w:noProof/>
          <w:kern w:val="2"/>
          <w:sz w:val="22"/>
          <w14:ligatures w14:val="standardContextual"/>
        </w:rPr>
      </w:pPr>
      <w:r>
        <w:rPr>
          <w:noProof/>
        </w:rPr>
        <w:lastRenderedPageBreak/>
        <w:t>2.4.5</w:t>
      </w:r>
      <w:r>
        <w:rPr>
          <w:rFonts w:asciiTheme="minorHAnsi" w:eastAsiaTheme="minorEastAsia" w:hAnsiTheme="minorHAnsi" w:cstheme="minorBidi"/>
          <w:b w:val="0"/>
          <w:bCs w:val="0"/>
          <w:i w:val="0"/>
          <w:noProof/>
          <w:kern w:val="2"/>
          <w:sz w:val="22"/>
          <w14:ligatures w14:val="standardContextual"/>
        </w:rPr>
        <w:tab/>
      </w:r>
      <w:r>
        <w:rPr>
          <w:noProof/>
        </w:rPr>
        <w:t>People (Con người)</w:t>
      </w:r>
      <w:r>
        <w:rPr>
          <w:noProof/>
        </w:rPr>
        <w:tab/>
      </w:r>
      <w:r>
        <w:rPr>
          <w:noProof/>
        </w:rPr>
        <w:fldChar w:fldCharType="begin"/>
      </w:r>
      <w:r>
        <w:rPr>
          <w:noProof/>
        </w:rPr>
        <w:instrText xml:space="preserve"> PAGEREF _Toc154349907 \h </w:instrText>
      </w:r>
      <w:r>
        <w:rPr>
          <w:noProof/>
        </w:rPr>
      </w:r>
      <w:r>
        <w:rPr>
          <w:noProof/>
        </w:rPr>
        <w:fldChar w:fldCharType="separate"/>
      </w:r>
      <w:r>
        <w:rPr>
          <w:noProof/>
        </w:rPr>
        <w:t>29</w:t>
      </w:r>
      <w:r>
        <w:rPr>
          <w:noProof/>
        </w:rPr>
        <w:fldChar w:fldCharType="end"/>
      </w:r>
    </w:p>
    <w:p w14:paraId="404C9205" w14:textId="26C527E1" w:rsidR="00437E70" w:rsidRDefault="00437E70">
      <w:pPr>
        <w:pStyle w:val="TOC1"/>
        <w:rPr>
          <w:rFonts w:asciiTheme="minorHAnsi" w:eastAsiaTheme="minorEastAsia" w:hAnsiTheme="minorHAnsi" w:cstheme="minorBidi"/>
          <w:b w:val="0"/>
          <w:bCs w:val="0"/>
          <w:iCs w:val="0"/>
          <w:noProof/>
          <w:kern w:val="2"/>
          <w:sz w:val="22"/>
          <w:szCs w:val="22"/>
          <w14:ligatures w14:val="standardContextual"/>
        </w:rPr>
      </w:pPr>
      <w:r w:rsidRPr="00910FF7">
        <w:rPr>
          <w:noProof/>
        </w:rPr>
        <w:t>CHƯƠNG 3</w:t>
      </w:r>
      <w:r>
        <w:rPr>
          <w:noProof/>
        </w:rPr>
        <w:t>: KẾ HOẠCH VÀ QUY TRÌNH XÂY DỰNG HỆ THỐNG</w:t>
      </w:r>
      <w:r>
        <w:rPr>
          <w:noProof/>
        </w:rPr>
        <w:tab/>
      </w:r>
      <w:r>
        <w:rPr>
          <w:noProof/>
        </w:rPr>
        <w:fldChar w:fldCharType="begin"/>
      </w:r>
      <w:r>
        <w:rPr>
          <w:noProof/>
        </w:rPr>
        <w:instrText xml:space="preserve"> PAGEREF _Toc154349908 \h </w:instrText>
      </w:r>
      <w:r>
        <w:rPr>
          <w:noProof/>
        </w:rPr>
      </w:r>
      <w:r>
        <w:rPr>
          <w:noProof/>
        </w:rPr>
        <w:fldChar w:fldCharType="separate"/>
      </w:r>
      <w:r>
        <w:rPr>
          <w:noProof/>
        </w:rPr>
        <w:t>30</w:t>
      </w:r>
      <w:r>
        <w:rPr>
          <w:noProof/>
        </w:rPr>
        <w:fldChar w:fldCharType="end"/>
      </w:r>
    </w:p>
    <w:p w14:paraId="548AA826" w14:textId="1DDDD6C8" w:rsidR="00437E70" w:rsidRDefault="00437E70">
      <w:pPr>
        <w:pStyle w:val="TOC1"/>
        <w:rPr>
          <w:rFonts w:asciiTheme="minorHAnsi" w:eastAsiaTheme="minorEastAsia" w:hAnsiTheme="minorHAnsi" w:cstheme="minorBidi"/>
          <w:b w:val="0"/>
          <w:bCs w:val="0"/>
          <w:iCs w:val="0"/>
          <w:noProof/>
          <w:kern w:val="2"/>
          <w:sz w:val="22"/>
          <w:szCs w:val="22"/>
          <w14:ligatures w14:val="standardContextual"/>
        </w:rPr>
      </w:pPr>
      <w:r>
        <w:rPr>
          <w:noProof/>
        </w:rPr>
        <w:t>3.1 Vấn đề đặt ra và yêu cầu đặt ra cho hệ thống</w:t>
      </w:r>
      <w:r>
        <w:rPr>
          <w:noProof/>
        </w:rPr>
        <w:tab/>
      </w:r>
      <w:r>
        <w:rPr>
          <w:noProof/>
        </w:rPr>
        <w:fldChar w:fldCharType="begin"/>
      </w:r>
      <w:r>
        <w:rPr>
          <w:noProof/>
        </w:rPr>
        <w:instrText xml:space="preserve"> PAGEREF _Toc154349909 \h </w:instrText>
      </w:r>
      <w:r>
        <w:rPr>
          <w:noProof/>
        </w:rPr>
      </w:r>
      <w:r>
        <w:rPr>
          <w:noProof/>
        </w:rPr>
        <w:fldChar w:fldCharType="separate"/>
      </w:r>
      <w:r>
        <w:rPr>
          <w:noProof/>
        </w:rPr>
        <w:t>30</w:t>
      </w:r>
      <w:r>
        <w:rPr>
          <w:noProof/>
        </w:rPr>
        <w:fldChar w:fldCharType="end"/>
      </w:r>
    </w:p>
    <w:p w14:paraId="6661ADF1" w14:textId="171AAC72"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3.1.1 Vấn đề hiện tại của hệ thống và mục tiêu dự kiến của hệ thống</w:t>
      </w:r>
      <w:r>
        <w:rPr>
          <w:noProof/>
        </w:rPr>
        <w:tab/>
      </w:r>
      <w:r>
        <w:rPr>
          <w:noProof/>
        </w:rPr>
        <w:fldChar w:fldCharType="begin"/>
      </w:r>
      <w:r>
        <w:rPr>
          <w:noProof/>
        </w:rPr>
        <w:instrText xml:space="preserve"> PAGEREF _Toc154349910 \h </w:instrText>
      </w:r>
      <w:r>
        <w:rPr>
          <w:noProof/>
        </w:rPr>
      </w:r>
      <w:r>
        <w:rPr>
          <w:noProof/>
        </w:rPr>
        <w:fldChar w:fldCharType="separate"/>
      </w:r>
      <w:r>
        <w:rPr>
          <w:noProof/>
        </w:rPr>
        <w:t>30</w:t>
      </w:r>
      <w:r>
        <w:rPr>
          <w:noProof/>
        </w:rPr>
        <w:fldChar w:fldCharType="end"/>
      </w:r>
    </w:p>
    <w:p w14:paraId="4C5AE538" w14:textId="0EBA174F"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3.1.2 Các thành phần/Cấu trúc của hệ thống đề ra</w:t>
      </w:r>
      <w:r>
        <w:rPr>
          <w:noProof/>
        </w:rPr>
        <w:tab/>
      </w:r>
      <w:r>
        <w:rPr>
          <w:noProof/>
        </w:rPr>
        <w:fldChar w:fldCharType="begin"/>
      </w:r>
      <w:r>
        <w:rPr>
          <w:noProof/>
        </w:rPr>
        <w:instrText xml:space="preserve"> PAGEREF _Toc154349911 \h </w:instrText>
      </w:r>
      <w:r>
        <w:rPr>
          <w:noProof/>
        </w:rPr>
      </w:r>
      <w:r>
        <w:rPr>
          <w:noProof/>
        </w:rPr>
        <w:fldChar w:fldCharType="separate"/>
      </w:r>
      <w:r>
        <w:rPr>
          <w:noProof/>
        </w:rPr>
        <w:t>33</w:t>
      </w:r>
      <w:r>
        <w:rPr>
          <w:noProof/>
        </w:rPr>
        <w:fldChar w:fldCharType="end"/>
      </w:r>
    </w:p>
    <w:p w14:paraId="56187A0C" w14:textId="39B655A1"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3.1.3 Chiến lược cạnh tranh của tổ chức trong giai đoạn từ hiện tại đến 10 năm tới</w:t>
      </w:r>
      <w:r>
        <w:rPr>
          <w:noProof/>
        </w:rPr>
        <w:tab/>
      </w:r>
      <w:r>
        <w:rPr>
          <w:noProof/>
        </w:rPr>
        <w:fldChar w:fldCharType="begin"/>
      </w:r>
      <w:r>
        <w:rPr>
          <w:noProof/>
        </w:rPr>
        <w:instrText xml:space="preserve"> PAGEREF _Toc154349912 \h </w:instrText>
      </w:r>
      <w:r>
        <w:rPr>
          <w:noProof/>
        </w:rPr>
      </w:r>
      <w:r>
        <w:rPr>
          <w:noProof/>
        </w:rPr>
        <w:fldChar w:fldCharType="separate"/>
      </w:r>
      <w:r>
        <w:rPr>
          <w:noProof/>
        </w:rPr>
        <w:t>34</w:t>
      </w:r>
      <w:r>
        <w:rPr>
          <w:noProof/>
        </w:rPr>
        <w:fldChar w:fldCharType="end"/>
      </w:r>
    </w:p>
    <w:p w14:paraId="040EFCFF" w14:textId="38CDC5E2" w:rsidR="00437E70" w:rsidRDefault="00437E70">
      <w:pPr>
        <w:pStyle w:val="TOC1"/>
        <w:rPr>
          <w:rFonts w:asciiTheme="minorHAnsi" w:eastAsiaTheme="minorEastAsia" w:hAnsiTheme="minorHAnsi" w:cstheme="minorBidi"/>
          <w:b w:val="0"/>
          <w:bCs w:val="0"/>
          <w:iCs w:val="0"/>
          <w:noProof/>
          <w:kern w:val="2"/>
          <w:sz w:val="22"/>
          <w:szCs w:val="22"/>
          <w14:ligatures w14:val="standardContextual"/>
        </w:rPr>
      </w:pPr>
      <w:r>
        <w:rPr>
          <w:noProof/>
        </w:rPr>
        <w:t>3.2 Các thành phần trong mô hình kinh doanh (8 thành phần)</w:t>
      </w:r>
      <w:r>
        <w:rPr>
          <w:noProof/>
        </w:rPr>
        <w:tab/>
      </w:r>
      <w:r>
        <w:rPr>
          <w:noProof/>
        </w:rPr>
        <w:fldChar w:fldCharType="begin"/>
      </w:r>
      <w:r>
        <w:rPr>
          <w:noProof/>
        </w:rPr>
        <w:instrText xml:space="preserve"> PAGEREF _Toc154349913 \h </w:instrText>
      </w:r>
      <w:r>
        <w:rPr>
          <w:noProof/>
        </w:rPr>
      </w:r>
      <w:r>
        <w:rPr>
          <w:noProof/>
        </w:rPr>
        <w:fldChar w:fldCharType="separate"/>
      </w:r>
      <w:r>
        <w:rPr>
          <w:noProof/>
        </w:rPr>
        <w:t>35</w:t>
      </w:r>
      <w:r>
        <w:rPr>
          <w:noProof/>
        </w:rPr>
        <w:fldChar w:fldCharType="end"/>
      </w:r>
    </w:p>
    <w:p w14:paraId="4E0C85EC" w14:textId="5882325A" w:rsidR="00437E70" w:rsidRDefault="00437E70">
      <w:pPr>
        <w:pStyle w:val="TOC1"/>
        <w:rPr>
          <w:rFonts w:asciiTheme="minorHAnsi" w:eastAsiaTheme="minorEastAsia" w:hAnsiTheme="minorHAnsi" w:cstheme="minorBidi"/>
          <w:b w:val="0"/>
          <w:bCs w:val="0"/>
          <w:iCs w:val="0"/>
          <w:noProof/>
          <w:kern w:val="2"/>
          <w:sz w:val="22"/>
          <w:szCs w:val="22"/>
          <w14:ligatures w14:val="standardContextual"/>
        </w:rPr>
      </w:pPr>
      <w:r>
        <w:rPr>
          <w:noProof/>
        </w:rPr>
        <w:t>3.3 Xây dựng hệ thống website bán coffee từng bước</w:t>
      </w:r>
      <w:r>
        <w:rPr>
          <w:noProof/>
        </w:rPr>
        <w:tab/>
      </w:r>
      <w:r>
        <w:rPr>
          <w:noProof/>
        </w:rPr>
        <w:fldChar w:fldCharType="begin"/>
      </w:r>
      <w:r>
        <w:rPr>
          <w:noProof/>
        </w:rPr>
        <w:instrText xml:space="preserve"> PAGEREF _Toc154349914 \h </w:instrText>
      </w:r>
      <w:r>
        <w:rPr>
          <w:noProof/>
        </w:rPr>
      </w:r>
      <w:r>
        <w:rPr>
          <w:noProof/>
        </w:rPr>
        <w:fldChar w:fldCharType="separate"/>
      </w:r>
      <w:r>
        <w:rPr>
          <w:noProof/>
        </w:rPr>
        <w:t>37</w:t>
      </w:r>
      <w:r>
        <w:rPr>
          <w:noProof/>
        </w:rPr>
        <w:fldChar w:fldCharType="end"/>
      </w:r>
    </w:p>
    <w:p w14:paraId="517A8CEB" w14:textId="4E6118BB"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3.3.1 Mô hình ERD của hệ thống</w:t>
      </w:r>
      <w:r>
        <w:rPr>
          <w:noProof/>
        </w:rPr>
        <w:tab/>
      </w:r>
      <w:r>
        <w:rPr>
          <w:noProof/>
        </w:rPr>
        <w:fldChar w:fldCharType="begin"/>
      </w:r>
      <w:r>
        <w:rPr>
          <w:noProof/>
        </w:rPr>
        <w:instrText xml:space="preserve"> PAGEREF _Toc154349915 \h </w:instrText>
      </w:r>
      <w:r>
        <w:rPr>
          <w:noProof/>
        </w:rPr>
      </w:r>
      <w:r>
        <w:rPr>
          <w:noProof/>
        </w:rPr>
        <w:fldChar w:fldCharType="separate"/>
      </w:r>
      <w:r>
        <w:rPr>
          <w:noProof/>
        </w:rPr>
        <w:t>37</w:t>
      </w:r>
      <w:r>
        <w:rPr>
          <w:noProof/>
        </w:rPr>
        <w:fldChar w:fldCharType="end"/>
      </w:r>
    </w:p>
    <w:p w14:paraId="657CF992" w14:textId="3806A0C5"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3.3.2 Sơ đồ usecase</w:t>
      </w:r>
      <w:r>
        <w:rPr>
          <w:noProof/>
        </w:rPr>
        <w:tab/>
      </w:r>
      <w:r>
        <w:rPr>
          <w:noProof/>
        </w:rPr>
        <w:fldChar w:fldCharType="begin"/>
      </w:r>
      <w:r>
        <w:rPr>
          <w:noProof/>
        </w:rPr>
        <w:instrText xml:space="preserve"> PAGEREF _Toc154349916 \h </w:instrText>
      </w:r>
      <w:r>
        <w:rPr>
          <w:noProof/>
        </w:rPr>
      </w:r>
      <w:r>
        <w:rPr>
          <w:noProof/>
        </w:rPr>
        <w:fldChar w:fldCharType="separate"/>
      </w:r>
      <w:r>
        <w:rPr>
          <w:noProof/>
        </w:rPr>
        <w:t>39</w:t>
      </w:r>
      <w:r>
        <w:rPr>
          <w:noProof/>
        </w:rPr>
        <w:fldChar w:fldCharType="end"/>
      </w:r>
    </w:p>
    <w:p w14:paraId="067F4CF4" w14:textId="0FD1612D"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3.3.3 Phân tích usecase</w:t>
      </w:r>
      <w:r>
        <w:rPr>
          <w:noProof/>
        </w:rPr>
        <w:tab/>
      </w:r>
      <w:r>
        <w:rPr>
          <w:noProof/>
        </w:rPr>
        <w:fldChar w:fldCharType="begin"/>
      </w:r>
      <w:r>
        <w:rPr>
          <w:noProof/>
        </w:rPr>
        <w:instrText xml:space="preserve"> PAGEREF _Toc154349917 \h </w:instrText>
      </w:r>
      <w:r>
        <w:rPr>
          <w:noProof/>
        </w:rPr>
      </w:r>
      <w:r>
        <w:rPr>
          <w:noProof/>
        </w:rPr>
        <w:fldChar w:fldCharType="separate"/>
      </w:r>
      <w:r>
        <w:rPr>
          <w:noProof/>
        </w:rPr>
        <w:t>39</w:t>
      </w:r>
      <w:r>
        <w:rPr>
          <w:noProof/>
        </w:rPr>
        <w:fldChar w:fldCharType="end"/>
      </w:r>
    </w:p>
    <w:p w14:paraId="5CB7EA3B" w14:textId="0F5F987A" w:rsidR="00437E70" w:rsidRDefault="00437E70">
      <w:pPr>
        <w:pStyle w:val="TOC2"/>
        <w:rPr>
          <w:rFonts w:asciiTheme="minorHAnsi" w:eastAsiaTheme="minorEastAsia" w:hAnsiTheme="minorHAnsi" w:cstheme="minorBidi"/>
          <w:b w:val="0"/>
          <w:bCs w:val="0"/>
          <w:i w:val="0"/>
          <w:noProof/>
          <w:kern w:val="2"/>
          <w:sz w:val="22"/>
          <w14:ligatures w14:val="standardContextual"/>
        </w:rPr>
      </w:pPr>
      <w:r>
        <w:rPr>
          <w:noProof/>
        </w:rPr>
        <w:t>3.3.4 Trang web được hiện thực</w:t>
      </w:r>
      <w:r>
        <w:rPr>
          <w:noProof/>
        </w:rPr>
        <w:tab/>
      </w:r>
      <w:r>
        <w:rPr>
          <w:noProof/>
        </w:rPr>
        <w:fldChar w:fldCharType="begin"/>
      </w:r>
      <w:r>
        <w:rPr>
          <w:noProof/>
        </w:rPr>
        <w:instrText xml:space="preserve"> PAGEREF _Toc154349918 \h </w:instrText>
      </w:r>
      <w:r>
        <w:rPr>
          <w:noProof/>
        </w:rPr>
      </w:r>
      <w:r>
        <w:rPr>
          <w:noProof/>
        </w:rPr>
        <w:fldChar w:fldCharType="separate"/>
      </w:r>
      <w:r>
        <w:rPr>
          <w:noProof/>
        </w:rPr>
        <w:t>52</w:t>
      </w:r>
      <w:r>
        <w:rPr>
          <w:noProof/>
        </w:rPr>
        <w:fldChar w:fldCharType="end"/>
      </w:r>
    </w:p>
    <w:p w14:paraId="16A1BF1D" w14:textId="33A56C7F" w:rsidR="00437E70" w:rsidRDefault="00437E70">
      <w:pPr>
        <w:pStyle w:val="TOC1"/>
        <w:rPr>
          <w:rFonts w:asciiTheme="minorHAnsi" w:eastAsiaTheme="minorEastAsia" w:hAnsiTheme="minorHAnsi" w:cstheme="minorBidi"/>
          <w:b w:val="0"/>
          <w:bCs w:val="0"/>
          <w:iCs w:val="0"/>
          <w:noProof/>
          <w:kern w:val="2"/>
          <w:sz w:val="22"/>
          <w:szCs w:val="22"/>
          <w14:ligatures w14:val="standardContextual"/>
        </w:rPr>
      </w:pPr>
      <w:r w:rsidRPr="00910FF7">
        <w:rPr>
          <w:noProof/>
          <w:color w:val="000000" w:themeColor="text1"/>
          <w:lang w:val="vi-VN"/>
        </w:rPr>
        <w:t>TÀI LIỆU THAM KHẢO</w:t>
      </w:r>
      <w:r>
        <w:rPr>
          <w:noProof/>
        </w:rPr>
        <w:tab/>
      </w:r>
      <w:r>
        <w:rPr>
          <w:noProof/>
        </w:rPr>
        <w:fldChar w:fldCharType="begin"/>
      </w:r>
      <w:r>
        <w:rPr>
          <w:noProof/>
        </w:rPr>
        <w:instrText xml:space="preserve"> PAGEREF _Toc154349919 \h </w:instrText>
      </w:r>
      <w:r>
        <w:rPr>
          <w:noProof/>
        </w:rPr>
      </w:r>
      <w:r>
        <w:rPr>
          <w:noProof/>
        </w:rPr>
        <w:fldChar w:fldCharType="separate"/>
      </w:r>
      <w:r>
        <w:rPr>
          <w:noProof/>
        </w:rPr>
        <w:t>I</w:t>
      </w:r>
      <w:r>
        <w:rPr>
          <w:noProof/>
        </w:rPr>
        <w:fldChar w:fldCharType="end"/>
      </w:r>
    </w:p>
    <w:p w14:paraId="4AC4AD67" w14:textId="562D81AB" w:rsidR="00E15718" w:rsidRDefault="00022AEE" w:rsidP="00500DDE">
      <w:pPr>
        <w:pStyle w:val="Tiumccp1"/>
        <w:ind w:firstLine="0"/>
        <w:outlineLvl w:val="0"/>
      </w:pPr>
      <w:r>
        <w:rPr>
          <w:i/>
          <w:color w:val="000000" w:themeColor="text1"/>
          <w:sz w:val="26"/>
          <w:szCs w:val="26"/>
          <w:lang w:val="vi-VN"/>
        </w:rPr>
        <w:fldChar w:fldCharType="end"/>
      </w:r>
      <w:r w:rsidR="00500DDE">
        <w:t xml:space="preserve"> </w:t>
      </w:r>
    </w:p>
    <w:p w14:paraId="763D2FD1" w14:textId="77777777" w:rsidR="00E15718" w:rsidRDefault="00E15718">
      <w:pPr>
        <w:pStyle w:val="Nidungvnbn"/>
        <w:ind w:firstLine="0"/>
        <w:rPr>
          <w:lang w:val="vi-VN"/>
        </w:rPr>
      </w:pPr>
    </w:p>
    <w:p w14:paraId="7C0E2299" w14:textId="77777777" w:rsidR="00E15718" w:rsidRDefault="00E15718">
      <w:pPr>
        <w:spacing w:after="200" w:line="360" w:lineRule="auto"/>
        <w:rPr>
          <w:color w:val="000000" w:themeColor="text1"/>
        </w:rPr>
      </w:pPr>
      <w:bookmarkStart w:id="7" w:name="_Toc387692910"/>
    </w:p>
    <w:p w14:paraId="2B0F6D37" w14:textId="77777777" w:rsidR="00B6548B" w:rsidRDefault="00B6548B">
      <w:pPr>
        <w:spacing w:after="200" w:line="360" w:lineRule="auto"/>
        <w:rPr>
          <w:color w:val="000000" w:themeColor="text1"/>
        </w:rPr>
      </w:pPr>
    </w:p>
    <w:p w14:paraId="162ED87C" w14:textId="77777777" w:rsidR="00B6548B" w:rsidRDefault="00B6548B">
      <w:pPr>
        <w:spacing w:after="200" w:line="360" w:lineRule="auto"/>
        <w:rPr>
          <w:color w:val="000000" w:themeColor="text1"/>
        </w:rPr>
      </w:pPr>
    </w:p>
    <w:p w14:paraId="4461CFD9" w14:textId="77777777" w:rsidR="00B6548B" w:rsidRDefault="00B6548B">
      <w:pPr>
        <w:spacing w:after="200" w:line="360" w:lineRule="auto"/>
        <w:rPr>
          <w:color w:val="000000" w:themeColor="text1"/>
        </w:rPr>
      </w:pPr>
    </w:p>
    <w:p w14:paraId="0FE93181" w14:textId="77777777" w:rsidR="00B6548B" w:rsidRDefault="00B6548B">
      <w:pPr>
        <w:spacing w:after="200" w:line="360" w:lineRule="auto"/>
        <w:rPr>
          <w:color w:val="000000" w:themeColor="text1"/>
        </w:rPr>
      </w:pPr>
    </w:p>
    <w:p w14:paraId="6B42D285" w14:textId="77777777" w:rsidR="00B6548B" w:rsidRDefault="00B6548B">
      <w:pPr>
        <w:spacing w:after="200" w:line="360" w:lineRule="auto"/>
        <w:rPr>
          <w:color w:val="000000" w:themeColor="text1"/>
        </w:rPr>
      </w:pPr>
    </w:p>
    <w:p w14:paraId="10D889E3" w14:textId="77777777" w:rsidR="00B6548B" w:rsidRDefault="00B6548B">
      <w:pPr>
        <w:spacing w:after="200" w:line="360" w:lineRule="auto"/>
        <w:rPr>
          <w:color w:val="000000" w:themeColor="text1"/>
        </w:rPr>
      </w:pPr>
    </w:p>
    <w:p w14:paraId="3B3F1B69" w14:textId="77777777" w:rsidR="00B6548B" w:rsidRDefault="00B6548B">
      <w:pPr>
        <w:spacing w:after="200" w:line="360" w:lineRule="auto"/>
        <w:rPr>
          <w:color w:val="000000" w:themeColor="text1"/>
        </w:rPr>
      </w:pPr>
    </w:p>
    <w:p w14:paraId="70AA062F" w14:textId="77777777" w:rsidR="00B6548B" w:rsidRDefault="00B6548B">
      <w:pPr>
        <w:spacing w:after="200" w:line="360" w:lineRule="auto"/>
        <w:rPr>
          <w:color w:val="000000" w:themeColor="text1"/>
        </w:rPr>
      </w:pPr>
    </w:p>
    <w:p w14:paraId="613EA6EB" w14:textId="77777777" w:rsidR="00B6548B" w:rsidRDefault="00B6548B">
      <w:pPr>
        <w:spacing w:after="200" w:line="360" w:lineRule="auto"/>
        <w:rPr>
          <w:color w:val="000000" w:themeColor="text1"/>
        </w:rPr>
      </w:pPr>
    </w:p>
    <w:p w14:paraId="13BE018F" w14:textId="77777777" w:rsidR="00B6548B" w:rsidRDefault="00B6548B">
      <w:pPr>
        <w:spacing w:after="200" w:line="360" w:lineRule="auto"/>
        <w:rPr>
          <w:color w:val="000000" w:themeColor="text1"/>
        </w:rPr>
      </w:pPr>
    </w:p>
    <w:p w14:paraId="5B5C531A" w14:textId="77777777" w:rsidR="00B6548B" w:rsidRDefault="00B6548B">
      <w:pPr>
        <w:spacing w:after="200" w:line="360" w:lineRule="auto"/>
        <w:rPr>
          <w:color w:val="000000" w:themeColor="text1"/>
        </w:rPr>
      </w:pPr>
    </w:p>
    <w:p w14:paraId="0003388F" w14:textId="5F8D7CA0" w:rsidR="00B6548B" w:rsidRDefault="00B6548B" w:rsidP="00B6548B">
      <w:pPr>
        <w:pStyle w:val="Chng"/>
        <w:jc w:val="center"/>
        <w:outlineLvl w:val="0"/>
      </w:pPr>
      <w:r>
        <w:t>DANH MỤC HÌNH ẢNH</w:t>
      </w:r>
    </w:p>
    <w:p w14:paraId="51F2E429" w14:textId="3D0A1766" w:rsidR="00F40CCB" w:rsidRPr="00F40CCB" w:rsidRDefault="00F40CCB" w:rsidP="00F40CCB">
      <w:pPr>
        <w:pStyle w:val="Chng"/>
        <w:outlineLvl w:val="0"/>
        <w:rPr>
          <w:sz w:val="28"/>
          <w:szCs w:val="28"/>
        </w:rPr>
      </w:pPr>
      <w:r w:rsidRPr="00F40CCB">
        <w:rPr>
          <w:sz w:val="28"/>
          <w:szCs w:val="28"/>
        </w:rPr>
        <w:t>DANH MỤC HÌNH</w:t>
      </w:r>
    </w:p>
    <w:bookmarkStart w:id="8" w:name="_Toc130805838"/>
    <w:bookmarkStart w:id="9" w:name="_Toc154341214"/>
    <w:bookmarkEnd w:id="7"/>
    <w:p w14:paraId="360CED2E" w14:textId="7E68FE3C" w:rsidR="00F00C14" w:rsidRDefault="00F40CCB"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rStyle w:val="mi"/>
          <w:b/>
          <w:bCs w:val="0"/>
          <w:sz w:val="28"/>
          <w:szCs w:val="28"/>
        </w:rPr>
        <w:fldChar w:fldCharType="begin"/>
      </w:r>
      <w:r>
        <w:rPr>
          <w:rStyle w:val="mi"/>
          <w:bCs w:val="0"/>
          <w:sz w:val="28"/>
          <w:szCs w:val="28"/>
        </w:rPr>
        <w:instrText xml:space="preserve"> TOC \c "Hình" </w:instrText>
      </w:r>
      <w:r>
        <w:rPr>
          <w:rStyle w:val="mi"/>
          <w:b/>
          <w:bCs w:val="0"/>
          <w:sz w:val="28"/>
          <w:szCs w:val="28"/>
        </w:rPr>
        <w:fldChar w:fldCharType="separate"/>
      </w:r>
      <w:r w:rsidR="00F00C14">
        <w:rPr>
          <w:noProof/>
        </w:rPr>
        <w:t>Hình 1: Mô hình kinh doanh thông minh</w:t>
      </w:r>
      <w:r w:rsidR="00F00C14">
        <w:rPr>
          <w:noProof/>
        </w:rPr>
        <w:tab/>
      </w:r>
      <w:r w:rsidR="00F00C14">
        <w:rPr>
          <w:noProof/>
        </w:rPr>
        <w:fldChar w:fldCharType="begin"/>
      </w:r>
      <w:r w:rsidR="00F00C14">
        <w:rPr>
          <w:noProof/>
        </w:rPr>
        <w:instrText xml:space="preserve"> PAGEREF _Toc154349421 \h </w:instrText>
      </w:r>
      <w:r w:rsidR="00F00C14">
        <w:rPr>
          <w:noProof/>
        </w:rPr>
      </w:r>
      <w:r w:rsidR="00F00C14">
        <w:rPr>
          <w:noProof/>
        </w:rPr>
        <w:fldChar w:fldCharType="separate"/>
      </w:r>
      <w:r w:rsidR="00F00C14">
        <w:rPr>
          <w:noProof/>
        </w:rPr>
        <w:t>8</w:t>
      </w:r>
      <w:r w:rsidR="00F00C14">
        <w:rPr>
          <w:noProof/>
        </w:rPr>
        <w:fldChar w:fldCharType="end"/>
      </w:r>
    </w:p>
    <w:p w14:paraId="28F3BE87" w14:textId="15DFE673"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2: Sơ đồ cơ sở dữ liệu</w:t>
      </w:r>
      <w:r>
        <w:rPr>
          <w:noProof/>
        </w:rPr>
        <w:tab/>
      </w:r>
      <w:r>
        <w:rPr>
          <w:noProof/>
        </w:rPr>
        <w:fldChar w:fldCharType="begin"/>
      </w:r>
      <w:r>
        <w:rPr>
          <w:noProof/>
        </w:rPr>
        <w:instrText xml:space="preserve"> PAGEREF _Toc154349422 \h </w:instrText>
      </w:r>
      <w:r>
        <w:rPr>
          <w:noProof/>
        </w:rPr>
      </w:r>
      <w:r>
        <w:rPr>
          <w:noProof/>
        </w:rPr>
        <w:fldChar w:fldCharType="separate"/>
      </w:r>
      <w:r>
        <w:rPr>
          <w:noProof/>
        </w:rPr>
        <w:t>10</w:t>
      </w:r>
      <w:r>
        <w:rPr>
          <w:noProof/>
        </w:rPr>
        <w:fldChar w:fldCharType="end"/>
      </w:r>
    </w:p>
    <w:p w14:paraId="29E0F917" w14:textId="14ECF489"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3: Sơ đồ tổ chức</w:t>
      </w:r>
      <w:r>
        <w:rPr>
          <w:noProof/>
        </w:rPr>
        <w:tab/>
      </w:r>
      <w:r>
        <w:rPr>
          <w:noProof/>
        </w:rPr>
        <w:fldChar w:fldCharType="begin"/>
      </w:r>
      <w:r>
        <w:rPr>
          <w:noProof/>
        </w:rPr>
        <w:instrText xml:space="preserve"> PAGEREF _Toc154349423 \h </w:instrText>
      </w:r>
      <w:r>
        <w:rPr>
          <w:noProof/>
        </w:rPr>
      </w:r>
      <w:r>
        <w:rPr>
          <w:noProof/>
        </w:rPr>
        <w:fldChar w:fldCharType="separate"/>
      </w:r>
      <w:r>
        <w:rPr>
          <w:noProof/>
        </w:rPr>
        <w:t>19</w:t>
      </w:r>
      <w:r>
        <w:rPr>
          <w:noProof/>
        </w:rPr>
        <w:fldChar w:fldCharType="end"/>
      </w:r>
    </w:p>
    <w:p w14:paraId="36C0BC1A" w14:textId="4361CA51"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4: Quy trình quản lý sản phẩm</w:t>
      </w:r>
      <w:r>
        <w:rPr>
          <w:noProof/>
        </w:rPr>
        <w:tab/>
      </w:r>
      <w:r>
        <w:rPr>
          <w:noProof/>
        </w:rPr>
        <w:fldChar w:fldCharType="begin"/>
      </w:r>
      <w:r>
        <w:rPr>
          <w:noProof/>
        </w:rPr>
        <w:instrText xml:space="preserve"> PAGEREF _Toc154349424 \h </w:instrText>
      </w:r>
      <w:r>
        <w:rPr>
          <w:noProof/>
        </w:rPr>
      </w:r>
      <w:r>
        <w:rPr>
          <w:noProof/>
        </w:rPr>
        <w:fldChar w:fldCharType="separate"/>
      </w:r>
      <w:r>
        <w:rPr>
          <w:noProof/>
        </w:rPr>
        <w:t>27</w:t>
      </w:r>
      <w:r>
        <w:rPr>
          <w:noProof/>
        </w:rPr>
        <w:fldChar w:fldCharType="end"/>
      </w:r>
    </w:p>
    <w:p w14:paraId="1AFCF5A2" w14:textId="4AEA1A10"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5: Quy trình quản lý bài viết</w:t>
      </w:r>
      <w:r>
        <w:rPr>
          <w:noProof/>
        </w:rPr>
        <w:tab/>
      </w:r>
      <w:r>
        <w:rPr>
          <w:noProof/>
        </w:rPr>
        <w:fldChar w:fldCharType="begin"/>
      </w:r>
      <w:r>
        <w:rPr>
          <w:noProof/>
        </w:rPr>
        <w:instrText xml:space="preserve"> PAGEREF _Toc154349425 \h </w:instrText>
      </w:r>
      <w:r>
        <w:rPr>
          <w:noProof/>
        </w:rPr>
      </w:r>
      <w:r>
        <w:rPr>
          <w:noProof/>
        </w:rPr>
        <w:fldChar w:fldCharType="separate"/>
      </w:r>
      <w:r>
        <w:rPr>
          <w:noProof/>
        </w:rPr>
        <w:t>28</w:t>
      </w:r>
      <w:r>
        <w:rPr>
          <w:noProof/>
        </w:rPr>
        <w:fldChar w:fldCharType="end"/>
      </w:r>
    </w:p>
    <w:p w14:paraId="75680690" w14:textId="4CC5F6EE"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6: Quy trình order</w:t>
      </w:r>
      <w:r>
        <w:rPr>
          <w:noProof/>
        </w:rPr>
        <w:tab/>
      </w:r>
      <w:r>
        <w:rPr>
          <w:noProof/>
        </w:rPr>
        <w:fldChar w:fldCharType="begin"/>
      </w:r>
      <w:r>
        <w:rPr>
          <w:noProof/>
        </w:rPr>
        <w:instrText xml:space="preserve"> PAGEREF _Toc154349426 \h </w:instrText>
      </w:r>
      <w:r>
        <w:rPr>
          <w:noProof/>
        </w:rPr>
      </w:r>
      <w:r>
        <w:rPr>
          <w:noProof/>
        </w:rPr>
        <w:fldChar w:fldCharType="separate"/>
      </w:r>
      <w:r>
        <w:rPr>
          <w:noProof/>
        </w:rPr>
        <w:t>28</w:t>
      </w:r>
      <w:r>
        <w:rPr>
          <w:noProof/>
        </w:rPr>
        <w:fldChar w:fldCharType="end"/>
      </w:r>
    </w:p>
    <w:p w14:paraId="32D0C3CA" w14:textId="07C4EDF8"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7: Quy trình phản hồi khách hàng</w:t>
      </w:r>
      <w:r>
        <w:rPr>
          <w:noProof/>
        </w:rPr>
        <w:tab/>
      </w:r>
      <w:r>
        <w:rPr>
          <w:noProof/>
        </w:rPr>
        <w:fldChar w:fldCharType="begin"/>
      </w:r>
      <w:r>
        <w:rPr>
          <w:noProof/>
        </w:rPr>
        <w:instrText xml:space="preserve"> PAGEREF _Toc154349427 \h </w:instrText>
      </w:r>
      <w:r>
        <w:rPr>
          <w:noProof/>
        </w:rPr>
      </w:r>
      <w:r>
        <w:rPr>
          <w:noProof/>
        </w:rPr>
        <w:fldChar w:fldCharType="separate"/>
      </w:r>
      <w:r>
        <w:rPr>
          <w:noProof/>
        </w:rPr>
        <w:t>29</w:t>
      </w:r>
      <w:r>
        <w:rPr>
          <w:noProof/>
        </w:rPr>
        <w:fldChar w:fldCharType="end"/>
      </w:r>
    </w:p>
    <w:p w14:paraId="0DF3F16E" w14:textId="57DAA2AB"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8: Thành phần trong mô hình kinh doanh</w:t>
      </w:r>
      <w:r>
        <w:rPr>
          <w:noProof/>
        </w:rPr>
        <w:tab/>
      </w:r>
      <w:r>
        <w:rPr>
          <w:noProof/>
        </w:rPr>
        <w:fldChar w:fldCharType="begin"/>
      </w:r>
      <w:r>
        <w:rPr>
          <w:noProof/>
        </w:rPr>
        <w:instrText xml:space="preserve"> PAGEREF _Toc154349428 \h </w:instrText>
      </w:r>
      <w:r>
        <w:rPr>
          <w:noProof/>
        </w:rPr>
      </w:r>
      <w:r>
        <w:rPr>
          <w:noProof/>
        </w:rPr>
        <w:fldChar w:fldCharType="separate"/>
      </w:r>
      <w:r>
        <w:rPr>
          <w:noProof/>
        </w:rPr>
        <w:t>35</w:t>
      </w:r>
      <w:r>
        <w:rPr>
          <w:noProof/>
        </w:rPr>
        <w:fldChar w:fldCharType="end"/>
      </w:r>
    </w:p>
    <w:p w14:paraId="6281C2A7" w14:textId="45C8B1D6"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9: Thành phần trong mô hình kinh doanh coffee online</w:t>
      </w:r>
      <w:r>
        <w:rPr>
          <w:noProof/>
        </w:rPr>
        <w:tab/>
      </w:r>
      <w:r>
        <w:rPr>
          <w:noProof/>
        </w:rPr>
        <w:fldChar w:fldCharType="begin"/>
      </w:r>
      <w:r>
        <w:rPr>
          <w:noProof/>
        </w:rPr>
        <w:instrText xml:space="preserve"> PAGEREF _Toc154349429 \h </w:instrText>
      </w:r>
      <w:r>
        <w:rPr>
          <w:noProof/>
        </w:rPr>
      </w:r>
      <w:r>
        <w:rPr>
          <w:noProof/>
        </w:rPr>
        <w:fldChar w:fldCharType="separate"/>
      </w:r>
      <w:r>
        <w:rPr>
          <w:noProof/>
        </w:rPr>
        <w:t>35</w:t>
      </w:r>
      <w:r>
        <w:rPr>
          <w:noProof/>
        </w:rPr>
        <w:fldChar w:fldCharType="end"/>
      </w:r>
    </w:p>
    <w:p w14:paraId="27157BA1" w14:textId="1170FD35"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10: Mô hình ERD</w:t>
      </w:r>
      <w:r>
        <w:rPr>
          <w:noProof/>
        </w:rPr>
        <w:tab/>
      </w:r>
      <w:r>
        <w:rPr>
          <w:noProof/>
        </w:rPr>
        <w:fldChar w:fldCharType="begin"/>
      </w:r>
      <w:r>
        <w:rPr>
          <w:noProof/>
        </w:rPr>
        <w:instrText xml:space="preserve"> PAGEREF _Toc154349430 \h </w:instrText>
      </w:r>
      <w:r>
        <w:rPr>
          <w:noProof/>
        </w:rPr>
      </w:r>
      <w:r>
        <w:rPr>
          <w:noProof/>
        </w:rPr>
        <w:fldChar w:fldCharType="separate"/>
      </w:r>
      <w:r>
        <w:rPr>
          <w:noProof/>
        </w:rPr>
        <w:t>35</w:t>
      </w:r>
      <w:r>
        <w:rPr>
          <w:noProof/>
        </w:rPr>
        <w:fldChar w:fldCharType="end"/>
      </w:r>
    </w:p>
    <w:p w14:paraId="7E3485BC" w14:textId="65779A5F" w:rsidR="00F00C14" w:rsidRDefault="00F00C14" w:rsidP="00F00C14">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noProof/>
        </w:rPr>
        <w:t>Hình 11: Sơ đồ usecase tổng quát</w:t>
      </w:r>
      <w:r>
        <w:rPr>
          <w:noProof/>
        </w:rPr>
        <w:tab/>
      </w:r>
      <w:r>
        <w:rPr>
          <w:noProof/>
        </w:rPr>
        <w:fldChar w:fldCharType="begin"/>
      </w:r>
      <w:r>
        <w:rPr>
          <w:noProof/>
        </w:rPr>
        <w:instrText xml:space="preserve"> PAGEREF _Toc154349431 \h </w:instrText>
      </w:r>
      <w:r>
        <w:rPr>
          <w:noProof/>
        </w:rPr>
      </w:r>
      <w:r>
        <w:rPr>
          <w:noProof/>
        </w:rPr>
        <w:fldChar w:fldCharType="separate"/>
      </w:r>
      <w:r>
        <w:rPr>
          <w:noProof/>
        </w:rPr>
        <w:t>35</w:t>
      </w:r>
      <w:r>
        <w:rPr>
          <w:noProof/>
        </w:rPr>
        <w:fldChar w:fldCharType="end"/>
      </w:r>
    </w:p>
    <w:p w14:paraId="4D2B5221" w14:textId="3FFB6A9E" w:rsidR="0074663A" w:rsidRDefault="00F40CCB" w:rsidP="00F00C14">
      <w:pPr>
        <w:pStyle w:val="image"/>
        <w:spacing w:line="276" w:lineRule="auto"/>
        <w:jc w:val="left"/>
        <w:rPr>
          <w:rStyle w:val="mi"/>
          <w:rFonts w:asciiTheme="minorHAnsi" w:hAnsiTheme="minorHAnsi" w:cstheme="minorHAnsi"/>
          <w:bCs w:val="0"/>
          <w:sz w:val="28"/>
          <w:szCs w:val="28"/>
        </w:rPr>
      </w:pPr>
      <w:r>
        <w:rPr>
          <w:rStyle w:val="mi"/>
          <w:rFonts w:asciiTheme="minorHAnsi" w:hAnsiTheme="minorHAnsi" w:cstheme="minorHAnsi"/>
          <w:bCs w:val="0"/>
          <w:sz w:val="28"/>
          <w:szCs w:val="28"/>
        </w:rPr>
        <w:fldChar w:fldCharType="end"/>
      </w:r>
    </w:p>
    <w:p w14:paraId="4C4949A6" w14:textId="64619342" w:rsidR="0074663A" w:rsidRPr="002C40BF" w:rsidRDefault="0074663A" w:rsidP="002C40BF">
      <w:pPr>
        <w:pStyle w:val="Chng"/>
        <w:outlineLvl w:val="0"/>
        <w:rPr>
          <w:rStyle w:val="mi"/>
          <w:sz w:val="28"/>
          <w:szCs w:val="28"/>
        </w:rPr>
      </w:pPr>
      <w:r w:rsidRPr="002C40BF">
        <w:rPr>
          <w:rStyle w:val="mi"/>
          <w:bCs/>
          <w:sz w:val="28"/>
          <w:szCs w:val="28"/>
        </w:rPr>
        <w:t>DA</w:t>
      </w:r>
      <w:r w:rsidR="002C40BF" w:rsidRPr="002C40BF">
        <w:rPr>
          <w:rStyle w:val="mi"/>
          <w:bCs/>
          <w:sz w:val="28"/>
          <w:szCs w:val="28"/>
        </w:rPr>
        <w:t>NH MỤC BẢNG</w:t>
      </w:r>
    </w:p>
    <w:p w14:paraId="193735E9" w14:textId="3F401621" w:rsidR="00437E70" w:rsidRDefault="0074663A"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r>
        <w:rPr>
          <w:rStyle w:val="mi"/>
          <w:rFonts w:asciiTheme="minorHAnsi" w:hAnsiTheme="minorHAnsi"/>
          <w:sz w:val="28"/>
          <w:szCs w:val="28"/>
        </w:rPr>
        <w:fldChar w:fldCharType="begin"/>
      </w:r>
      <w:r>
        <w:rPr>
          <w:rStyle w:val="mi"/>
          <w:sz w:val="28"/>
          <w:szCs w:val="28"/>
        </w:rPr>
        <w:instrText xml:space="preserve"> TOC \h \z \c "Table" </w:instrText>
      </w:r>
      <w:r>
        <w:rPr>
          <w:rStyle w:val="mi"/>
          <w:rFonts w:asciiTheme="minorHAnsi" w:hAnsiTheme="minorHAnsi"/>
          <w:sz w:val="28"/>
          <w:szCs w:val="28"/>
        </w:rPr>
        <w:fldChar w:fldCharType="separate"/>
      </w:r>
      <w:hyperlink w:anchor="_Toc154349920" w:history="1">
        <w:r w:rsidR="00437E70" w:rsidRPr="003C37F0">
          <w:rPr>
            <w:rStyle w:val="Hyperlink"/>
            <w:noProof/>
          </w:rPr>
          <w:t>Bảng 1: Danh sách các actor của hệ thống</w:t>
        </w:r>
        <w:r w:rsidR="00437E70">
          <w:rPr>
            <w:noProof/>
            <w:webHidden/>
          </w:rPr>
          <w:tab/>
        </w:r>
        <w:r w:rsidR="00437E70">
          <w:rPr>
            <w:noProof/>
            <w:webHidden/>
          </w:rPr>
          <w:fldChar w:fldCharType="begin"/>
        </w:r>
        <w:r w:rsidR="00437E70">
          <w:rPr>
            <w:noProof/>
            <w:webHidden/>
          </w:rPr>
          <w:instrText xml:space="preserve"> PAGEREF _Toc154349920 \h </w:instrText>
        </w:r>
        <w:r w:rsidR="00437E70">
          <w:rPr>
            <w:noProof/>
            <w:webHidden/>
          </w:rPr>
        </w:r>
        <w:r w:rsidR="00437E70">
          <w:rPr>
            <w:noProof/>
            <w:webHidden/>
          </w:rPr>
          <w:fldChar w:fldCharType="separate"/>
        </w:r>
        <w:r w:rsidR="00437E70">
          <w:rPr>
            <w:noProof/>
            <w:webHidden/>
          </w:rPr>
          <w:t>40</w:t>
        </w:r>
        <w:r w:rsidR="00437E70">
          <w:rPr>
            <w:noProof/>
            <w:webHidden/>
          </w:rPr>
          <w:fldChar w:fldCharType="end"/>
        </w:r>
      </w:hyperlink>
    </w:p>
    <w:p w14:paraId="761BED81" w14:textId="377F75B4"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21" w:history="1">
        <w:r w:rsidRPr="003C37F0">
          <w:rPr>
            <w:rStyle w:val="Hyperlink"/>
            <w:noProof/>
          </w:rPr>
          <w:t>Bảng 2: Danh sách các usecase của hệ thống</w:t>
        </w:r>
        <w:r>
          <w:rPr>
            <w:noProof/>
            <w:webHidden/>
          </w:rPr>
          <w:tab/>
        </w:r>
        <w:r>
          <w:rPr>
            <w:noProof/>
            <w:webHidden/>
          </w:rPr>
          <w:fldChar w:fldCharType="begin"/>
        </w:r>
        <w:r>
          <w:rPr>
            <w:noProof/>
            <w:webHidden/>
          </w:rPr>
          <w:instrText xml:space="preserve"> PAGEREF _Toc154349921 \h </w:instrText>
        </w:r>
        <w:r>
          <w:rPr>
            <w:noProof/>
            <w:webHidden/>
          </w:rPr>
        </w:r>
        <w:r>
          <w:rPr>
            <w:noProof/>
            <w:webHidden/>
          </w:rPr>
          <w:fldChar w:fldCharType="separate"/>
        </w:r>
        <w:r>
          <w:rPr>
            <w:noProof/>
            <w:webHidden/>
          </w:rPr>
          <w:t>41</w:t>
        </w:r>
        <w:r>
          <w:rPr>
            <w:noProof/>
            <w:webHidden/>
          </w:rPr>
          <w:fldChar w:fldCharType="end"/>
        </w:r>
      </w:hyperlink>
    </w:p>
    <w:p w14:paraId="2873611B" w14:textId="419C2DEA"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22" w:history="1">
        <w:r w:rsidRPr="003C37F0">
          <w:rPr>
            <w:rStyle w:val="Hyperlink"/>
            <w:noProof/>
          </w:rPr>
          <w:t>Bảng 3: UC đăng nhập</w:t>
        </w:r>
        <w:r>
          <w:rPr>
            <w:noProof/>
            <w:webHidden/>
          </w:rPr>
          <w:tab/>
        </w:r>
        <w:r>
          <w:rPr>
            <w:noProof/>
            <w:webHidden/>
          </w:rPr>
          <w:fldChar w:fldCharType="begin"/>
        </w:r>
        <w:r>
          <w:rPr>
            <w:noProof/>
            <w:webHidden/>
          </w:rPr>
          <w:instrText xml:space="preserve"> PAGEREF _Toc154349922 \h </w:instrText>
        </w:r>
        <w:r>
          <w:rPr>
            <w:noProof/>
            <w:webHidden/>
          </w:rPr>
        </w:r>
        <w:r>
          <w:rPr>
            <w:noProof/>
            <w:webHidden/>
          </w:rPr>
          <w:fldChar w:fldCharType="separate"/>
        </w:r>
        <w:r>
          <w:rPr>
            <w:noProof/>
            <w:webHidden/>
          </w:rPr>
          <w:t>42</w:t>
        </w:r>
        <w:r>
          <w:rPr>
            <w:noProof/>
            <w:webHidden/>
          </w:rPr>
          <w:fldChar w:fldCharType="end"/>
        </w:r>
      </w:hyperlink>
    </w:p>
    <w:p w14:paraId="6D610A5E" w14:textId="736160CE"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23" w:history="1">
        <w:r w:rsidRPr="003C37F0">
          <w:rPr>
            <w:rStyle w:val="Hyperlink"/>
            <w:noProof/>
          </w:rPr>
          <w:t>Bảng 4: UC xem thống kê</w:t>
        </w:r>
        <w:r>
          <w:rPr>
            <w:noProof/>
            <w:webHidden/>
          </w:rPr>
          <w:tab/>
        </w:r>
        <w:r>
          <w:rPr>
            <w:noProof/>
            <w:webHidden/>
          </w:rPr>
          <w:fldChar w:fldCharType="begin"/>
        </w:r>
        <w:r>
          <w:rPr>
            <w:noProof/>
            <w:webHidden/>
          </w:rPr>
          <w:instrText xml:space="preserve"> PAGEREF _Toc154349923 \h </w:instrText>
        </w:r>
        <w:r>
          <w:rPr>
            <w:noProof/>
            <w:webHidden/>
          </w:rPr>
        </w:r>
        <w:r>
          <w:rPr>
            <w:noProof/>
            <w:webHidden/>
          </w:rPr>
          <w:fldChar w:fldCharType="separate"/>
        </w:r>
        <w:r>
          <w:rPr>
            <w:noProof/>
            <w:webHidden/>
          </w:rPr>
          <w:t>43</w:t>
        </w:r>
        <w:r>
          <w:rPr>
            <w:noProof/>
            <w:webHidden/>
          </w:rPr>
          <w:fldChar w:fldCharType="end"/>
        </w:r>
      </w:hyperlink>
    </w:p>
    <w:p w14:paraId="3ED7B5E1" w14:textId="0233E05A"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24" w:history="1">
        <w:r w:rsidRPr="003C37F0">
          <w:rPr>
            <w:rStyle w:val="Hyperlink"/>
            <w:noProof/>
          </w:rPr>
          <w:t>Bảng 5: UC quản lý nhân viên</w:t>
        </w:r>
        <w:r>
          <w:rPr>
            <w:noProof/>
            <w:webHidden/>
          </w:rPr>
          <w:tab/>
        </w:r>
        <w:r>
          <w:rPr>
            <w:noProof/>
            <w:webHidden/>
          </w:rPr>
          <w:fldChar w:fldCharType="begin"/>
        </w:r>
        <w:r>
          <w:rPr>
            <w:noProof/>
            <w:webHidden/>
          </w:rPr>
          <w:instrText xml:space="preserve"> PAGEREF _Toc154349924 \h </w:instrText>
        </w:r>
        <w:r>
          <w:rPr>
            <w:noProof/>
            <w:webHidden/>
          </w:rPr>
        </w:r>
        <w:r>
          <w:rPr>
            <w:noProof/>
            <w:webHidden/>
          </w:rPr>
          <w:fldChar w:fldCharType="separate"/>
        </w:r>
        <w:r>
          <w:rPr>
            <w:noProof/>
            <w:webHidden/>
          </w:rPr>
          <w:t>44</w:t>
        </w:r>
        <w:r>
          <w:rPr>
            <w:noProof/>
            <w:webHidden/>
          </w:rPr>
          <w:fldChar w:fldCharType="end"/>
        </w:r>
      </w:hyperlink>
    </w:p>
    <w:p w14:paraId="74694AC8" w14:textId="2A88A2AB"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25" w:history="1">
        <w:r w:rsidRPr="003C37F0">
          <w:rPr>
            <w:rStyle w:val="Hyperlink"/>
            <w:noProof/>
          </w:rPr>
          <w:t>Bảng 6: UC quản lý khách hàng</w:t>
        </w:r>
        <w:r>
          <w:rPr>
            <w:noProof/>
            <w:webHidden/>
          </w:rPr>
          <w:tab/>
        </w:r>
        <w:r>
          <w:rPr>
            <w:noProof/>
            <w:webHidden/>
          </w:rPr>
          <w:fldChar w:fldCharType="begin"/>
        </w:r>
        <w:r>
          <w:rPr>
            <w:noProof/>
            <w:webHidden/>
          </w:rPr>
          <w:instrText xml:space="preserve"> PAGEREF _Toc154349925 \h </w:instrText>
        </w:r>
        <w:r>
          <w:rPr>
            <w:noProof/>
            <w:webHidden/>
          </w:rPr>
        </w:r>
        <w:r>
          <w:rPr>
            <w:noProof/>
            <w:webHidden/>
          </w:rPr>
          <w:fldChar w:fldCharType="separate"/>
        </w:r>
        <w:r>
          <w:rPr>
            <w:noProof/>
            <w:webHidden/>
          </w:rPr>
          <w:t>44</w:t>
        </w:r>
        <w:r>
          <w:rPr>
            <w:noProof/>
            <w:webHidden/>
          </w:rPr>
          <w:fldChar w:fldCharType="end"/>
        </w:r>
      </w:hyperlink>
    </w:p>
    <w:p w14:paraId="0666D6E4" w14:textId="150116D6"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26" w:history="1">
        <w:r w:rsidRPr="003C37F0">
          <w:rPr>
            <w:rStyle w:val="Hyperlink"/>
            <w:noProof/>
          </w:rPr>
          <w:t>Bảng 7: UC quản lý sản phẩm và dự án</w:t>
        </w:r>
        <w:r>
          <w:rPr>
            <w:noProof/>
            <w:webHidden/>
          </w:rPr>
          <w:tab/>
        </w:r>
        <w:r>
          <w:rPr>
            <w:noProof/>
            <w:webHidden/>
          </w:rPr>
          <w:fldChar w:fldCharType="begin"/>
        </w:r>
        <w:r>
          <w:rPr>
            <w:noProof/>
            <w:webHidden/>
          </w:rPr>
          <w:instrText xml:space="preserve"> PAGEREF _Toc154349926 \h </w:instrText>
        </w:r>
        <w:r>
          <w:rPr>
            <w:noProof/>
            <w:webHidden/>
          </w:rPr>
        </w:r>
        <w:r>
          <w:rPr>
            <w:noProof/>
            <w:webHidden/>
          </w:rPr>
          <w:fldChar w:fldCharType="separate"/>
        </w:r>
        <w:r>
          <w:rPr>
            <w:noProof/>
            <w:webHidden/>
          </w:rPr>
          <w:t>45</w:t>
        </w:r>
        <w:r>
          <w:rPr>
            <w:noProof/>
            <w:webHidden/>
          </w:rPr>
          <w:fldChar w:fldCharType="end"/>
        </w:r>
      </w:hyperlink>
    </w:p>
    <w:p w14:paraId="324EA299" w14:textId="663ABE70"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27" w:history="1">
        <w:r w:rsidRPr="003C37F0">
          <w:rPr>
            <w:rStyle w:val="Hyperlink"/>
            <w:noProof/>
          </w:rPr>
          <w:t>Bảng 8: UC quản lý bài đăng</w:t>
        </w:r>
        <w:r>
          <w:rPr>
            <w:noProof/>
            <w:webHidden/>
          </w:rPr>
          <w:tab/>
        </w:r>
        <w:r>
          <w:rPr>
            <w:noProof/>
            <w:webHidden/>
          </w:rPr>
          <w:fldChar w:fldCharType="begin"/>
        </w:r>
        <w:r>
          <w:rPr>
            <w:noProof/>
            <w:webHidden/>
          </w:rPr>
          <w:instrText xml:space="preserve"> PAGEREF _Toc154349927 \h </w:instrText>
        </w:r>
        <w:r>
          <w:rPr>
            <w:noProof/>
            <w:webHidden/>
          </w:rPr>
        </w:r>
        <w:r>
          <w:rPr>
            <w:noProof/>
            <w:webHidden/>
          </w:rPr>
          <w:fldChar w:fldCharType="separate"/>
        </w:r>
        <w:r>
          <w:rPr>
            <w:noProof/>
            <w:webHidden/>
          </w:rPr>
          <w:t>46</w:t>
        </w:r>
        <w:r>
          <w:rPr>
            <w:noProof/>
            <w:webHidden/>
          </w:rPr>
          <w:fldChar w:fldCharType="end"/>
        </w:r>
      </w:hyperlink>
    </w:p>
    <w:p w14:paraId="0DC0A326" w14:textId="5A0949E0"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28" w:history="1">
        <w:r w:rsidRPr="003C37F0">
          <w:rPr>
            <w:rStyle w:val="Hyperlink"/>
            <w:noProof/>
          </w:rPr>
          <w:t>Bảng 9: UC quản lý khuyến mãi</w:t>
        </w:r>
        <w:r>
          <w:rPr>
            <w:noProof/>
            <w:webHidden/>
          </w:rPr>
          <w:tab/>
        </w:r>
        <w:r>
          <w:rPr>
            <w:noProof/>
            <w:webHidden/>
          </w:rPr>
          <w:fldChar w:fldCharType="begin"/>
        </w:r>
        <w:r>
          <w:rPr>
            <w:noProof/>
            <w:webHidden/>
          </w:rPr>
          <w:instrText xml:space="preserve"> PAGEREF _Toc154349928 \h </w:instrText>
        </w:r>
        <w:r>
          <w:rPr>
            <w:noProof/>
            <w:webHidden/>
          </w:rPr>
        </w:r>
        <w:r>
          <w:rPr>
            <w:noProof/>
            <w:webHidden/>
          </w:rPr>
          <w:fldChar w:fldCharType="separate"/>
        </w:r>
        <w:r>
          <w:rPr>
            <w:noProof/>
            <w:webHidden/>
          </w:rPr>
          <w:t>47</w:t>
        </w:r>
        <w:r>
          <w:rPr>
            <w:noProof/>
            <w:webHidden/>
          </w:rPr>
          <w:fldChar w:fldCharType="end"/>
        </w:r>
      </w:hyperlink>
    </w:p>
    <w:p w14:paraId="323F9AEF" w14:textId="2F2B4D76"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29" w:history="1">
        <w:r w:rsidRPr="003C37F0">
          <w:rPr>
            <w:rStyle w:val="Hyperlink"/>
            <w:noProof/>
          </w:rPr>
          <w:t>Bảng 10: UC quản lý đặt hàng</w:t>
        </w:r>
        <w:r>
          <w:rPr>
            <w:noProof/>
            <w:webHidden/>
          </w:rPr>
          <w:tab/>
        </w:r>
        <w:r>
          <w:rPr>
            <w:noProof/>
            <w:webHidden/>
          </w:rPr>
          <w:fldChar w:fldCharType="begin"/>
        </w:r>
        <w:r>
          <w:rPr>
            <w:noProof/>
            <w:webHidden/>
          </w:rPr>
          <w:instrText xml:space="preserve"> PAGEREF _Toc154349929 \h </w:instrText>
        </w:r>
        <w:r>
          <w:rPr>
            <w:noProof/>
            <w:webHidden/>
          </w:rPr>
        </w:r>
        <w:r>
          <w:rPr>
            <w:noProof/>
            <w:webHidden/>
          </w:rPr>
          <w:fldChar w:fldCharType="separate"/>
        </w:r>
        <w:r>
          <w:rPr>
            <w:noProof/>
            <w:webHidden/>
          </w:rPr>
          <w:t>47</w:t>
        </w:r>
        <w:r>
          <w:rPr>
            <w:noProof/>
            <w:webHidden/>
          </w:rPr>
          <w:fldChar w:fldCharType="end"/>
        </w:r>
      </w:hyperlink>
    </w:p>
    <w:p w14:paraId="4D278A28" w14:textId="731D43E2"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30" w:history="1">
        <w:r w:rsidRPr="003C37F0">
          <w:rPr>
            <w:rStyle w:val="Hyperlink"/>
            <w:noProof/>
          </w:rPr>
          <w:t>Bảng 11: UC yêu cầu hỗ trợ</w:t>
        </w:r>
        <w:r>
          <w:rPr>
            <w:noProof/>
            <w:webHidden/>
          </w:rPr>
          <w:tab/>
        </w:r>
        <w:r>
          <w:rPr>
            <w:noProof/>
            <w:webHidden/>
          </w:rPr>
          <w:fldChar w:fldCharType="begin"/>
        </w:r>
        <w:r>
          <w:rPr>
            <w:noProof/>
            <w:webHidden/>
          </w:rPr>
          <w:instrText xml:space="preserve"> PAGEREF _Toc154349930 \h </w:instrText>
        </w:r>
        <w:r>
          <w:rPr>
            <w:noProof/>
            <w:webHidden/>
          </w:rPr>
        </w:r>
        <w:r>
          <w:rPr>
            <w:noProof/>
            <w:webHidden/>
          </w:rPr>
          <w:fldChar w:fldCharType="separate"/>
        </w:r>
        <w:r>
          <w:rPr>
            <w:noProof/>
            <w:webHidden/>
          </w:rPr>
          <w:t>48</w:t>
        </w:r>
        <w:r>
          <w:rPr>
            <w:noProof/>
            <w:webHidden/>
          </w:rPr>
          <w:fldChar w:fldCharType="end"/>
        </w:r>
      </w:hyperlink>
    </w:p>
    <w:p w14:paraId="00EBF761" w14:textId="6BDAF458"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31" w:history="1">
        <w:r w:rsidRPr="003C37F0">
          <w:rPr>
            <w:rStyle w:val="Hyperlink"/>
            <w:noProof/>
          </w:rPr>
          <w:t>Bảng 12: UC tìm kiếm và xem sản phẩm</w:t>
        </w:r>
        <w:r>
          <w:rPr>
            <w:noProof/>
            <w:webHidden/>
          </w:rPr>
          <w:tab/>
        </w:r>
        <w:r>
          <w:rPr>
            <w:noProof/>
            <w:webHidden/>
          </w:rPr>
          <w:fldChar w:fldCharType="begin"/>
        </w:r>
        <w:r>
          <w:rPr>
            <w:noProof/>
            <w:webHidden/>
          </w:rPr>
          <w:instrText xml:space="preserve"> PAGEREF _Toc154349931 \h </w:instrText>
        </w:r>
        <w:r>
          <w:rPr>
            <w:noProof/>
            <w:webHidden/>
          </w:rPr>
        </w:r>
        <w:r>
          <w:rPr>
            <w:noProof/>
            <w:webHidden/>
          </w:rPr>
          <w:fldChar w:fldCharType="separate"/>
        </w:r>
        <w:r>
          <w:rPr>
            <w:noProof/>
            <w:webHidden/>
          </w:rPr>
          <w:t>49</w:t>
        </w:r>
        <w:r>
          <w:rPr>
            <w:noProof/>
            <w:webHidden/>
          </w:rPr>
          <w:fldChar w:fldCharType="end"/>
        </w:r>
      </w:hyperlink>
    </w:p>
    <w:p w14:paraId="777DE55B" w14:textId="64263722"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32" w:history="1">
        <w:r w:rsidRPr="003C37F0">
          <w:rPr>
            <w:rStyle w:val="Hyperlink"/>
            <w:noProof/>
          </w:rPr>
          <w:t>Bảng 13: UC quản lý giỏ hàng</w:t>
        </w:r>
        <w:r>
          <w:rPr>
            <w:noProof/>
            <w:webHidden/>
          </w:rPr>
          <w:tab/>
        </w:r>
        <w:r>
          <w:rPr>
            <w:noProof/>
            <w:webHidden/>
          </w:rPr>
          <w:fldChar w:fldCharType="begin"/>
        </w:r>
        <w:r>
          <w:rPr>
            <w:noProof/>
            <w:webHidden/>
          </w:rPr>
          <w:instrText xml:space="preserve"> PAGEREF _Toc154349932 \h </w:instrText>
        </w:r>
        <w:r>
          <w:rPr>
            <w:noProof/>
            <w:webHidden/>
          </w:rPr>
        </w:r>
        <w:r>
          <w:rPr>
            <w:noProof/>
            <w:webHidden/>
          </w:rPr>
          <w:fldChar w:fldCharType="separate"/>
        </w:r>
        <w:r>
          <w:rPr>
            <w:noProof/>
            <w:webHidden/>
          </w:rPr>
          <w:t>50</w:t>
        </w:r>
        <w:r>
          <w:rPr>
            <w:noProof/>
            <w:webHidden/>
          </w:rPr>
          <w:fldChar w:fldCharType="end"/>
        </w:r>
      </w:hyperlink>
    </w:p>
    <w:p w14:paraId="33D4B8D7" w14:textId="1253778E"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33" w:history="1">
        <w:r w:rsidRPr="003C37F0">
          <w:rPr>
            <w:rStyle w:val="Hyperlink"/>
            <w:noProof/>
          </w:rPr>
          <w:t>Bảng 14: UC đặt hàng</w:t>
        </w:r>
        <w:r>
          <w:rPr>
            <w:noProof/>
            <w:webHidden/>
          </w:rPr>
          <w:tab/>
        </w:r>
        <w:r>
          <w:rPr>
            <w:noProof/>
            <w:webHidden/>
          </w:rPr>
          <w:fldChar w:fldCharType="begin"/>
        </w:r>
        <w:r>
          <w:rPr>
            <w:noProof/>
            <w:webHidden/>
          </w:rPr>
          <w:instrText xml:space="preserve"> PAGEREF _Toc154349933 \h </w:instrText>
        </w:r>
        <w:r>
          <w:rPr>
            <w:noProof/>
            <w:webHidden/>
          </w:rPr>
        </w:r>
        <w:r>
          <w:rPr>
            <w:noProof/>
            <w:webHidden/>
          </w:rPr>
          <w:fldChar w:fldCharType="separate"/>
        </w:r>
        <w:r>
          <w:rPr>
            <w:noProof/>
            <w:webHidden/>
          </w:rPr>
          <w:t>51</w:t>
        </w:r>
        <w:r>
          <w:rPr>
            <w:noProof/>
            <w:webHidden/>
          </w:rPr>
          <w:fldChar w:fldCharType="end"/>
        </w:r>
      </w:hyperlink>
    </w:p>
    <w:p w14:paraId="02C3DAF7" w14:textId="36D0597C" w:rsidR="00437E70" w:rsidRDefault="00437E70" w:rsidP="00437E70">
      <w:pPr>
        <w:pStyle w:val="TableofFigures"/>
        <w:tabs>
          <w:tab w:val="right" w:leader="dot" w:pos="8777"/>
        </w:tabs>
        <w:spacing w:line="276" w:lineRule="auto"/>
        <w:rPr>
          <w:rFonts w:asciiTheme="minorHAnsi" w:eastAsiaTheme="minorEastAsia" w:hAnsiTheme="minorHAnsi" w:cstheme="minorBidi"/>
          <w:bCs w:val="0"/>
          <w:noProof/>
          <w:kern w:val="2"/>
          <w:sz w:val="22"/>
          <w:szCs w:val="22"/>
          <w14:ligatures w14:val="standardContextual"/>
        </w:rPr>
      </w:pPr>
      <w:hyperlink w:anchor="_Toc154349934" w:history="1">
        <w:r w:rsidRPr="003C37F0">
          <w:rPr>
            <w:rStyle w:val="Hyperlink"/>
            <w:noProof/>
          </w:rPr>
          <w:t>Bảng 15: UC xem order history</w:t>
        </w:r>
        <w:r>
          <w:rPr>
            <w:noProof/>
            <w:webHidden/>
          </w:rPr>
          <w:tab/>
        </w:r>
        <w:r>
          <w:rPr>
            <w:noProof/>
            <w:webHidden/>
          </w:rPr>
          <w:fldChar w:fldCharType="begin"/>
        </w:r>
        <w:r>
          <w:rPr>
            <w:noProof/>
            <w:webHidden/>
          </w:rPr>
          <w:instrText xml:space="preserve"> PAGEREF _Toc154349934 \h </w:instrText>
        </w:r>
        <w:r>
          <w:rPr>
            <w:noProof/>
            <w:webHidden/>
          </w:rPr>
        </w:r>
        <w:r>
          <w:rPr>
            <w:noProof/>
            <w:webHidden/>
          </w:rPr>
          <w:fldChar w:fldCharType="separate"/>
        </w:r>
        <w:r>
          <w:rPr>
            <w:noProof/>
            <w:webHidden/>
          </w:rPr>
          <w:t>51</w:t>
        </w:r>
        <w:r>
          <w:rPr>
            <w:noProof/>
            <w:webHidden/>
          </w:rPr>
          <w:fldChar w:fldCharType="end"/>
        </w:r>
      </w:hyperlink>
    </w:p>
    <w:p w14:paraId="03549965" w14:textId="2EB3D474" w:rsidR="00F40CCB" w:rsidRDefault="0074663A" w:rsidP="00F40CCB">
      <w:pPr>
        <w:pStyle w:val="Tiucctrangmu"/>
        <w:jc w:val="left"/>
        <w:outlineLvl w:val="0"/>
        <w:rPr>
          <w:rStyle w:val="mi"/>
          <w:sz w:val="28"/>
          <w:szCs w:val="28"/>
        </w:rPr>
      </w:pPr>
      <w:r>
        <w:rPr>
          <w:rStyle w:val="mi"/>
          <w:sz w:val="28"/>
          <w:szCs w:val="28"/>
        </w:rPr>
        <w:fldChar w:fldCharType="end"/>
      </w:r>
    </w:p>
    <w:p w14:paraId="41112928" w14:textId="77777777" w:rsidR="00F00C14" w:rsidRDefault="00F00C14" w:rsidP="00F40CCB">
      <w:pPr>
        <w:pStyle w:val="Tiucctrangmu"/>
        <w:jc w:val="left"/>
        <w:outlineLvl w:val="0"/>
        <w:rPr>
          <w:rStyle w:val="mi"/>
          <w:sz w:val="28"/>
          <w:szCs w:val="28"/>
        </w:rPr>
      </w:pPr>
    </w:p>
    <w:p w14:paraId="45DDF353" w14:textId="48FBEA34" w:rsidR="00DE1365" w:rsidRPr="007E5437" w:rsidRDefault="00DE1365" w:rsidP="00F40CCB">
      <w:pPr>
        <w:pStyle w:val="Tiucctrangmu"/>
        <w:jc w:val="left"/>
        <w:outlineLvl w:val="0"/>
        <w:rPr>
          <w:color w:val="000000" w:themeColor="text1"/>
          <w:sz w:val="31"/>
          <w:szCs w:val="31"/>
        </w:rPr>
      </w:pPr>
      <w:bookmarkStart w:id="10" w:name="_Toc154349880"/>
      <w:r w:rsidRPr="00E31510">
        <w:rPr>
          <w:color w:val="000000" w:themeColor="text1"/>
          <w:sz w:val="31"/>
          <w:szCs w:val="31"/>
          <w:lang w:val="vi-VN"/>
        </w:rPr>
        <w:lastRenderedPageBreak/>
        <w:t xml:space="preserve">CHƯƠNG 1: </w:t>
      </w:r>
      <w:r>
        <w:rPr>
          <w:color w:val="000000" w:themeColor="text1"/>
          <w:sz w:val="31"/>
          <w:szCs w:val="31"/>
        </w:rPr>
        <w:t>THIẾT KẾ MÔ HÌNH KINH DOANH THÔNG MINH</w:t>
      </w:r>
      <w:bookmarkEnd w:id="9"/>
      <w:bookmarkEnd w:id="10"/>
    </w:p>
    <w:p w14:paraId="6ECC9C9A" w14:textId="77777777" w:rsidR="00DE1365" w:rsidRPr="00DB40BB" w:rsidRDefault="00DE1365" w:rsidP="00DE1365">
      <w:pPr>
        <w:pStyle w:val="Tiumccp1"/>
        <w:numPr>
          <w:ilvl w:val="1"/>
          <w:numId w:val="1"/>
        </w:numPr>
        <w:rPr>
          <w:color w:val="000000" w:themeColor="text1"/>
          <w:lang w:val="vi-VN"/>
        </w:rPr>
      </w:pPr>
      <w:bookmarkStart w:id="11" w:name="_Toc154349881"/>
      <w:r>
        <w:rPr>
          <w:color w:val="000000" w:themeColor="text1"/>
        </w:rPr>
        <w:t>Mô hình kinh doanh thông minh</w:t>
      </w:r>
      <w:bookmarkEnd w:id="11"/>
    </w:p>
    <w:p w14:paraId="4C7CAC52" w14:textId="77777777" w:rsidR="00F40CCB" w:rsidRDefault="00DE1365" w:rsidP="00F40CCB">
      <w:pPr>
        <w:pStyle w:val="Nidungvnbn"/>
        <w:keepNext/>
        <w:ind w:firstLine="0"/>
        <w:jc w:val="center"/>
      </w:pPr>
      <w:r w:rsidRPr="00034C9E">
        <w:rPr>
          <w:b/>
          <w:bCs/>
          <w:noProof/>
        </w:rPr>
        <w:drawing>
          <wp:inline distT="0" distB="0" distL="0" distR="0" wp14:anchorId="7D6DAFB9" wp14:editId="73FB3F38">
            <wp:extent cx="5379244" cy="3455768"/>
            <wp:effectExtent l="0" t="0" r="0" b="0"/>
            <wp:docPr id="59140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7473" name=""/>
                    <pic:cNvPicPr/>
                  </pic:nvPicPr>
                  <pic:blipFill>
                    <a:blip r:embed="rId11"/>
                    <a:stretch>
                      <a:fillRect/>
                    </a:stretch>
                  </pic:blipFill>
                  <pic:spPr>
                    <a:xfrm>
                      <a:off x="0" y="0"/>
                      <a:ext cx="5381754" cy="3457381"/>
                    </a:xfrm>
                    <a:prstGeom prst="rect">
                      <a:avLst/>
                    </a:prstGeom>
                  </pic:spPr>
                </pic:pic>
              </a:graphicData>
            </a:graphic>
          </wp:inline>
        </w:drawing>
      </w:r>
    </w:p>
    <w:p w14:paraId="3AA0BDE7" w14:textId="05D14A74" w:rsidR="00DE1365" w:rsidRPr="00F40CCB" w:rsidRDefault="00F40CCB" w:rsidP="00F40CCB">
      <w:pPr>
        <w:pStyle w:val="Caption"/>
      </w:pPr>
      <w:bookmarkStart w:id="12" w:name="_Toc154349421"/>
      <w:r w:rsidRPr="00F40CCB">
        <w:t xml:space="preserve">Hình </w:t>
      </w:r>
      <w:fldSimple w:instr=" SEQ Hình \* ARABIC ">
        <w:r w:rsidRPr="00F40CCB">
          <w:rPr>
            <w:noProof/>
          </w:rPr>
          <w:t>1</w:t>
        </w:r>
      </w:fldSimple>
      <w:r w:rsidR="00AA2FB9">
        <w:rPr>
          <w:noProof/>
        </w:rPr>
        <w:t xml:space="preserve">: </w:t>
      </w:r>
      <w:r w:rsidR="00AA2FB9" w:rsidRPr="00AA2FB9">
        <w:rPr>
          <w:noProof/>
        </w:rPr>
        <w:t>Mô hình kinh doanh thông minh</w:t>
      </w:r>
      <w:bookmarkEnd w:id="12"/>
    </w:p>
    <w:p w14:paraId="3A03EFDC" w14:textId="77777777" w:rsidR="00DE1365" w:rsidRDefault="00DE1365" w:rsidP="00F40CCB">
      <w:pPr>
        <w:pStyle w:val="Tiumccp1"/>
        <w:numPr>
          <w:ilvl w:val="1"/>
          <w:numId w:val="1"/>
        </w:numPr>
        <w:outlineLvl w:val="1"/>
      </w:pPr>
      <w:bookmarkStart w:id="13" w:name="_Toc154349882"/>
      <w:r>
        <w:t>Thiết kế mô hình kinh doanh thông minh và chi tiết</w:t>
      </w:r>
      <w:bookmarkEnd w:id="13"/>
    </w:p>
    <w:p w14:paraId="4415B026" w14:textId="77777777" w:rsidR="00DE1365" w:rsidRDefault="00DE1365" w:rsidP="00F40CCB">
      <w:pPr>
        <w:pStyle w:val="Tiumccp2"/>
        <w:numPr>
          <w:ilvl w:val="2"/>
          <w:numId w:val="1"/>
        </w:numPr>
        <w:outlineLvl w:val="2"/>
      </w:pPr>
      <w:bookmarkStart w:id="14" w:name="_Toc154349883"/>
      <w:r>
        <w:t>Data from Business Environment</w:t>
      </w:r>
      <w:bookmarkEnd w:id="14"/>
    </w:p>
    <w:p w14:paraId="0F138ADC" w14:textId="77777777" w:rsidR="00DE1365" w:rsidRPr="00034C9E" w:rsidRDefault="00DE1365" w:rsidP="00DE1365">
      <w:pPr>
        <w:pStyle w:val="Nidungvnbn"/>
        <w:ind w:firstLine="0"/>
        <w:rPr>
          <w:b/>
          <w:bCs/>
        </w:rPr>
      </w:pPr>
      <w:r w:rsidRPr="00034C9E">
        <w:rPr>
          <w:b/>
          <w:bCs/>
        </w:rPr>
        <w:t>Dữ liệu từ call centers:</w:t>
      </w:r>
    </w:p>
    <w:p w14:paraId="7BC2C05B" w14:textId="77777777" w:rsidR="00DE1365" w:rsidRDefault="00DE1365" w:rsidP="00022AEE">
      <w:pPr>
        <w:pStyle w:val="Nidungvnbn"/>
        <w:numPr>
          <w:ilvl w:val="0"/>
          <w:numId w:val="27"/>
        </w:numPr>
      </w:pPr>
      <w:r>
        <w:t>Thông tin về cuộc gọi đặt hàng và phản hồi từ khách hàng.</w:t>
      </w:r>
    </w:p>
    <w:p w14:paraId="795A6A3A" w14:textId="77777777" w:rsidR="00DE1365" w:rsidRDefault="00DE1365" w:rsidP="00022AEE">
      <w:pPr>
        <w:pStyle w:val="Nidungvnbn"/>
        <w:numPr>
          <w:ilvl w:val="0"/>
          <w:numId w:val="27"/>
        </w:numPr>
      </w:pPr>
      <w:r>
        <w:t>Các yêu cầu hỗ trợ và thắc mắc về sản phẩm cà phê.</w:t>
      </w:r>
    </w:p>
    <w:p w14:paraId="1CAA26FD" w14:textId="77777777" w:rsidR="00DE1365" w:rsidRPr="00034C9E" w:rsidRDefault="00DE1365" w:rsidP="00DE1365">
      <w:pPr>
        <w:pStyle w:val="Nidungvnbn"/>
        <w:ind w:firstLine="0"/>
        <w:rPr>
          <w:b/>
          <w:bCs/>
        </w:rPr>
      </w:pPr>
      <w:r w:rsidRPr="00034C9E">
        <w:rPr>
          <w:b/>
          <w:bCs/>
        </w:rPr>
        <w:t>Dữ liệu từ Website:</w:t>
      </w:r>
    </w:p>
    <w:p w14:paraId="46A66B63" w14:textId="77777777" w:rsidR="00DE1365" w:rsidRDefault="00DE1365" w:rsidP="00022AEE">
      <w:pPr>
        <w:pStyle w:val="Nidungvnbn"/>
        <w:numPr>
          <w:ilvl w:val="0"/>
          <w:numId w:val="28"/>
        </w:numPr>
      </w:pPr>
      <w:r>
        <w:t>Hành vi trực tuyến của người dùng trên trang web.</w:t>
      </w:r>
    </w:p>
    <w:p w14:paraId="797286A2" w14:textId="77777777" w:rsidR="00DE1365" w:rsidRDefault="00DE1365" w:rsidP="00022AEE">
      <w:pPr>
        <w:pStyle w:val="Nidungvnbn"/>
        <w:numPr>
          <w:ilvl w:val="0"/>
          <w:numId w:val="28"/>
        </w:numPr>
      </w:pPr>
      <w:r>
        <w:t>Thông tin chi tiết về sản phẩm, giá cả, và ưu đãi khuyến mãi.</w:t>
      </w:r>
    </w:p>
    <w:p w14:paraId="39A3F49B" w14:textId="77777777" w:rsidR="00DE1365" w:rsidRPr="00034C9E" w:rsidRDefault="00DE1365" w:rsidP="00DE1365">
      <w:pPr>
        <w:pStyle w:val="Nidungvnbn"/>
        <w:ind w:firstLine="0"/>
        <w:rPr>
          <w:b/>
          <w:bCs/>
        </w:rPr>
      </w:pPr>
      <w:r w:rsidRPr="00034C9E">
        <w:rPr>
          <w:b/>
          <w:bCs/>
        </w:rPr>
        <w:t>Dữ liệu từ mobile devices:</w:t>
      </w:r>
    </w:p>
    <w:p w14:paraId="61EBAC9B" w14:textId="77777777" w:rsidR="00DE1365" w:rsidRDefault="00DE1365" w:rsidP="00022AEE">
      <w:pPr>
        <w:pStyle w:val="Nidungvnbn"/>
        <w:numPr>
          <w:ilvl w:val="0"/>
          <w:numId w:val="29"/>
        </w:numPr>
      </w:pPr>
      <w:r>
        <w:t>Vị trí của khách hàng khi truy cập và đặt hàng từ ứng dụng di động.</w:t>
      </w:r>
    </w:p>
    <w:p w14:paraId="2949AF65" w14:textId="77777777" w:rsidR="00DE1365" w:rsidRDefault="00DE1365" w:rsidP="00022AEE">
      <w:pPr>
        <w:pStyle w:val="Nidungvnbn"/>
        <w:numPr>
          <w:ilvl w:val="0"/>
          <w:numId w:val="29"/>
        </w:numPr>
      </w:pPr>
      <w:r>
        <w:t>Thời gian và tần suất sử dụng ứng dụng di động.</w:t>
      </w:r>
    </w:p>
    <w:p w14:paraId="0ADA7D8D" w14:textId="77777777" w:rsidR="00DE1365" w:rsidRPr="00034C9E" w:rsidRDefault="00DE1365" w:rsidP="00DE1365">
      <w:pPr>
        <w:pStyle w:val="Nidungvnbn"/>
        <w:ind w:firstLine="0"/>
        <w:rPr>
          <w:b/>
          <w:bCs/>
        </w:rPr>
      </w:pPr>
      <w:r w:rsidRPr="00034C9E">
        <w:rPr>
          <w:b/>
          <w:bCs/>
        </w:rPr>
        <w:lastRenderedPageBreak/>
        <w:t>Dữ liệu từ blogs:</w:t>
      </w:r>
    </w:p>
    <w:p w14:paraId="7B0F451D" w14:textId="77777777" w:rsidR="00DE1365" w:rsidRDefault="00DE1365" w:rsidP="00022AEE">
      <w:pPr>
        <w:pStyle w:val="Nidungvnbn"/>
        <w:numPr>
          <w:ilvl w:val="0"/>
          <w:numId w:val="30"/>
        </w:numPr>
      </w:pPr>
      <w:r>
        <w:t>Phản hồi từ blog về các loại cà phê mới, cách pha chế, và các sự kiện liên quan.</w:t>
      </w:r>
    </w:p>
    <w:p w14:paraId="13DB60E6" w14:textId="77777777" w:rsidR="00DE1365" w:rsidRDefault="00DE1365" w:rsidP="00022AEE">
      <w:pPr>
        <w:pStyle w:val="Nidungvnbn"/>
        <w:numPr>
          <w:ilvl w:val="0"/>
          <w:numId w:val="30"/>
        </w:numPr>
      </w:pPr>
      <w:r>
        <w:t>Ý kiến và đánh giá từ cộng đồng yêu cà phê.</w:t>
      </w:r>
    </w:p>
    <w:p w14:paraId="622118AA" w14:textId="77777777" w:rsidR="00DE1365" w:rsidRPr="00034C9E" w:rsidRDefault="00DE1365" w:rsidP="00DE1365">
      <w:pPr>
        <w:pStyle w:val="Nidungvnbn"/>
        <w:ind w:firstLine="0"/>
        <w:rPr>
          <w:b/>
          <w:bCs/>
        </w:rPr>
      </w:pPr>
      <w:r w:rsidRPr="00034C9E">
        <w:rPr>
          <w:b/>
          <w:bCs/>
        </w:rPr>
        <w:t>Dữ liệu từ stores:</w:t>
      </w:r>
    </w:p>
    <w:p w14:paraId="2ABC2C0B" w14:textId="77777777" w:rsidR="00DE1365" w:rsidRDefault="00DE1365" w:rsidP="00022AEE">
      <w:pPr>
        <w:pStyle w:val="Nidungvnbn"/>
        <w:numPr>
          <w:ilvl w:val="0"/>
          <w:numId w:val="31"/>
        </w:numPr>
      </w:pPr>
      <w:r>
        <w:t>Doanh số bán hàng từ cửa hàng vật lý (nếu có).</w:t>
      </w:r>
    </w:p>
    <w:p w14:paraId="0FF26642" w14:textId="77777777" w:rsidR="00DE1365" w:rsidRDefault="00DE1365" w:rsidP="00022AEE">
      <w:pPr>
        <w:pStyle w:val="Nidungvnbn"/>
        <w:numPr>
          <w:ilvl w:val="0"/>
          <w:numId w:val="31"/>
        </w:numPr>
      </w:pPr>
      <w:r>
        <w:t>Thông tin tồn kho và xu hướng mua sắm tại cửa hàng.</w:t>
      </w:r>
    </w:p>
    <w:p w14:paraId="6149B7A8" w14:textId="77777777" w:rsidR="00DE1365" w:rsidRPr="00034C9E" w:rsidRDefault="00DE1365" w:rsidP="00DE1365">
      <w:pPr>
        <w:pStyle w:val="Nidungvnbn"/>
        <w:ind w:firstLine="0"/>
        <w:rPr>
          <w:b/>
          <w:bCs/>
        </w:rPr>
      </w:pPr>
      <w:r w:rsidRPr="00034C9E">
        <w:rPr>
          <w:b/>
          <w:bCs/>
        </w:rPr>
        <w:t>Dữ liệu từ suppliers:</w:t>
      </w:r>
    </w:p>
    <w:p w14:paraId="6417A562" w14:textId="77777777" w:rsidR="00DE1365" w:rsidRDefault="00DE1365" w:rsidP="00022AEE">
      <w:pPr>
        <w:pStyle w:val="Nidungvnbn"/>
        <w:numPr>
          <w:ilvl w:val="0"/>
          <w:numId w:val="32"/>
        </w:numPr>
      </w:pPr>
      <w:r>
        <w:t>Thông tin về nguồn cung cấp cà phê, giá cả, và tình trạng tồn kho.</w:t>
      </w:r>
    </w:p>
    <w:p w14:paraId="7A309C61" w14:textId="77777777" w:rsidR="00DE1365" w:rsidRDefault="00DE1365" w:rsidP="00022AEE">
      <w:pPr>
        <w:pStyle w:val="Nidungvnbn"/>
        <w:numPr>
          <w:ilvl w:val="0"/>
          <w:numId w:val="32"/>
        </w:numPr>
      </w:pPr>
      <w:r>
        <w:t>Thông tin về chất lượng cà phê và quá trình sản xuất.</w:t>
      </w:r>
    </w:p>
    <w:p w14:paraId="35EC3824" w14:textId="77777777" w:rsidR="00DE1365" w:rsidRPr="00034C9E" w:rsidRDefault="00DE1365" w:rsidP="00DE1365">
      <w:pPr>
        <w:pStyle w:val="Nidungvnbn"/>
        <w:ind w:firstLine="0"/>
        <w:rPr>
          <w:b/>
          <w:bCs/>
        </w:rPr>
      </w:pPr>
      <w:r w:rsidRPr="00034C9E">
        <w:rPr>
          <w:b/>
          <w:bCs/>
        </w:rPr>
        <w:t>Dữ liệu từ Government Employees:</w:t>
      </w:r>
    </w:p>
    <w:p w14:paraId="42327D24" w14:textId="77777777" w:rsidR="00DE1365" w:rsidRDefault="00DE1365" w:rsidP="00022AEE">
      <w:pPr>
        <w:pStyle w:val="Nidungvnbn"/>
        <w:numPr>
          <w:ilvl w:val="0"/>
          <w:numId w:val="33"/>
        </w:numPr>
      </w:pPr>
      <w:r>
        <w:t>Thông tin về quy định an toàn thực phẩm và các yêu cầu về tiêu chuẩn sản phẩm.</w:t>
      </w:r>
    </w:p>
    <w:p w14:paraId="25F7B388" w14:textId="77777777" w:rsidR="00DE1365" w:rsidRDefault="00DE1365" w:rsidP="00022AEE">
      <w:pPr>
        <w:pStyle w:val="Nidungvnbn"/>
        <w:numPr>
          <w:ilvl w:val="0"/>
          <w:numId w:val="33"/>
        </w:numPr>
      </w:pPr>
      <w:r>
        <w:t>Các chính sách và quy định liên quan đến kinh doanh online và dịch vụ cà phê.</w:t>
      </w:r>
    </w:p>
    <w:p w14:paraId="2AAF4000" w14:textId="77777777" w:rsidR="00DE1365" w:rsidRDefault="00DE1365" w:rsidP="00DE1365">
      <w:pPr>
        <w:pStyle w:val="Nidungvnbn"/>
        <w:ind w:firstLine="0"/>
      </w:pPr>
      <w:r>
        <w:t>Dữ liệu từ môi trường kinh doanh này có thể được sử dụng để cải thiện trải nghiệm mua sắm trực tuyến, điều chỉnh chiến lược tiếp thị, quản lý tồn kho hiệu quả, và phát triển sản phẩm mới phù hợp với nhu cầu và mong muốn của khách hàng.</w:t>
      </w:r>
    </w:p>
    <w:p w14:paraId="20370071" w14:textId="77777777" w:rsidR="00DE1365" w:rsidRDefault="00DE1365" w:rsidP="00F40CCB">
      <w:pPr>
        <w:pStyle w:val="Tiumccp2"/>
        <w:numPr>
          <w:ilvl w:val="2"/>
          <w:numId w:val="1"/>
        </w:numPr>
        <w:outlineLvl w:val="1"/>
      </w:pPr>
      <w:bookmarkStart w:id="15" w:name="_Toc154349884"/>
      <w:r w:rsidRPr="00034C9E">
        <w:t>Business intelligence infrastructure</w:t>
      </w:r>
      <w:bookmarkEnd w:id="15"/>
    </w:p>
    <w:p w14:paraId="7918AA9E" w14:textId="77777777" w:rsidR="00DE1365" w:rsidRPr="00034C9E" w:rsidRDefault="00DE1365" w:rsidP="00DE1365">
      <w:pPr>
        <w:pStyle w:val="Nidungvnbn"/>
        <w:ind w:firstLine="0"/>
        <w:rPr>
          <w:b/>
          <w:bCs/>
        </w:rPr>
      </w:pPr>
      <w:r w:rsidRPr="00034C9E">
        <w:rPr>
          <w:b/>
          <w:bCs/>
        </w:rPr>
        <w:t>Databases (Cơ sở dữ liệu):</w:t>
      </w:r>
    </w:p>
    <w:p w14:paraId="425658BF" w14:textId="77777777" w:rsidR="00DE1365" w:rsidRDefault="00DE1365" w:rsidP="00022AEE">
      <w:pPr>
        <w:pStyle w:val="Nidungvnbn"/>
        <w:numPr>
          <w:ilvl w:val="0"/>
          <w:numId w:val="34"/>
        </w:numPr>
      </w:pPr>
      <w:r>
        <w:t>Dữ liệu khách hàng: Lưu trữ thông tin cá nhân, lịch sử đặt hàng, và ưa thích của khách hàng.</w:t>
      </w:r>
    </w:p>
    <w:p w14:paraId="05978037" w14:textId="77777777" w:rsidR="00DE1365" w:rsidRDefault="00DE1365" w:rsidP="00022AEE">
      <w:pPr>
        <w:pStyle w:val="Nidungvnbn"/>
        <w:numPr>
          <w:ilvl w:val="0"/>
          <w:numId w:val="34"/>
        </w:numPr>
      </w:pPr>
      <w:r>
        <w:t>Dữ liệu sản phẩm: Chi tiết về các loại cà phê, giá cả, và thông tin liên quan.</w:t>
      </w:r>
    </w:p>
    <w:p w14:paraId="201E75E1" w14:textId="77777777" w:rsidR="00DE1365" w:rsidRDefault="00DE1365" w:rsidP="00022AEE">
      <w:pPr>
        <w:pStyle w:val="Nidungvnbn"/>
        <w:numPr>
          <w:ilvl w:val="0"/>
          <w:numId w:val="34"/>
        </w:numPr>
      </w:pPr>
      <w:r>
        <w:t>Dữ liệu khuyến mãi: Thông tin về các chương trình khuyến mãi và ưu đãi đặc biệt.</w:t>
      </w:r>
    </w:p>
    <w:p w14:paraId="4B9CFF8C" w14:textId="77777777" w:rsidR="00DE1365" w:rsidRPr="00034C9E" w:rsidRDefault="00DE1365" w:rsidP="00DE1365">
      <w:pPr>
        <w:pStyle w:val="Nidungvnbn"/>
        <w:ind w:firstLine="0"/>
        <w:rPr>
          <w:b/>
          <w:bCs/>
        </w:rPr>
      </w:pPr>
      <w:r w:rsidRPr="00034C9E">
        <w:rPr>
          <w:b/>
          <w:bCs/>
        </w:rPr>
        <w:t xml:space="preserve">Data Warehouses (Kho </w:t>
      </w:r>
      <w:r>
        <w:rPr>
          <w:b/>
          <w:bCs/>
        </w:rPr>
        <w:t>d</w:t>
      </w:r>
      <w:r w:rsidRPr="00034C9E">
        <w:rPr>
          <w:b/>
          <w:bCs/>
        </w:rPr>
        <w:t xml:space="preserve">ữ </w:t>
      </w:r>
      <w:r>
        <w:rPr>
          <w:b/>
          <w:bCs/>
        </w:rPr>
        <w:t>l</w:t>
      </w:r>
      <w:r w:rsidRPr="00034C9E">
        <w:rPr>
          <w:b/>
          <w:bCs/>
        </w:rPr>
        <w:t>iệu):</w:t>
      </w:r>
    </w:p>
    <w:p w14:paraId="61046A49" w14:textId="77777777" w:rsidR="00DE1365" w:rsidRDefault="00DE1365" w:rsidP="00022AEE">
      <w:pPr>
        <w:pStyle w:val="Nidungvnbn"/>
        <w:numPr>
          <w:ilvl w:val="0"/>
          <w:numId w:val="35"/>
        </w:numPr>
      </w:pPr>
      <w:r>
        <w:t>Dữ liệu phân tích đa chiều: Tổ chức dữ liệu để phục vụ nhu cầu phân tích về doanh số bán hàng, xu hướng mua sắm, và hiệu suất sản phẩm.</w:t>
      </w:r>
    </w:p>
    <w:p w14:paraId="016E56DA" w14:textId="77777777" w:rsidR="00DE1365" w:rsidRDefault="00DE1365" w:rsidP="00022AEE">
      <w:pPr>
        <w:pStyle w:val="Nidungvnbn"/>
        <w:numPr>
          <w:ilvl w:val="0"/>
          <w:numId w:val="35"/>
        </w:numPr>
      </w:pPr>
      <w:r>
        <w:t>Dữ liệu phản hồi khách hàng: Lưu trữ ý kiến và đánh giá từ khách hàng để phục vụ phân tích và cải thiện chất lượng sản phẩm.</w:t>
      </w:r>
    </w:p>
    <w:p w14:paraId="0106A4FE" w14:textId="77777777" w:rsidR="00DE1365" w:rsidRPr="0085735C" w:rsidRDefault="00DE1365" w:rsidP="00DE1365">
      <w:pPr>
        <w:pStyle w:val="Nidungvnbn"/>
        <w:ind w:firstLine="0"/>
        <w:rPr>
          <w:b/>
          <w:bCs/>
        </w:rPr>
      </w:pPr>
      <w:r w:rsidRPr="0085735C">
        <w:rPr>
          <w:b/>
          <w:bCs/>
        </w:rPr>
        <w:t xml:space="preserve">Data Marts (Khu </w:t>
      </w:r>
      <w:r>
        <w:rPr>
          <w:b/>
          <w:bCs/>
        </w:rPr>
        <w:t>d</w:t>
      </w:r>
      <w:r w:rsidRPr="0085735C">
        <w:rPr>
          <w:b/>
          <w:bCs/>
        </w:rPr>
        <w:t xml:space="preserve">ữ </w:t>
      </w:r>
      <w:r>
        <w:rPr>
          <w:b/>
          <w:bCs/>
        </w:rPr>
        <w:t>l</w:t>
      </w:r>
      <w:r w:rsidRPr="0085735C">
        <w:rPr>
          <w:b/>
          <w:bCs/>
        </w:rPr>
        <w:t>iệu):</w:t>
      </w:r>
    </w:p>
    <w:p w14:paraId="76F455CD" w14:textId="77777777" w:rsidR="00DE1365" w:rsidRDefault="00DE1365" w:rsidP="00DE1365">
      <w:pPr>
        <w:pStyle w:val="Nidungvnbn"/>
      </w:pPr>
    </w:p>
    <w:p w14:paraId="168C8149" w14:textId="77777777" w:rsidR="00DE1365" w:rsidRPr="0085735C" w:rsidRDefault="00DE1365" w:rsidP="00022AEE">
      <w:pPr>
        <w:pStyle w:val="Nidungvnbn"/>
        <w:numPr>
          <w:ilvl w:val="0"/>
          <w:numId w:val="36"/>
        </w:numPr>
      </w:pPr>
      <w:r w:rsidRPr="0085735C">
        <w:t>Khu dữ liệu đặt hàng: Tập trung vào dữ liệu liên quan đến quá trình đặt hàng, từ việc chọn sản phẩm đến thanh toán.</w:t>
      </w:r>
    </w:p>
    <w:p w14:paraId="274896BA" w14:textId="77777777" w:rsidR="00DE1365" w:rsidRDefault="00DE1365" w:rsidP="00022AEE">
      <w:pPr>
        <w:pStyle w:val="Nidungvnbn"/>
        <w:numPr>
          <w:ilvl w:val="0"/>
          <w:numId w:val="36"/>
        </w:numPr>
      </w:pPr>
      <w:r w:rsidRPr="0085735C">
        <w:t>Khu dữ liệu khách hàng thân thiết: Lưu trữ thông tin về khách hàng thân thiết và chiến lược giữ chân khách hàng</w:t>
      </w:r>
      <w:r>
        <w:t>.</w:t>
      </w:r>
    </w:p>
    <w:p w14:paraId="3C681CE1" w14:textId="77777777" w:rsidR="00B6548B" w:rsidRDefault="00DE1365" w:rsidP="00B6548B">
      <w:pPr>
        <w:pStyle w:val="Nidungvnbn"/>
        <w:keepNext/>
        <w:ind w:firstLine="0"/>
      </w:pPr>
      <w:r w:rsidRPr="0085735C">
        <w:rPr>
          <w:noProof/>
        </w:rPr>
        <w:drawing>
          <wp:inline distT="0" distB="0" distL="0" distR="0" wp14:anchorId="08B540A8" wp14:editId="2C7E2381">
            <wp:extent cx="5579745" cy="3610610"/>
            <wp:effectExtent l="0" t="0" r="1905" b="8890"/>
            <wp:docPr id="65907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6328" name=""/>
                    <pic:cNvPicPr/>
                  </pic:nvPicPr>
                  <pic:blipFill>
                    <a:blip r:embed="rId12"/>
                    <a:stretch>
                      <a:fillRect/>
                    </a:stretch>
                  </pic:blipFill>
                  <pic:spPr>
                    <a:xfrm>
                      <a:off x="0" y="0"/>
                      <a:ext cx="5579745" cy="3610610"/>
                    </a:xfrm>
                    <a:prstGeom prst="rect">
                      <a:avLst/>
                    </a:prstGeom>
                  </pic:spPr>
                </pic:pic>
              </a:graphicData>
            </a:graphic>
          </wp:inline>
        </w:drawing>
      </w:r>
    </w:p>
    <w:p w14:paraId="26CB22CE" w14:textId="2C15EBD4" w:rsidR="00DE1365" w:rsidRDefault="00B6548B" w:rsidP="00B6548B">
      <w:pPr>
        <w:pStyle w:val="Caption"/>
      </w:pPr>
      <w:bookmarkStart w:id="16" w:name="_Toc154349422"/>
      <w:r>
        <w:t xml:space="preserve">Hình </w:t>
      </w:r>
      <w:fldSimple w:instr=" SEQ Hình \* ARABIC ">
        <w:r w:rsidR="00F40CCB">
          <w:rPr>
            <w:noProof/>
          </w:rPr>
          <w:t>2</w:t>
        </w:r>
      </w:fldSimple>
      <w:r w:rsidR="00AA2FB9">
        <w:rPr>
          <w:noProof/>
        </w:rPr>
        <w:t>: Sơ đồ cơ sở dữ liệu</w:t>
      </w:r>
      <w:bookmarkEnd w:id="16"/>
    </w:p>
    <w:p w14:paraId="5A030C61" w14:textId="77777777" w:rsidR="00DE1365" w:rsidRDefault="00DE1365" w:rsidP="00F40CCB">
      <w:pPr>
        <w:pStyle w:val="Tiumccp2"/>
        <w:numPr>
          <w:ilvl w:val="2"/>
          <w:numId w:val="1"/>
        </w:numPr>
        <w:outlineLvl w:val="2"/>
      </w:pPr>
      <w:bookmarkStart w:id="17" w:name="_Toc154349885"/>
      <w:r w:rsidRPr="00034C9E">
        <w:t>Business analytics toolset</w:t>
      </w:r>
      <w:bookmarkEnd w:id="17"/>
    </w:p>
    <w:p w14:paraId="41FED362" w14:textId="77777777" w:rsidR="00DE1365" w:rsidRPr="0085735C" w:rsidRDefault="00DE1365" w:rsidP="00DE1365">
      <w:pPr>
        <w:pStyle w:val="Nidungvnbn"/>
        <w:ind w:firstLine="0"/>
        <w:rPr>
          <w:b/>
          <w:bCs/>
        </w:rPr>
      </w:pPr>
      <w:r w:rsidRPr="0085735C">
        <w:rPr>
          <w:b/>
          <w:bCs/>
        </w:rPr>
        <w:t>Statistical Models (Mô hình thống kê):</w:t>
      </w:r>
    </w:p>
    <w:p w14:paraId="680030E3" w14:textId="77777777" w:rsidR="00DE1365" w:rsidRDefault="00DE1365" w:rsidP="00022AEE">
      <w:pPr>
        <w:pStyle w:val="Nidungvnbn"/>
        <w:numPr>
          <w:ilvl w:val="0"/>
          <w:numId w:val="37"/>
        </w:numPr>
      </w:pPr>
      <w:r>
        <w:t>Dự đoán xu hướng mua sắm: Sử dụng mô hình để dự đoán xu hướng mua sắm cà phê dựa trên dữ liệu lịch sử đặt hàng.</w:t>
      </w:r>
    </w:p>
    <w:p w14:paraId="6A606FF2" w14:textId="77777777" w:rsidR="00DE1365" w:rsidRDefault="00DE1365" w:rsidP="00022AEE">
      <w:pPr>
        <w:pStyle w:val="Nidungvnbn"/>
        <w:numPr>
          <w:ilvl w:val="0"/>
          <w:numId w:val="37"/>
        </w:numPr>
      </w:pPr>
      <w:r>
        <w:t>Phân tích giá cả: Xây dựng mô hình thống kê để đánh giá ảnh hưởng của giá cả đối với doanh số bán hàng.</w:t>
      </w:r>
    </w:p>
    <w:p w14:paraId="10B37DF2" w14:textId="77777777" w:rsidR="00DE1365" w:rsidRDefault="00DE1365" w:rsidP="00022AEE">
      <w:pPr>
        <w:pStyle w:val="Nidungvnbn"/>
        <w:numPr>
          <w:ilvl w:val="0"/>
          <w:numId w:val="37"/>
        </w:numPr>
      </w:pPr>
      <w:r>
        <w:t>Phân loại khách hàng: Sử dụng mô hình để phân loại khách hàng và hiểu rõ hơn về ưu thích và nhu cầu của họ.</w:t>
      </w:r>
    </w:p>
    <w:p w14:paraId="50F35706" w14:textId="77777777" w:rsidR="00DE1365" w:rsidRPr="0085735C" w:rsidRDefault="00DE1365" w:rsidP="00DE1365">
      <w:pPr>
        <w:pStyle w:val="Nidungvnbn"/>
        <w:ind w:firstLine="0"/>
        <w:rPr>
          <w:b/>
          <w:bCs/>
        </w:rPr>
      </w:pPr>
      <w:r w:rsidRPr="0085735C">
        <w:rPr>
          <w:b/>
          <w:bCs/>
        </w:rPr>
        <w:t xml:space="preserve">Data Mining (Khai </w:t>
      </w:r>
      <w:r>
        <w:rPr>
          <w:b/>
          <w:bCs/>
        </w:rPr>
        <w:t>t</w:t>
      </w:r>
      <w:r w:rsidRPr="0085735C">
        <w:rPr>
          <w:b/>
          <w:bCs/>
        </w:rPr>
        <w:t xml:space="preserve">hác </w:t>
      </w:r>
      <w:r>
        <w:rPr>
          <w:b/>
          <w:bCs/>
        </w:rPr>
        <w:t>d</w:t>
      </w:r>
      <w:r w:rsidRPr="0085735C">
        <w:rPr>
          <w:b/>
          <w:bCs/>
        </w:rPr>
        <w:t xml:space="preserve">ữ </w:t>
      </w:r>
      <w:r>
        <w:rPr>
          <w:b/>
          <w:bCs/>
        </w:rPr>
        <w:t>l</w:t>
      </w:r>
      <w:r w:rsidRPr="0085735C">
        <w:rPr>
          <w:b/>
          <w:bCs/>
        </w:rPr>
        <w:t>iệu):</w:t>
      </w:r>
    </w:p>
    <w:p w14:paraId="225E5E2B" w14:textId="77777777" w:rsidR="00DE1365" w:rsidRDefault="00DE1365" w:rsidP="00022AEE">
      <w:pPr>
        <w:pStyle w:val="Nidungvnbn"/>
        <w:numPr>
          <w:ilvl w:val="0"/>
          <w:numId w:val="38"/>
        </w:numPr>
      </w:pPr>
      <w:r>
        <w:lastRenderedPageBreak/>
        <w:t>Phân tích mối quan hệ: Khai thác dữ liệu khách hàng để tìm kiếm mối quan hệ giữa các yếu tố như loại cà phê, giá cả và thời gian mua sắm.</w:t>
      </w:r>
    </w:p>
    <w:p w14:paraId="194F5B0F" w14:textId="77777777" w:rsidR="00DE1365" w:rsidRDefault="00DE1365" w:rsidP="00022AEE">
      <w:pPr>
        <w:pStyle w:val="Nidungvnbn"/>
        <w:numPr>
          <w:ilvl w:val="0"/>
          <w:numId w:val="38"/>
        </w:numPr>
      </w:pPr>
      <w:r>
        <w:t>Phân tích giỏ hàng mua: Tìm kiếm mô hình trong dữ liệu giỏ hàng mua để đề xuất sản phẩm hoặc ưu đãi tương tự.</w:t>
      </w:r>
    </w:p>
    <w:p w14:paraId="14651436" w14:textId="77777777" w:rsidR="00DE1365" w:rsidRDefault="00DE1365" w:rsidP="00022AEE">
      <w:pPr>
        <w:pStyle w:val="Nidungvnbn"/>
        <w:numPr>
          <w:ilvl w:val="0"/>
          <w:numId w:val="38"/>
        </w:numPr>
      </w:pPr>
      <w:r>
        <w:t>Dự đoán sự phổ biến của sản phẩm: Sử dụng khai thác dữ liệu để dự đoán sản phẩm nào sẽ trở nên phổ biến trong tương lai.</w:t>
      </w:r>
    </w:p>
    <w:p w14:paraId="04C51338" w14:textId="77777777" w:rsidR="00DE1365" w:rsidRPr="0085735C" w:rsidRDefault="00DE1365" w:rsidP="00DE1365">
      <w:pPr>
        <w:pStyle w:val="Nidungvnbn"/>
        <w:ind w:firstLine="0"/>
        <w:rPr>
          <w:b/>
          <w:bCs/>
        </w:rPr>
      </w:pPr>
      <w:r w:rsidRPr="0085735C">
        <w:rPr>
          <w:b/>
          <w:bCs/>
        </w:rPr>
        <w:t>OLAP (Online Analytical Processing):</w:t>
      </w:r>
    </w:p>
    <w:p w14:paraId="177EF648" w14:textId="77777777" w:rsidR="00DE1365" w:rsidRDefault="00DE1365" w:rsidP="00022AEE">
      <w:pPr>
        <w:pStyle w:val="Nidungvnbn"/>
        <w:numPr>
          <w:ilvl w:val="0"/>
          <w:numId w:val="39"/>
        </w:numPr>
      </w:pPr>
      <w:r>
        <w:t>Phân tích đa chiều về doanh số bán hàng: Tạo các bảng đa chiều để hiểu rõ hơn về doanh số bán hàng theo thời gian, loại cà phê, và khu vực.</w:t>
      </w:r>
    </w:p>
    <w:p w14:paraId="7CBADEB3" w14:textId="77777777" w:rsidR="00DE1365" w:rsidRDefault="00DE1365" w:rsidP="00022AEE">
      <w:pPr>
        <w:pStyle w:val="Nidungvnbn"/>
        <w:numPr>
          <w:ilvl w:val="0"/>
          <w:numId w:val="39"/>
        </w:numPr>
      </w:pPr>
      <w:r>
        <w:t>Phân tích hành vi mua sắm: Tổ chức dữ liệu để xem xét hành vi mua sắm của khách hàng theo nhiều chiều.</w:t>
      </w:r>
    </w:p>
    <w:p w14:paraId="27FE8239" w14:textId="77777777" w:rsidR="00DE1365" w:rsidRDefault="00DE1365" w:rsidP="00022AEE">
      <w:pPr>
        <w:pStyle w:val="Nidungvnbn"/>
        <w:numPr>
          <w:ilvl w:val="0"/>
          <w:numId w:val="39"/>
        </w:numPr>
      </w:pPr>
      <w:r>
        <w:t>Phân tích tình trạng tồn kho: Xem xét tình trạng tồn kho cà phê và các sản phẩm phụ để quản lý hiệu quả.</w:t>
      </w:r>
    </w:p>
    <w:p w14:paraId="69D68EA9" w14:textId="77777777" w:rsidR="00DE1365" w:rsidRPr="0085735C" w:rsidRDefault="00DE1365" w:rsidP="00DE1365">
      <w:pPr>
        <w:pStyle w:val="Nidungvnbn"/>
        <w:ind w:firstLine="0"/>
        <w:rPr>
          <w:b/>
          <w:bCs/>
        </w:rPr>
      </w:pPr>
      <w:r w:rsidRPr="0085735C">
        <w:rPr>
          <w:b/>
          <w:bCs/>
        </w:rPr>
        <w:t xml:space="preserve">Production Reports (Báo </w:t>
      </w:r>
      <w:r>
        <w:rPr>
          <w:b/>
          <w:bCs/>
        </w:rPr>
        <w:t>c</w:t>
      </w:r>
      <w:r w:rsidRPr="0085735C">
        <w:rPr>
          <w:b/>
          <w:bCs/>
        </w:rPr>
        <w:t xml:space="preserve">áo </w:t>
      </w:r>
      <w:r>
        <w:rPr>
          <w:b/>
          <w:bCs/>
        </w:rPr>
        <w:t>s</w:t>
      </w:r>
      <w:r w:rsidRPr="0085735C">
        <w:rPr>
          <w:b/>
          <w:bCs/>
        </w:rPr>
        <w:t xml:space="preserve">ản </w:t>
      </w:r>
      <w:r>
        <w:rPr>
          <w:b/>
          <w:bCs/>
        </w:rPr>
        <w:t>x</w:t>
      </w:r>
      <w:r w:rsidRPr="0085735C">
        <w:rPr>
          <w:b/>
          <w:bCs/>
        </w:rPr>
        <w:t>uất):</w:t>
      </w:r>
    </w:p>
    <w:p w14:paraId="672BCDF2" w14:textId="77777777" w:rsidR="00DE1365" w:rsidRDefault="00DE1365" w:rsidP="00022AEE">
      <w:pPr>
        <w:pStyle w:val="Nidungvnbn"/>
        <w:numPr>
          <w:ilvl w:val="0"/>
          <w:numId w:val="40"/>
        </w:numPr>
      </w:pPr>
      <w:r>
        <w:t>Báo cáo doanh số bán hàng: Cung cấp thông tin chi tiết về doanh số bán hàng và doanh thu.</w:t>
      </w:r>
    </w:p>
    <w:p w14:paraId="1688B3FA" w14:textId="77777777" w:rsidR="00DE1365" w:rsidRDefault="00DE1365" w:rsidP="00022AEE">
      <w:pPr>
        <w:pStyle w:val="Nidungvnbn"/>
        <w:numPr>
          <w:ilvl w:val="0"/>
          <w:numId w:val="40"/>
        </w:numPr>
      </w:pPr>
      <w:r>
        <w:t>Báo cáo tình trạng tồn kho: Thông báo về lượng tồn kho cà phê và sản phẩm phụ, giúp quản lý tồn kho một cách hiệu quả.</w:t>
      </w:r>
    </w:p>
    <w:p w14:paraId="156D495A" w14:textId="77777777" w:rsidR="00DE1365" w:rsidRDefault="00DE1365" w:rsidP="00022AEE">
      <w:pPr>
        <w:pStyle w:val="Nidungvnbn"/>
        <w:numPr>
          <w:ilvl w:val="0"/>
          <w:numId w:val="40"/>
        </w:numPr>
      </w:pPr>
      <w:r>
        <w:t>Báo cáo phản hồi khách hàng: Tổng hợp ý kiến và đánh giá từ khách hàng để đưa ra biện pháp cải thiện chất lượng sản phẩm và dịch vụ.</w:t>
      </w:r>
    </w:p>
    <w:p w14:paraId="1CA3B8C5" w14:textId="77777777" w:rsidR="00DE1365" w:rsidRDefault="00DE1365" w:rsidP="00DE1365">
      <w:pPr>
        <w:pStyle w:val="Nidungvnbn"/>
        <w:ind w:firstLine="0"/>
      </w:pPr>
      <w:r>
        <w:t>Các công cụ này giúp website bán cà phê online nắm bắt và sử dụng thông tin từ dữ liệu khách hàng và doanh số bán hàng để tối ưu hóa chiến lược kinh doanh, cung cấp trải nghiệm tốt nhất cho khách hàng và nâng cao hiệu suất của doanh nghiệp.</w:t>
      </w:r>
    </w:p>
    <w:p w14:paraId="4FF42473" w14:textId="77777777" w:rsidR="00DE1365" w:rsidRDefault="00DE1365" w:rsidP="00DE1365">
      <w:pPr>
        <w:pStyle w:val="Tiumccp2"/>
        <w:numPr>
          <w:ilvl w:val="2"/>
          <w:numId w:val="1"/>
        </w:numPr>
      </w:pPr>
      <w:bookmarkStart w:id="18" w:name="_Toc154349886"/>
      <w:r w:rsidRPr="00034C9E">
        <w:t>Managerial users and methods</w:t>
      </w:r>
      <w:bookmarkEnd w:id="18"/>
    </w:p>
    <w:p w14:paraId="6427232C" w14:textId="77777777" w:rsidR="00DE1365" w:rsidRPr="0085735C" w:rsidRDefault="00DE1365" w:rsidP="00DE1365">
      <w:pPr>
        <w:pStyle w:val="Nidungvnbn"/>
        <w:ind w:firstLine="0"/>
        <w:rPr>
          <w:b/>
          <w:bCs/>
        </w:rPr>
      </w:pPr>
      <w:r w:rsidRPr="0085735C">
        <w:rPr>
          <w:b/>
          <w:bCs/>
        </w:rPr>
        <w:t xml:space="preserve">Business Strategy (Chiến </w:t>
      </w:r>
      <w:r>
        <w:rPr>
          <w:b/>
          <w:bCs/>
        </w:rPr>
        <w:t>l</w:t>
      </w:r>
      <w:r w:rsidRPr="0085735C">
        <w:rPr>
          <w:b/>
          <w:bCs/>
        </w:rPr>
        <w:t xml:space="preserve">ược </w:t>
      </w:r>
      <w:r>
        <w:rPr>
          <w:b/>
          <w:bCs/>
        </w:rPr>
        <w:t>k</w:t>
      </w:r>
      <w:r w:rsidRPr="0085735C">
        <w:rPr>
          <w:b/>
          <w:bCs/>
        </w:rPr>
        <w:t xml:space="preserve">inh </w:t>
      </w:r>
      <w:r>
        <w:rPr>
          <w:b/>
          <w:bCs/>
        </w:rPr>
        <w:t>d</w:t>
      </w:r>
      <w:r w:rsidRPr="0085735C">
        <w:rPr>
          <w:b/>
          <w:bCs/>
        </w:rPr>
        <w:t>oanh):</w:t>
      </w:r>
    </w:p>
    <w:p w14:paraId="4C7D2F31" w14:textId="77777777" w:rsidR="00DE1365" w:rsidRDefault="00DE1365" w:rsidP="00022AEE">
      <w:pPr>
        <w:pStyle w:val="Nidungvnbn"/>
        <w:numPr>
          <w:ilvl w:val="0"/>
          <w:numId w:val="41"/>
        </w:numPr>
      </w:pPr>
      <w:r>
        <w:t>Xác định Niche và thị trường đích: Phân tích dữ liệu để xác định đối tượng khách hàng chính và phát triển chiến lược tiếp thị phù hợp.</w:t>
      </w:r>
    </w:p>
    <w:p w14:paraId="79884D54" w14:textId="77777777" w:rsidR="00DE1365" w:rsidRDefault="00DE1365" w:rsidP="00022AEE">
      <w:pPr>
        <w:pStyle w:val="Nidungvnbn"/>
        <w:numPr>
          <w:ilvl w:val="0"/>
          <w:numId w:val="41"/>
        </w:numPr>
      </w:pPr>
      <w:r>
        <w:t>Mở rộng dòng sản phẩm: Sử dụng dữ liệu xu hướng mua sắm để đưa ra quyết định về việc mở rộng danh mục cà phê và sản phẩm phụ.</w:t>
      </w:r>
    </w:p>
    <w:p w14:paraId="7D0B8A3F" w14:textId="77777777" w:rsidR="00DE1365" w:rsidRDefault="00DE1365" w:rsidP="00022AEE">
      <w:pPr>
        <w:pStyle w:val="Nidungvnbn"/>
        <w:numPr>
          <w:ilvl w:val="0"/>
          <w:numId w:val="41"/>
        </w:numPr>
      </w:pPr>
      <w:r>
        <w:lastRenderedPageBreak/>
        <w:t>Quảng cáo và tiếp thị: Dựa trên dữ liệu phản hồi khách hàng để điều chỉnh chiến lược quảng cáo và tiếp thị trực tuyến.</w:t>
      </w:r>
    </w:p>
    <w:p w14:paraId="3EC3811B" w14:textId="77777777" w:rsidR="00DE1365" w:rsidRPr="0085735C" w:rsidRDefault="00DE1365" w:rsidP="00DE1365">
      <w:pPr>
        <w:pStyle w:val="Nidungvnbn"/>
        <w:ind w:firstLine="0"/>
        <w:rPr>
          <w:b/>
          <w:bCs/>
        </w:rPr>
      </w:pPr>
      <w:r w:rsidRPr="0085735C">
        <w:rPr>
          <w:b/>
          <w:bCs/>
        </w:rPr>
        <w:t xml:space="preserve">Performance Management (Quản </w:t>
      </w:r>
      <w:r>
        <w:rPr>
          <w:b/>
          <w:bCs/>
        </w:rPr>
        <w:t>l</w:t>
      </w:r>
      <w:r w:rsidRPr="0085735C">
        <w:rPr>
          <w:b/>
          <w:bCs/>
        </w:rPr>
        <w:t xml:space="preserve">ý </w:t>
      </w:r>
      <w:r>
        <w:rPr>
          <w:b/>
          <w:bCs/>
        </w:rPr>
        <w:t>h</w:t>
      </w:r>
      <w:r w:rsidRPr="0085735C">
        <w:rPr>
          <w:b/>
          <w:bCs/>
        </w:rPr>
        <w:t xml:space="preserve">iệu </w:t>
      </w:r>
      <w:r>
        <w:rPr>
          <w:b/>
          <w:bCs/>
        </w:rPr>
        <w:t>s</w:t>
      </w:r>
      <w:r w:rsidRPr="0085735C">
        <w:rPr>
          <w:b/>
          <w:bCs/>
        </w:rPr>
        <w:t>uất):</w:t>
      </w:r>
    </w:p>
    <w:p w14:paraId="6D3CCA23" w14:textId="77777777" w:rsidR="00DE1365" w:rsidRDefault="00DE1365" w:rsidP="00022AEE">
      <w:pPr>
        <w:pStyle w:val="Nidungvnbn"/>
        <w:numPr>
          <w:ilvl w:val="0"/>
          <w:numId w:val="42"/>
        </w:numPr>
      </w:pPr>
      <w:r>
        <w:t>Đánh giá hiệu suất Website: Sử dụng các công cụ phân tích để theo dõi lượt truy cập, tỷ lệ chuyển đổi và thời gian giữ chân trên trang web.</w:t>
      </w:r>
    </w:p>
    <w:p w14:paraId="50239F0B" w14:textId="77777777" w:rsidR="00DE1365" w:rsidRDefault="00DE1365" w:rsidP="00022AEE">
      <w:pPr>
        <w:pStyle w:val="Nidungvnbn"/>
        <w:numPr>
          <w:ilvl w:val="0"/>
          <w:numId w:val="42"/>
        </w:numPr>
      </w:pPr>
      <w:r>
        <w:t>Đánh giá hiệu suất sản phẩm: Xem xét doanh số bán hàng, đánh giá khách hàng và phản hồi để đảm bảo chất lượng sản phẩm.</w:t>
      </w:r>
    </w:p>
    <w:p w14:paraId="01994C6E" w14:textId="77777777" w:rsidR="00DE1365" w:rsidRDefault="00DE1365" w:rsidP="00022AEE">
      <w:pPr>
        <w:pStyle w:val="Nidungvnbn"/>
        <w:numPr>
          <w:ilvl w:val="0"/>
          <w:numId w:val="42"/>
        </w:numPr>
      </w:pPr>
      <w:r>
        <w:t>Đo lường hiệu quả quảng cáo: Theo dõi hiệu suất của chiến lược quảng cáo trên các nền tảng trực tuyến.</w:t>
      </w:r>
    </w:p>
    <w:p w14:paraId="7115CCDC" w14:textId="77777777" w:rsidR="00DE1365" w:rsidRPr="0085735C" w:rsidRDefault="00DE1365" w:rsidP="00DE1365">
      <w:pPr>
        <w:pStyle w:val="Nidungvnbn"/>
        <w:ind w:firstLine="0"/>
        <w:rPr>
          <w:b/>
          <w:bCs/>
        </w:rPr>
      </w:pPr>
      <w:r w:rsidRPr="0085735C">
        <w:rPr>
          <w:b/>
          <w:bCs/>
        </w:rPr>
        <w:t xml:space="preserve">Balanced Scorecard (Bảng </w:t>
      </w:r>
      <w:r>
        <w:rPr>
          <w:b/>
          <w:bCs/>
        </w:rPr>
        <w:t>đ</w:t>
      </w:r>
      <w:r w:rsidRPr="0085735C">
        <w:rPr>
          <w:b/>
          <w:bCs/>
        </w:rPr>
        <w:t xml:space="preserve">iểm </w:t>
      </w:r>
      <w:r>
        <w:rPr>
          <w:b/>
          <w:bCs/>
        </w:rPr>
        <w:t>c</w:t>
      </w:r>
      <w:r w:rsidRPr="0085735C">
        <w:rPr>
          <w:b/>
          <w:bCs/>
        </w:rPr>
        <w:t xml:space="preserve">ân </w:t>
      </w:r>
      <w:r>
        <w:rPr>
          <w:b/>
          <w:bCs/>
        </w:rPr>
        <w:t>đ</w:t>
      </w:r>
      <w:r w:rsidRPr="0085735C">
        <w:rPr>
          <w:b/>
          <w:bCs/>
        </w:rPr>
        <w:t>ối):</w:t>
      </w:r>
    </w:p>
    <w:p w14:paraId="6C60F6E7" w14:textId="77777777" w:rsidR="00DE1365" w:rsidRDefault="00DE1365" w:rsidP="00022AEE">
      <w:pPr>
        <w:pStyle w:val="Nidungvnbn"/>
        <w:numPr>
          <w:ilvl w:val="0"/>
          <w:numId w:val="43"/>
        </w:numPr>
      </w:pPr>
      <w:r>
        <w:t>Chất lượng sản phẩm: Theo dõi đánh giá và phản hồi từ khách hàng để đảm bảo chất lượng cà phê.</w:t>
      </w:r>
    </w:p>
    <w:p w14:paraId="5EECDF59" w14:textId="77777777" w:rsidR="00DE1365" w:rsidRDefault="00DE1365" w:rsidP="00022AEE">
      <w:pPr>
        <w:pStyle w:val="Nidungvnbn"/>
        <w:numPr>
          <w:ilvl w:val="0"/>
          <w:numId w:val="43"/>
        </w:numPr>
      </w:pPr>
      <w:r>
        <w:t>Dịch vụ khách hàng: Đánh giá và theo dõi thời gian phản hồi và giải quyết vấn đề từ dịch vụ khách hàng.</w:t>
      </w:r>
    </w:p>
    <w:p w14:paraId="404134AC" w14:textId="77777777" w:rsidR="00DE1365" w:rsidRDefault="00DE1365" w:rsidP="00022AEE">
      <w:pPr>
        <w:pStyle w:val="Nidungvnbn"/>
        <w:numPr>
          <w:ilvl w:val="0"/>
          <w:numId w:val="43"/>
        </w:numPr>
      </w:pPr>
      <w:r>
        <w:t>Hiệu quả quảng cáo: Đánh giá thành công của chiến lược quảng cáo dựa trên số lượt chuyển đổi và tỷ lệ chuyển đổi.</w:t>
      </w:r>
    </w:p>
    <w:p w14:paraId="208E6E12" w14:textId="77777777" w:rsidR="00DE1365" w:rsidRPr="0085735C" w:rsidRDefault="00DE1365" w:rsidP="00DE1365">
      <w:pPr>
        <w:pStyle w:val="Nidungvnbn"/>
        <w:ind w:firstLine="0"/>
        <w:rPr>
          <w:b/>
          <w:bCs/>
        </w:rPr>
      </w:pPr>
      <w:r w:rsidRPr="0085735C">
        <w:rPr>
          <w:b/>
          <w:bCs/>
        </w:rPr>
        <w:t xml:space="preserve">Forecasts (Dự </w:t>
      </w:r>
      <w:r>
        <w:rPr>
          <w:b/>
          <w:bCs/>
        </w:rPr>
        <w:t>b</w:t>
      </w:r>
      <w:r w:rsidRPr="0085735C">
        <w:rPr>
          <w:b/>
          <w:bCs/>
        </w:rPr>
        <w:t>áo):</w:t>
      </w:r>
    </w:p>
    <w:p w14:paraId="13217C3D" w14:textId="77777777" w:rsidR="00DE1365" w:rsidRDefault="00DE1365" w:rsidP="00022AEE">
      <w:pPr>
        <w:pStyle w:val="Nidungvnbn"/>
        <w:numPr>
          <w:ilvl w:val="0"/>
          <w:numId w:val="44"/>
        </w:numPr>
      </w:pPr>
      <w:r>
        <w:t>Dự đoán xu hướng mua sắm: Sử dụng dữ liệu lịch sử để dự đoán xu hướng mua sắm và đề xuất các sản phẩm phù hợp.</w:t>
      </w:r>
    </w:p>
    <w:p w14:paraId="06A7DF85" w14:textId="77777777" w:rsidR="00DE1365" w:rsidRDefault="00DE1365" w:rsidP="00022AEE">
      <w:pPr>
        <w:pStyle w:val="Nidungvnbn"/>
        <w:numPr>
          <w:ilvl w:val="0"/>
          <w:numId w:val="44"/>
        </w:numPr>
      </w:pPr>
      <w:r>
        <w:t>Dự đoán tình hình tồn kho: Dự báo lượng tồn kho cà phê và sản phẩm phụ để đảm bảo sẵn sàng cung ứng.</w:t>
      </w:r>
    </w:p>
    <w:p w14:paraId="71369CFF" w14:textId="77777777" w:rsidR="00DE1365" w:rsidRDefault="00DE1365" w:rsidP="00022AEE">
      <w:pPr>
        <w:pStyle w:val="Nidungvnbn"/>
        <w:numPr>
          <w:ilvl w:val="0"/>
          <w:numId w:val="44"/>
        </w:numPr>
      </w:pPr>
      <w:r>
        <w:t>Dự đoán doanh số bán hàng: Dự báo doanh số bán hàng trong tương lai để chuẩn bị cho sự tăng trưởng hoặc giảm giá.</w:t>
      </w:r>
    </w:p>
    <w:p w14:paraId="5731DEDE" w14:textId="77777777" w:rsidR="00DE1365" w:rsidRDefault="00DE1365" w:rsidP="00DE1365">
      <w:pPr>
        <w:pStyle w:val="Nidungvnbn"/>
        <w:ind w:firstLine="0"/>
      </w:pPr>
      <w:r>
        <w:t>Những người quản lý sử dụng những phương pháp này để định hình và điều chỉnh chiến lược kinh doanh, theo dõi hiệu suất của website và sản phẩm, đảm bảo chất lượng và thích ứng với sự biến động của thị trường. Đồng thời, dữ liệu từ các hoạt động này cũng cung cấp thông tin quý báu để đưa ra quyết định hiệu quả.</w:t>
      </w:r>
    </w:p>
    <w:p w14:paraId="2F3FCAC8" w14:textId="77777777" w:rsidR="00DE1365" w:rsidRDefault="00DE1365" w:rsidP="00DE1365">
      <w:pPr>
        <w:pStyle w:val="Tiumccp2"/>
        <w:numPr>
          <w:ilvl w:val="2"/>
          <w:numId w:val="1"/>
        </w:numPr>
      </w:pPr>
      <w:bookmarkStart w:id="19" w:name="_Toc154349887"/>
      <w:r w:rsidRPr="00034C9E">
        <w:t>Delivery platform</w:t>
      </w:r>
      <w:bookmarkEnd w:id="19"/>
    </w:p>
    <w:p w14:paraId="3D533638" w14:textId="77777777" w:rsidR="00DE1365" w:rsidRPr="0098523B" w:rsidRDefault="00DE1365" w:rsidP="00DE1365">
      <w:pPr>
        <w:pStyle w:val="Nidungvnbn"/>
        <w:ind w:firstLine="0"/>
        <w:rPr>
          <w:b/>
          <w:bCs/>
        </w:rPr>
      </w:pPr>
      <w:r w:rsidRPr="0098523B">
        <w:rPr>
          <w:b/>
          <w:bCs/>
        </w:rPr>
        <w:t>MIS (Management Information System - Hệ thống thông tin quản lý):</w:t>
      </w:r>
    </w:p>
    <w:p w14:paraId="3C53DAD6" w14:textId="77777777" w:rsidR="00DE1365" w:rsidRDefault="00DE1365" w:rsidP="00DE1365">
      <w:pPr>
        <w:pStyle w:val="Nidungvnbn"/>
        <w:ind w:firstLine="0"/>
      </w:pPr>
      <w:r>
        <w:lastRenderedPageBreak/>
        <w:t>Chức năng: Cung cấp thông tin cơ bản hàng ngày về doanh số bán hàng, tồn kho, và các chỉ số quan trọng khác cho quản lý.</w:t>
      </w:r>
    </w:p>
    <w:p w14:paraId="77FF0B12" w14:textId="77777777" w:rsidR="00DE1365" w:rsidRDefault="00DE1365" w:rsidP="00DE1365">
      <w:pPr>
        <w:pStyle w:val="Nidungvnbn"/>
        <w:ind w:firstLine="0"/>
      </w:pPr>
      <w:r>
        <w:t>Sử dụng trong mô hình online coffee shop:</w:t>
      </w:r>
    </w:p>
    <w:p w14:paraId="0E58AEBF" w14:textId="77777777" w:rsidR="00DE1365" w:rsidRDefault="00DE1365" w:rsidP="00022AEE">
      <w:pPr>
        <w:pStyle w:val="Nidungvnbn"/>
        <w:numPr>
          <w:ilvl w:val="0"/>
          <w:numId w:val="45"/>
        </w:numPr>
      </w:pPr>
      <w:r>
        <w:t>Xem báo cáo hàng ngày về doanh số bán hàng và doanh thu.</w:t>
      </w:r>
    </w:p>
    <w:p w14:paraId="7B349CF1" w14:textId="77777777" w:rsidR="00DE1365" w:rsidRDefault="00DE1365" w:rsidP="00022AEE">
      <w:pPr>
        <w:pStyle w:val="Nidungvnbn"/>
        <w:numPr>
          <w:ilvl w:val="0"/>
          <w:numId w:val="45"/>
        </w:numPr>
      </w:pPr>
      <w:r>
        <w:t>Theo dõi tình trạng tồn kho cà phê và sản phẩm phụ</w:t>
      </w:r>
    </w:p>
    <w:p w14:paraId="2C75B54D" w14:textId="77777777" w:rsidR="00DE1365" w:rsidRPr="0098523B" w:rsidRDefault="00DE1365" w:rsidP="00DE1365">
      <w:pPr>
        <w:pStyle w:val="Nidungvnbn"/>
        <w:ind w:firstLine="0"/>
        <w:rPr>
          <w:b/>
          <w:bCs/>
        </w:rPr>
      </w:pPr>
      <w:r w:rsidRPr="0098523B">
        <w:rPr>
          <w:b/>
          <w:bCs/>
        </w:rPr>
        <w:t xml:space="preserve">DSS (Decision Support System - Hệ </w:t>
      </w:r>
      <w:r>
        <w:rPr>
          <w:b/>
          <w:bCs/>
        </w:rPr>
        <w:t>t</w:t>
      </w:r>
      <w:r w:rsidRPr="0098523B">
        <w:rPr>
          <w:b/>
          <w:bCs/>
        </w:rPr>
        <w:t xml:space="preserve">hống </w:t>
      </w:r>
      <w:r>
        <w:rPr>
          <w:b/>
          <w:bCs/>
        </w:rPr>
        <w:t>h</w:t>
      </w:r>
      <w:r w:rsidRPr="0098523B">
        <w:rPr>
          <w:b/>
          <w:bCs/>
        </w:rPr>
        <w:t xml:space="preserve">ỗ </w:t>
      </w:r>
      <w:r>
        <w:rPr>
          <w:b/>
          <w:bCs/>
        </w:rPr>
        <w:t>t</w:t>
      </w:r>
      <w:r w:rsidRPr="0098523B">
        <w:rPr>
          <w:b/>
          <w:bCs/>
        </w:rPr>
        <w:t xml:space="preserve">rợ </w:t>
      </w:r>
      <w:r>
        <w:rPr>
          <w:b/>
          <w:bCs/>
        </w:rPr>
        <w:t>q</w:t>
      </w:r>
      <w:r w:rsidRPr="0098523B">
        <w:rPr>
          <w:b/>
          <w:bCs/>
        </w:rPr>
        <w:t xml:space="preserve">uyết </w:t>
      </w:r>
      <w:r>
        <w:rPr>
          <w:b/>
          <w:bCs/>
        </w:rPr>
        <w:t>đ</w:t>
      </w:r>
      <w:r w:rsidRPr="0098523B">
        <w:rPr>
          <w:b/>
          <w:bCs/>
        </w:rPr>
        <w:t>ịnh):</w:t>
      </w:r>
    </w:p>
    <w:p w14:paraId="3AB9063E" w14:textId="77777777" w:rsidR="00DE1365" w:rsidRDefault="00DE1365" w:rsidP="00DE1365">
      <w:pPr>
        <w:pStyle w:val="Nidungvnbn"/>
        <w:ind w:firstLine="0"/>
      </w:pPr>
      <w:r>
        <w:t>Chức Năng: Hỗ trợ quyết định thông minh thông qua phân tích dữ liệu chi tiết và kịch bản mô phỏng.</w:t>
      </w:r>
    </w:p>
    <w:p w14:paraId="673145FF" w14:textId="77777777" w:rsidR="00DE1365" w:rsidRDefault="00DE1365" w:rsidP="00DE1365">
      <w:pPr>
        <w:pStyle w:val="Nidungvnbn"/>
        <w:ind w:firstLine="0"/>
      </w:pPr>
      <w:r>
        <w:t>Sử dụng trong mô hình online coffee shop:</w:t>
      </w:r>
    </w:p>
    <w:p w14:paraId="685740CB" w14:textId="77777777" w:rsidR="00DE1365" w:rsidRDefault="00DE1365" w:rsidP="00022AEE">
      <w:pPr>
        <w:pStyle w:val="Nidungvnbn"/>
        <w:numPr>
          <w:ilvl w:val="0"/>
          <w:numId w:val="46"/>
        </w:numPr>
      </w:pPr>
      <w:r>
        <w:t>Đánh giá hiệu suất chiến lược quảng cáo và đề xuất điều chỉnh.</w:t>
      </w:r>
    </w:p>
    <w:p w14:paraId="765DA0EE" w14:textId="77777777" w:rsidR="00DE1365" w:rsidRDefault="00DE1365" w:rsidP="00022AEE">
      <w:pPr>
        <w:pStyle w:val="Nidungvnbn"/>
        <w:numPr>
          <w:ilvl w:val="0"/>
          <w:numId w:val="46"/>
        </w:numPr>
      </w:pPr>
      <w:r>
        <w:t>Tạo kịch bản dự đoán về ảnh hưởng của chiến lược giảm giá đối với doanh số bán hàng.</w:t>
      </w:r>
    </w:p>
    <w:p w14:paraId="00F3CDF7" w14:textId="77777777" w:rsidR="00DE1365" w:rsidRPr="0098523B" w:rsidRDefault="00DE1365" w:rsidP="00DE1365">
      <w:pPr>
        <w:pStyle w:val="Nidungvnbn"/>
        <w:ind w:firstLine="0"/>
        <w:rPr>
          <w:b/>
          <w:bCs/>
        </w:rPr>
      </w:pPr>
      <w:r w:rsidRPr="0098523B">
        <w:rPr>
          <w:b/>
          <w:bCs/>
        </w:rPr>
        <w:t xml:space="preserve">ESS (Executive Support System - Hệ </w:t>
      </w:r>
      <w:r>
        <w:rPr>
          <w:b/>
          <w:bCs/>
        </w:rPr>
        <w:t>t</w:t>
      </w:r>
      <w:r w:rsidRPr="0098523B">
        <w:rPr>
          <w:b/>
          <w:bCs/>
        </w:rPr>
        <w:t xml:space="preserve">hống </w:t>
      </w:r>
      <w:r>
        <w:rPr>
          <w:b/>
          <w:bCs/>
        </w:rPr>
        <w:t>h</w:t>
      </w:r>
      <w:r w:rsidRPr="0098523B">
        <w:rPr>
          <w:b/>
          <w:bCs/>
        </w:rPr>
        <w:t xml:space="preserve">ỗ </w:t>
      </w:r>
      <w:r>
        <w:rPr>
          <w:b/>
          <w:bCs/>
        </w:rPr>
        <w:t>t</w:t>
      </w:r>
      <w:r w:rsidRPr="0098523B">
        <w:rPr>
          <w:b/>
          <w:bCs/>
        </w:rPr>
        <w:t xml:space="preserve">rợ </w:t>
      </w:r>
      <w:r>
        <w:rPr>
          <w:b/>
          <w:bCs/>
        </w:rPr>
        <w:t>c</w:t>
      </w:r>
      <w:r w:rsidRPr="0098523B">
        <w:rPr>
          <w:b/>
          <w:bCs/>
        </w:rPr>
        <w:t xml:space="preserve">hiến </w:t>
      </w:r>
      <w:r>
        <w:rPr>
          <w:b/>
          <w:bCs/>
        </w:rPr>
        <w:t>l</w:t>
      </w:r>
      <w:r w:rsidRPr="0098523B">
        <w:rPr>
          <w:b/>
          <w:bCs/>
        </w:rPr>
        <w:t>ược):</w:t>
      </w:r>
    </w:p>
    <w:p w14:paraId="243127D1" w14:textId="77777777" w:rsidR="00DE1365" w:rsidRDefault="00DE1365" w:rsidP="00DE1365">
      <w:pPr>
        <w:pStyle w:val="Nidungvnbn"/>
        <w:ind w:firstLine="0"/>
      </w:pPr>
      <w:r>
        <w:t>Chức Năng: Cung cấp thông tin chiến lược cho cấp quản lý cấp cao để định hình chiến lược toàn bộ doanh nghiệp.</w:t>
      </w:r>
    </w:p>
    <w:p w14:paraId="0CD1416A" w14:textId="77777777" w:rsidR="00DE1365" w:rsidRDefault="00DE1365" w:rsidP="00DE1365">
      <w:pPr>
        <w:pStyle w:val="Nidungvnbn"/>
        <w:ind w:firstLine="0"/>
      </w:pPr>
      <w:r>
        <w:t>Sử dụng trong mô hình online coffee shop:</w:t>
      </w:r>
    </w:p>
    <w:p w14:paraId="52C73F3C" w14:textId="77777777" w:rsidR="00DE1365" w:rsidRDefault="00DE1365" w:rsidP="00022AEE">
      <w:pPr>
        <w:pStyle w:val="Nidungvnbn"/>
        <w:numPr>
          <w:ilvl w:val="0"/>
          <w:numId w:val="47"/>
        </w:numPr>
      </w:pPr>
      <w:r>
        <w:t>Đánh giá chiến lược kinh doanh và xác định cơ hội mở rộng.</w:t>
      </w:r>
    </w:p>
    <w:p w14:paraId="40D1BA13" w14:textId="77777777" w:rsidR="00DE1365" w:rsidRDefault="00DE1365" w:rsidP="00022AEE">
      <w:pPr>
        <w:pStyle w:val="Nidungvnbn"/>
        <w:numPr>
          <w:ilvl w:val="0"/>
          <w:numId w:val="47"/>
        </w:numPr>
      </w:pPr>
      <w:r>
        <w:t>Theo dõi xu hướng thị trường và định hình chiến lược phát triển sản phẩm.</w:t>
      </w:r>
    </w:p>
    <w:p w14:paraId="48DC41D2" w14:textId="77777777" w:rsidR="00DE1365" w:rsidRDefault="00DE1365" w:rsidP="00DE1365">
      <w:pPr>
        <w:pStyle w:val="Tiumccp2"/>
        <w:numPr>
          <w:ilvl w:val="2"/>
          <w:numId w:val="1"/>
        </w:numPr>
      </w:pPr>
      <w:bookmarkStart w:id="20" w:name="_Toc154349888"/>
      <w:r w:rsidRPr="00034C9E">
        <w:t>User interface</w:t>
      </w:r>
      <w:bookmarkEnd w:id="20"/>
    </w:p>
    <w:p w14:paraId="44D5E3BD" w14:textId="77777777" w:rsidR="00DE1365" w:rsidRPr="0098523B" w:rsidRDefault="00DE1365" w:rsidP="00DE1365">
      <w:pPr>
        <w:pStyle w:val="Nidungvnbn"/>
        <w:ind w:firstLine="0"/>
        <w:rPr>
          <w:u w:val="single"/>
        </w:rPr>
      </w:pPr>
      <w:r w:rsidRPr="0098523B">
        <w:rPr>
          <w:b/>
          <w:bCs/>
          <w:u w:val="single"/>
        </w:rPr>
        <w:t>Dành cho người dùng (khách hàng):</w:t>
      </w:r>
      <w:r w:rsidRPr="0098523B">
        <w:rPr>
          <w:u w:val="single"/>
        </w:rPr>
        <w:t xml:space="preserve"> </w:t>
      </w:r>
    </w:p>
    <w:p w14:paraId="5C8EAA51" w14:textId="77777777" w:rsidR="00DE1365" w:rsidRDefault="00DE1365" w:rsidP="00DE1365">
      <w:pPr>
        <w:pStyle w:val="Nidungvnbn"/>
        <w:ind w:firstLine="0"/>
      </w:pPr>
      <w:r>
        <w:t>Giao diện người dùng của một website cà phê cần được thiết kế sao cho thuận tiện, thân thiện và hấp dẫn để khuyến khích người dùng thăm và mua sắm. Dưới đây là một số yếu tố quan trọng có thể có trong giao diện người dùng của một trang web bán cà phê:</w:t>
      </w:r>
    </w:p>
    <w:p w14:paraId="6828CB67" w14:textId="77777777" w:rsidR="00DE1365" w:rsidRPr="0098523B" w:rsidRDefault="00DE1365" w:rsidP="00DE1365">
      <w:pPr>
        <w:pStyle w:val="Nidungvnbn"/>
        <w:ind w:firstLine="0"/>
        <w:rPr>
          <w:b/>
          <w:bCs/>
        </w:rPr>
      </w:pPr>
      <w:r w:rsidRPr="0098523B">
        <w:rPr>
          <w:b/>
          <w:bCs/>
        </w:rPr>
        <w:t>Trang chủ:</w:t>
      </w:r>
    </w:p>
    <w:p w14:paraId="0010106E" w14:textId="77777777" w:rsidR="00DE1365" w:rsidRDefault="00DE1365" w:rsidP="00022AEE">
      <w:pPr>
        <w:pStyle w:val="Nidungvnbn"/>
        <w:numPr>
          <w:ilvl w:val="0"/>
          <w:numId w:val="48"/>
        </w:numPr>
      </w:pPr>
      <w:r>
        <w:t>Hình ảnh mạnh mẽ: Hình ảnh chất lượng cao về các sản phẩm cà phê, không gian quán, và không khí ấm cúng.</w:t>
      </w:r>
    </w:p>
    <w:p w14:paraId="0352EF8E" w14:textId="77777777" w:rsidR="00DE1365" w:rsidRDefault="00DE1365" w:rsidP="00022AEE">
      <w:pPr>
        <w:pStyle w:val="Nidungvnbn"/>
        <w:numPr>
          <w:ilvl w:val="0"/>
          <w:numId w:val="48"/>
        </w:numPr>
      </w:pPr>
      <w:r>
        <w:t>Đặc điểm nổi bật: Chú ý đến sản phẩm đặc biệt, ưu đãi, hoặc thông điệp chào mừng.</w:t>
      </w:r>
    </w:p>
    <w:p w14:paraId="1FBCD8C8" w14:textId="77777777" w:rsidR="00DE1365" w:rsidRPr="0098523B" w:rsidRDefault="00DE1365" w:rsidP="00DE1365">
      <w:pPr>
        <w:pStyle w:val="Nidungvnbn"/>
        <w:ind w:firstLine="0"/>
        <w:rPr>
          <w:b/>
          <w:bCs/>
        </w:rPr>
      </w:pPr>
      <w:r w:rsidRPr="0098523B">
        <w:rPr>
          <w:b/>
          <w:bCs/>
        </w:rPr>
        <w:lastRenderedPageBreak/>
        <w:t xml:space="preserve">Danh </w:t>
      </w:r>
      <w:r>
        <w:rPr>
          <w:b/>
          <w:bCs/>
        </w:rPr>
        <w:t>m</w:t>
      </w:r>
      <w:r w:rsidRPr="0098523B">
        <w:rPr>
          <w:b/>
          <w:bCs/>
        </w:rPr>
        <w:t xml:space="preserve">ục </w:t>
      </w:r>
      <w:r>
        <w:rPr>
          <w:b/>
          <w:bCs/>
        </w:rPr>
        <w:t>s</w:t>
      </w:r>
      <w:r w:rsidRPr="0098523B">
        <w:rPr>
          <w:b/>
          <w:bCs/>
        </w:rPr>
        <w:t xml:space="preserve">ản </w:t>
      </w:r>
      <w:r>
        <w:rPr>
          <w:b/>
          <w:bCs/>
        </w:rPr>
        <w:t>p</w:t>
      </w:r>
      <w:r w:rsidRPr="0098523B">
        <w:rPr>
          <w:b/>
          <w:bCs/>
        </w:rPr>
        <w:t>hẩm:</w:t>
      </w:r>
    </w:p>
    <w:p w14:paraId="2AD528A6" w14:textId="77777777" w:rsidR="00DE1365" w:rsidRDefault="00DE1365" w:rsidP="00022AEE">
      <w:pPr>
        <w:pStyle w:val="Nidungvnbn"/>
        <w:numPr>
          <w:ilvl w:val="0"/>
          <w:numId w:val="49"/>
        </w:numPr>
      </w:pPr>
      <w:r>
        <w:t>Danh sách Menu: Hiển thị danh sách các loại cà phê và thức uống khác theo từng danh mục.</w:t>
      </w:r>
    </w:p>
    <w:p w14:paraId="4E852E36" w14:textId="77777777" w:rsidR="00DE1365" w:rsidRDefault="00DE1365" w:rsidP="00022AEE">
      <w:pPr>
        <w:pStyle w:val="Nidungvnbn"/>
        <w:numPr>
          <w:ilvl w:val="0"/>
          <w:numId w:val="49"/>
        </w:numPr>
      </w:pPr>
      <w:r>
        <w:t>Hình ảnh sản phẩm: Hình ảnh hấp dẫn và mô tả chi tiết về mỗi sản phẩm.</w:t>
      </w:r>
    </w:p>
    <w:p w14:paraId="664AB983" w14:textId="77777777" w:rsidR="00DE1365" w:rsidRDefault="00DE1365" w:rsidP="00022AEE">
      <w:pPr>
        <w:pStyle w:val="Nidungvnbn"/>
        <w:numPr>
          <w:ilvl w:val="0"/>
          <w:numId w:val="49"/>
        </w:numPr>
      </w:pPr>
      <w:r>
        <w:t>Giá cả: Hiển thị giá cả một cách rõ ràng và dễ hiểu.</w:t>
      </w:r>
    </w:p>
    <w:p w14:paraId="5BBBC602" w14:textId="77777777" w:rsidR="00DE1365" w:rsidRPr="0098523B" w:rsidRDefault="00DE1365" w:rsidP="00DE1365">
      <w:pPr>
        <w:pStyle w:val="Nidungvnbn"/>
        <w:ind w:firstLine="0"/>
        <w:rPr>
          <w:b/>
          <w:bCs/>
        </w:rPr>
      </w:pPr>
      <w:r w:rsidRPr="0098523B">
        <w:rPr>
          <w:b/>
          <w:bCs/>
        </w:rPr>
        <w:t xml:space="preserve">Trang </w:t>
      </w:r>
      <w:r>
        <w:rPr>
          <w:b/>
          <w:bCs/>
        </w:rPr>
        <w:t>c</w:t>
      </w:r>
      <w:r w:rsidRPr="0098523B">
        <w:rPr>
          <w:b/>
          <w:bCs/>
        </w:rPr>
        <w:t xml:space="preserve">hi </w:t>
      </w:r>
      <w:r>
        <w:rPr>
          <w:b/>
          <w:bCs/>
        </w:rPr>
        <w:t>t</w:t>
      </w:r>
      <w:r w:rsidRPr="0098523B">
        <w:rPr>
          <w:b/>
          <w:bCs/>
        </w:rPr>
        <w:t xml:space="preserve">iết </w:t>
      </w:r>
      <w:r>
        <w:rPr>
          <w:b/>
          <w:bCs/>
        </w:rPr>
        <w:t>s</w:t>
      </w:r>
      <w:r w:rsidRPr="0098523B">
        <w:rPr>
          <w:b/>
          <w:bCs/>
        </w:rPr>
        <w:t xml:space="preserve">ản </w:t>
      </w:r>
      <w:r>
        <w:rPr>
          <w:b/>
          <w:bCs/>
        </w:rPr>
        <w:t>p</w:t>
      </w:r>
      <w:r w:rsidRPr="0098523B">
        <w:rPr>
          <w:b/>
          <w:bCs/>
        </w:rPr>
        <w:t>hẩm:</w:t>
      </w:r>
    </w:p>
    <w:p w14:paraId="4DA81863" w14:textId="77777777" w:rsidR="00DE1365" w:rsidRDefault="00DE1365" w:rsidP="00022AEE">
      <w:pPr>
        <w:pStyle w:val="Nidungvnbn"/>
        <w:numPr>
          <w:ilvl w:val="0"/>
          <w:numId w:val="50"/>
        </w:numPr>
      </w:pPr>
      <w:r>
        <w:t>Mô tả sản phẩm: Thông tin chi tiết về nguồn gốc, hương vị, và các đặc điểm độc đáo.</w:t>
      </w:r>
    </w:p>
    <w:p w14:paraId="44BC69C1" w14:textId="77777777" w:rsidR="00DE1365" w:rsidRDefault="00DE1365" w:rsidP="00022AEE">
      <w:pPr>
        <w:pStyle w:val="Nidungvnbn"/>
        <w:numPr>
          <w:ilvl w:val="0"/>
          <w:numId w:val="50"/>
        </w:numPr>
      </w:pPr>
      <w:r>
        <w:t>Nút đặt hàng: Cho phép người dùng thêm sản phẩm vào giỏ hàng một cách dễ dàng.</w:t>
      </w:r>
    </w:p>
    <w:p w14:paraId="0B31D826" w14:textId="77777777" w:rsidR="00DE1365" w:rsidRDefault="00DE1365" w:rsidP="00022AEE">
      <w:pPr>
        <w:pStyle w:val="Nidungvnbn"/>
        <w:numPr>
          <w:ilvl w:val="0"/>
          <w:numId w:val="50"/>
        </w:numPr>
      </w:pPr>
      <w:r>
        <w:t>Đánh giá và phản Hồi: Khu vực cho người dùng để đọc và viết đánh giá về sản phẩm.</w:t>
      </w:r>
    </w:p>
    <w:p w14:paraId="123DE4C7" w14:textId="77777777" w:rsidR="00DE1365" w:rsidRPr="0098523B" w:rsidRDefault="00DE1365" w:rsidP="00DE1365">
      <w:pPr>
        <w:pStyle w:val="Nidungvnbn"/>
        <w:ind w:firstLine="0"/>
        <w:rPr>
          <w:b/>
          <w:bCs/>
        </w:rPr>
      </w:pPr>
      <w:r w:rsidRPr="0098523B">
        <w:rPr>
          <w:b/>
          <w:bCs/>
        </w:rPr>
        <w:t xml:space="preserve">Giỏ </w:t>
      </w:r>
      <w:r>
        <w:rPr>
          <w:b/>
          <w:bCs/>
        </w:rPr>
        <w:t>h</w:t>
      </w:r>
      <w:r w:rsidRPr="0098523B">
        <w:rPr>
          <w:b/>
          <w:bCs/>
        </w:rPr>
        <w:t xml:space="preserve">àng và </w:t>
      </w:r>
      <w:r>
        <w:rPr>
          <w:b/>
          <w:bCs/>
        </w:rPr>
        <w:t>t</w:t>
      </w:r>
      <w:r w:rsidRPr="0098523B">
        <w:rPr>
          <w:b/>
          <w:bCs/>
        </w:rPr>
        <w:t xml:space="preserve">hanh </w:t>
      </w:r>
      <w:r>
        <w:rPr>
          <w:b/>
          <w:bCs/>
        </w:rPr>
        <w:t>t</w:t>
      </w:r>
      <w:r w:rsidRPr="0098523B">
        <w:rPr>
          <w:b/>
          <w:bCs/>
        </w:rPr>
        <w:t>oán:</w:t>
      </w:r>
    </w:p>
    <w:p w14:paraId="6B7E57E5" w14:textId="77777777" w:rsidR="00DE1365" w:rsidRDefault="00DE1365" w:rsidP="00022AEE">
      <w:pPr>
        <w:pStyle w:val="Nidungvnbn"/>
        <w:numPr>
          <w:ilvl w:val="0"/>
          <w:numId w:val="51"/>
        </w:numPr>
      </w:pPr>
      <w:r>
        <w:t>Hiển thị giỏ hàng: Hiển thị tổng số lượng sản phẩm và tổng chi phí trong giỏ hàng.</w:t>
      </w:r>
    </w:p>
    <w:p w14:paraId="68FECF78" w14:textId="77777777" w:rsidR="00DE1365" w:rsidRDefault="00DE1365" w:rsidP="00022AEE">
      <w:pPr>
        <w:pStyle w:val="Nidungvnbn"/>
        <w:numPr>
          <w:ilvl w:val="0"/>
          <w:numId w:val="51"/>
        </w:numPr>
      </w:pPr>
      <w:r>
        <w:t>Quy trình thanh toán: Giao diện dễ sử dụng để nhập thông tin thanh toán và chọn phương thức thanh toán.</w:t>
      </w:r>
    </w:p>
    <w:p w14:paraId="126A225C" w14:textId="77777777" w:rsidR="00DE1365" w:rsidRDefault="00DE1365" w:rsidP="00022AEE">
      <w:pPr>
        <w:pStyle w:val="Nidungvnbn"/>
        <w:numPr>
          <w:ilvl w:val="0"/>
          <w:numId w:val="51"/>
        </w:numPr>
      </w:pPr>
      <w:r>
        <w:t>Ưu đãi và mã giảm giá: Cho phép người dùng nhập mã giảm giá nếu có.</w:t>
      </w:r>
    </w:p>
    <w:p w14:paraId="0CB4EF41" w14:textId="77777777" w:rsidR="00DE1365" w:rsidRPr="0098523B" w:rsidRDefault="00DE1365" w:rsidP="00DE1365">
      <w:pPr>
        <w:pStyle w:val="Nidungvnbn"/>
        <w:ind w:firstLine="0"/>
        <w:rPr>
          <w:b/>
          <w:bCs/>
        </w:rPr>
      </w:pPr>
      <w:r w:rsidRPr="0098523B">
        <w:rPr>
          <w:b/>
          <w:bCs/>
        </w:rPr>
        <w:t>Trang blog và tin tức:</w:t>
      </w:r>
    </w:p>
    <w:p w14:paraId="144B3D33" w14:textId="77777777" w:rsidR="00DE1365" w:rsidRDefault="00DE1365" w:rsidP="00022AEE">
      <w:pPr>
        <w:pStyle w:val="Nidungvnbn"/>
        <w:numPr>
          <w:ilvl w:val="0"/>
          <w:numId w:val="52"/>
        </w:numPr>
      </w:pPr>
      <w:r>
        <w:t>Bài viết về cà phê: Cung cấp thông tin thú vị về cà phê, cách pha chế, và các sự kiện liên quan.</w:t>
      </w:r>
    </w:p>
    <w:p w14:paraId="257783ED" w14:textId="77777777" w:rsidR="00DE1365" w:rsidRDefault="00DE1365" w:rsidP="00022AEE">
      <w:pPr>
        <w:pStyle w:val="Nidungvnbn"/>
        <w:numPr>
          <w:ilvl w:val="0"/>
          <w:numId w:val="52"/>
        </w:numPr>
      </w:pPr>
      <w:r>
        <w:t>Hình ảnh và video: Tăng tính tương tác với nội dung hình ảnh và video hấp dẫn.</w:t>
      </w:r>
    </w:p>
    <w:p w14:paraId="750CEFFD" w14:textId="77777777" w:rsidR="00DE1365" w:rsidRDefault="00DE1365" w:rsidP="00022AEE">
      <w:pPr>
        <w:pStyle w:val="Nidungvnbn"/>
        <w:numPr>
          <w:ilvl w:val="0"/>
          <w:numId w:val="52"/>
        </w:numPr>
      </w:pPr>
      <w:r>
        <w:t>Chia sẻ xã hội: Nút chia sẻ để người dùng có thể chia sẻ bài viết trên các nền tảng xã hội.</w:t>
      </w:r>
    </w:p>
    <w:p w14:paraId="0C5FB566" w14:textId="77777777" w:rsidR="00DE1365" w:rsidRDefault="00DE1365" w:rsidP="00DE1365">
      <w:pPr>
        <w:pStyle w:val="Nidungvnbn"/>
        <w:ind w:firstLine="0"/>
      </w:pPr>
      <w:r>
        <w:t>Trang liên hệ và hỗ trợ:</w:t>
      </w:r>
    </w:p>
    <w:p w14:paraId="4EBEC087" w14:textId="77777777" w:rsidR="00DE1365" w:rsidRDefault="00DE1365" w:rsidP="00022AEE">
      <w:pPr>
        <w:pStyle w:val="Nidungvnbn"/>
        <w:numPr>
          <w:ilvl w:val="0"/>
          <w:numId w:val="53"/>
        </w:numPr>
      </w:pPr>
      <w:r>
        <w:t>Thông tin liên hệ: Địa chỉ, số điện thoại, và biểu tượng email.</w:t>
      </w:r>
    </w:p>
    <w:p w14:paraId="06ECD6E9" w14:textId="77777777" w:rsidR="00DE1365" w:rsidRDefault="00DE1365" w:rsidP="00022AEE">
      <w:pPr>
        <w:pStyle w:val="Nidungvnbn"/>
        <w:numPr>
          <w:ilvl w:val="0"/>
          <w:numId w:val="53"/>
        </w:numPr>
      </w:pPr>
      <w:r>
        <w:t>Form liên hệ: Cho phép người dùng gửi câu hỏi hoặc phản hồi một cách thuận tiện.</w:t>
      </w:r>
    </w:p>
    <w:p w14:paraId="46FD5048" w14:textId="77777777" w:rsidR="00DE1365" w:rsidRDefault="00DE1365" w:rsidP="00022AEE">
      <w:pPr>
        <w:pStyle w:val="Nidungvnbn"/>
        <w:numPr>
          <w:ilvl w:val="0"/>
          <w:numId w:val="53"/>
        </w:numPr>
      </w:pPr>
      <w:r>
        <w:lastRenderedPageBreak/>
        <w:t>Hỗ trợ trực tuyến: Nếu có, tích hợp công cụ trò chuyện trực tuyến để hỗ trợ khách hàng.</w:t>
      </w:r>
    </w:p>
    <w:p w14:paraId="7EFDB75D" w14:textId="77777777" w:rsidR="00DE1365" w:rsidRDefault="00DE1365" w:rsidP="00DE1365">
      <w:pPr>
        <w:pStyle w:val="Nidungvnbn"/>
        <w:ind w:firstLine="0"/>
      </w:pPr>
      <w:r>
        <w:t>Giao điện người dùng đa nền tảng:</w:t>
      </w:r>
    </w:p>
    <w:p w14:paraId="6670697D" w14:textId="77777777" w:rsidR="00DE1365" w:rsidRDefault="00DE1365" w:rsidP="00022AEE">
      <w:pPr>
        <w:pStyle w:val="Nidungvnbn"/>
        <w:numPr>
          <w:ilvl w:val="0"/>
          <w:numId w:val="54"/>
        </w:numPr>
      </w:pPr>
      <w:r>
        <w:t>Responsive Design: Đảm bảo giao diện đẹp và dễ sử dụng trên cả máy tính, điện thoại di động và máy tính bảng.</w:t>
      </w:r>
    </w:p>
    <w:p w14:paraId="018BC03F" w14:textId="77777777" w:rsidR="00DE1365" w:rsidRDefault="00DE1365" w:rsidP="00022AEE">
      <w:pPr>
        <w:pStyle w:val="Nidungvnbn"/>
        <w:numPr>
          <w:ilvl w:val="0"/>
          <w:numId w:val="54"/>
        </w:numPr>
      </w:pPr>
      <w:r>
        <w:t>Ứng dụng di động: Nếu có, cung cấp ứng dụng di động để thuận tiện cho việc đặt hàng và theo dõi đơn hàng.</w:t>
      </w:r>
    </w:p>
    <w:p w14:paraId="695AF093" w14:textId="77777777" w:rsidR="00DE1365" w:rsidRDefault="00DE1365" w:rsidP="00DE1365">
      <w:pPr>
        <w:pStyle w:val="Nidungvnbn"/>
        <w:ind w:firstLine="0"/>
      </w:pPr>
      <w:r>
        <w:t>Giao diện người dùng đóng vai trò quan trọng trong việc tạo ra trải nghiệm tốt cho khách hàng và đồng thời thể hiện thương hiệu cà phê trực tuyến một cách chuyên nghiệp và thân thiện.</w:t>
      </w:r>
    </w:p>
    <w:p w14:paraId="60CC2060" w14:textId="77777777" w:rsidR="00DE1365" w:rsidRDefault="00DE1365" w:rsidP="00DE1365">
      <w:pPr>
        <w:pStyle w:val="Nidungvnbn"/>
        <w:ind w:firstLine="0"/>
        <w:rPr>
          <w:b/>
          <w:bCs/>
          <w:u w:val="single"/>
        </w:rPr>
      </w:pPr>
      <w:r w:rsidRPr="0098523B">
        <w:rPr>
          <w:b/>
          <w:bCs/>
          <w:u w:val="single"/>
        </w:rPr>
        <w:t>Giao diện người dùng cho Admin</w:t>
      </w:r>
    </w:p>
    <w:p w14:paraId="1202FA8A" w14:textId="77777777" w:rsidR="00DE1365" w:rsidRDefault="00DE1365" w:rsidP="00DE1365">
      <w:pPr>
        <w:pStyle w:val="Nidungvnbn"/>
        <w:ind w:firstLine="0"/>
      </w:pPr>
      <w:r w:rsidRPr="0098523B">
        <w:t>Giao diện người dùng cho Admin thường cần có những tính năng và công cụ quản lý mạnh mẽ để họ có thể theo dõi và điều hành hoạt động của trang web một cách hiệu quả. Dưới đây là một số yếu tố quan trọng mà giao diện người dùng cho Admin có thể bao gồm:</w:t>
      </w:r>
    </w:p>
    <w:p w14:paraId="175236AF" w14:textId="77777777" w:rsidR="00DE1365" w:rsidRPr="00B9401B" w:rsidRDefault="00DE1365" w:rsidP="00DE1365">
      <w:pPr>
        <w:pStyle w:val="Nidungvnbn"/>
        <w:ind w:firstLine="0"/>
        <w:rPr>
          <w:b/>
          <w:bCs/>
        </w:rPr>
      </w:pPr>
      <w:r w:rsidRPr="00B9401B">
        <w:rPr>
          <w:b/>
          <w:bCs/>
        </w:rPr>
        <w:t>Dashboard quản Trị:</w:t>
      </w:r>
    </w:p>
    <w:p w14:paraId="4808940B" w14:textId="77777777" w:rsidR="00DE1365" w:rsidRDefault="00DE1365" w:rsidP="00022AEE">
      <w:pPr>
        <w:pStyle w:val="Nidungvnbn"/>
        <w:numPr>
          <w:ilvl w:val="0"/>
          <w:numId w:val="55"/>
        </w:numPr>
      </w:pPr>
      <w:r>
        <w:t>Tổng quan hiệu suất: Biểu đồ và số liệu thống kê về doanh số bán hàng, số lượt truy cập, và các chỉ số quan trọng khác.</w:t>
      </w:r>
    </w:p>
    <w:p w14:paraId="0C2433E1" w14:textId="77777777" w:rsidR="00DE1365" w:rsidRDefault="00DE1365" w:rsidP="00022AEE">
      <w:pPr>
        <w:pStyle w:val="Nidungvnbn"/>
        <w:numPr>
          <w:ilvl w:val="0"/>
          <w:numId w:val="55"/>
        </w:numPr>
      </w:pPr>
      <w:r>
        <w:t>Thông báo quan trọng: Thông báo về đơn hàng mới, phản hồi khách hàng, và thông báo hệ thống.</w:t>
      </w:r>
    </w:p>
    <w:p w14:paraId="63E6F5F5" w14:textId="77777777" w:rsidR="00DE1365" w:rsidRPr="00B9401B" w:rsidRDefault="00DE1365" w:rsidP="00DE1365">
      <w:pPr>
        <w:pStyle w:val="Nidungvnbn"/>
        <w:ind w:firstLine="0"/>
        <w:rPr>
          <w:b/>
          <w:bCs/>
        </w:rPr>
      </w:pPr>
      <w:r w:rsidRPr="00B9401B">
        <w:rPr>
          <w:b/>
          <w:bCs/>
        </w:rPr>
        <w:t>Quản lý đơn hàng:</w:t>
      </w:r>
    </w:p>
    <w:p w14:paraId="2E76B330" w14:textId="77777777" w:rsidR="00DE1365" w:rsidRDefault="00DE1365" w:rsidP="00022AEE">
      <w:pPr>
        <w:pStyle w:val="Nidungvnbn"/>
        <w:numPr>
          <w:ilvl w:val="0"/>
          <w:numId w:val="56"/>
        </w:numPr>
      </w:pPr>
      <w:r>
        <w:t>Danh sách đơn hàng: Hiển thị tất cả các đơn hàng với thông tin chi tiết và trạng thái.</w:t>
      </w:r>
    </w:p>
    <w:p w14:paraId="1AC50398" w14:textId="77777777" w:rsidR="00DE1365" w:rsidRDefault="00DE1365" w:rsidP="00022AEE">
      <w:pPr>
        <w:pStyle w:val="Nidungvnbn"/>
        <w:numPr>
          <w:ilvl w:val="0"/>
          <w:numId w:val="56"/>
        </w:numPr>
      </w:pPr>
      <w:r>
        <w:t>Tìm kiếm và lọc đơn hàng: Cho phép tìm kiếm đơn hàng và lọc theo trạng thái, thời gian, và khách hàng.</w:t>
      </w:r>
    </w:p>
    <w:p w14:paraId="132798D1" w14:textId="77777777" w:rsidR="00DE1365" w:rsidRPr="00B9401B" w:rsidRDefault="00DE1365" w:rsidP="00DE1365">
      <w:pPr>
        <w:pStyle w:val="Nidungvnbn"/>
        <w:ind w:firstLine="0"/>
        <w:rPr>
          <w:b/>
          <w:bCs/>
        </w:rPr>
      </w:pPr>
      <w:r w:rsidRPr="00B9401B">
        <w:rPr>
          <w:b/>
          <w:bCs/>
        </w:rPr>
        <w:t>Quản lý sản phẩm và menu:</w:t>
      </w:r>
    </w:p>
    <w:p w14:paraId="711E3F0C" w14:textId="77777777" w:rsidR="00DE1365" w:rsidRDefault="00DE1365" w:rsidP="00022AEE">
      <w:pPr>
        <w:pStyle w:val="Nidungvnbn"/>
        <w:numPr>
          <w:ilvl w:val="0"/>
          <w:numId w:val="57"/>
        </w:numPr>
      </w:pPr>
      <w:r>
        <w:t>Danh sách sản phẩm: Hiển thị danh sách các sản phẩm với thông tin chi tiết và tình trạng tồn kho.</w:t>
      </w:r>
    </w:p>
    <w:p w14:paraId="3065A73F" w14:textId="77777777" w:rsidR="00DE1365" w:rsidRDefault="00DE1365" w:rsidP="00022AEE">
      <w:pPr>
        <w:pStyle w:val="Nidungvnbn"/>
        <w:numPr>
          <w:ilvl w:val="0"/>
          <w:numId w:val="57"/>
        </w:numPr>
      </w:pPr>
      <w:r>
        <w:lastRenderedPageBreak/>
        <w:t>Thêm, sửa, xóa sản phẩm: Các chức năng quản lý cơ bản để cập nhật thông tin sản phẩm.</w:t>
      </w:r>
    </w:p>
    <w:p w14:paraId="46CDE757" w14:textId="77777777" w:rsidR="00DE1365" w:rsidRDefault="00DE1365" w:rsidP="00022AEE">
      <w:pPr>
        <w:pStyle w:val="Nidungvnbn"/>
        <w:numPr>
          <w:ilvl w:val="0"/>
          <w:numId w:val="57"/>
        </w:numPr>
      </w:pPr>
      <w:r>
        <w:t>Quản lý danh mục: Thêm, sửa, và xóa danh mục sản phẩm.</w:t>
      </w:r>
    </w:p>
    <w:p w14:paraId="6430CB12" w14:textId="77777777" w:rsidR="00DE1365" w:rsidRPr="00B9401B" w:rsidRDefault="00DE1365" w:rsidP="00DE1365">
      <w:pPr>
        <w:pStyle w:val="Nidungvnbn"/>
        <w:ind w:firstLine="0"/>
        <w:rPr>
          <w:b/>
          <w:bCs/>
        </w:rPr>
      </w:pPr>
      <w:r w:rsidRPr="00B9401B">
        <w:rPr>
          <w:b/>
          <w:bCs/>
        </w:rPr>
        <w:t xml:space="preserve">Quản </w:t>
      </w:r>
      <w:r>
        <w:rPr>
          <w:b/>
          <w:bCs/>
        </w:rPr>
        <w:t>l</w:t>
      </w:r>
      <w:r w:rsidRPr="00B9401B">
        <w:rPr>
          <w:b/>
          <w:bCs/>
        </w:rPr>
        <w:t xml:space="preserve">ý </w:t>
      </w:r>
      <w:r>
        <w:rPr>
          <w:b/>
          <w:bCs/>
        </w:rPr>
        <w:t>n</w:t>
      </w:r>
      <w:r w:rsidRPr="00B9401B">
        <w:rPr>
          <w:b/>
          <w:bCs/>
        </w:rPr>
        <w:t xml:space="preserve">gười </w:t>
      </w:r>
      <w:r>
        <w:rPr>
          <w:b/>
          <w:bCs/>
        </w:rPr>
        <w:t>d</w:t>
      </w:r>
      <w:r w:rsidRPr="00B9401B">
        <w:rPr>
          <w:b/>
          <w:bCs/>
        </w:rPr>
        <w:t>ùng:</w:t>
      </w:r>
    </w:p>
    <w:p w14:paraId="3EEB62E8" w14:textId="77777777" w:rsidR="00DE1365" w:rsidRDefault="00DE1365" w:rsidP="00022AEE">
      <w:pPr>
        <w:pStyle w:val="Nidungvnbn"/>
        <w:numPr>
          <w:ilvl w:val="0"/>
          <w:numId w:val="58"/>
        </w:numPr>
      </w:pPr>
      <w:r>
        <w:t>Danh sách người dùng: Hiển thị danh sách tất cả người dùng với thông tin chi tiết và quyền hạn.</w:t>
      </w:r>
    </w:p>
    <w:p w14:paraId="673E314D" w14:textId="77777777" w:rsidR="00DE1365" w:rsidRDefault="00DE1365" w:rsidP="00022AEE">
      <w:pPr>
        <w:pStyle w:val="Nidungvnbn"/>
        <w:numPr>
          <w:ilvl w:val="0"/>
          <w:numId w:val="58"/>
        </w:numPr>
      </w:pPr>
      <w:r>
        <w:t>Thêm, sửa, xóa người Dùng: Quản lý tài khoản người dùng và cấp quyền hạn.</w:t>
      </w:r>
    </w:p>
    <w:p w14:paraId="57F63AB3" w14:textId="77777777" w:rsidR="00DE1365" w:rsidRPr="00B9401B" w:rsidRDefault="00DE1365" w:rsidP="00DE1365">
      <w:pPr>
        <w:pStyle w:val="Nidungvnbn"/>
        <w:ind w:firstLine="0"/>
        <w:rPr>
          <w:b/>
          <w:bCs/>
        </w:rPr>
      </w:pPr>
      <w:r w:rsidRPr="00B9401B">
        <w:rPr>
          <w:b/>
          <w:bCs/>
        </w:rPr>
        <w:t xml:space="preserve">Báo </w:t>
      </w:r>
      <w:r>
        <w:rPr>
          <w:b/>
          <w:bCs/>
        </w:rPr>
        <w:t>c</w:t>
      </w:r>
      <w:r w:rsidRPr="00B9401B">
        <w:rPr>
          <w:b/>
          <w:bCs/>
        </w:rPr>
        <w:t xml:space="preserve">áo và </w:t>
      </w:r>
      <w:r>
        <w:rPr>
          <w:b/>
          <w:bCs/>
        </w:rPr>
        <w:t>t</w:t>
      </w:r>
      <w:r w:rsidRPr="00B9401B">
        <w:rPr>
          <w:b/>
          <w:bCs/>
        </w:rPr>
        <w:t xml:space="preserve">hống </w:t>
      </w:r>
      <w:r>
        <w:rPr>
          <w:b/>
          <w:bCs/>
        </w:rPr>
        <w:t>k</w:t>
      </w:r>
      <w:r w:rsidRPr="00B9401B">
        <w:rPr>
          <w:b/>
          <w:bCs/>
        </w:rPr>
        <w:t>ê:</w:t>
      </w:r>
    </w:p>
    <w:p w14:paraId="1C36DC2A" w14:textId="77777777" w:rsidR="00DE1365" w:rsidRDefault="00DE1365" w:rsidP="00022AEE">
      <w:pPr>
        <w:pStyle w:val="Nidungvnbn"/>
        <w:numPr>
          <w:ilvl w:val="0"/>
          <w:numId w:val="59"/>
        </w:numPr>
      </w:pPr>
      <w:r>
        <w:t>Báo cáo doanh số bán hàng: Tổng hợp doanh số bán hàng, doanh thu, và các chỉ số quan trọng khác.</w:t>
      </w:r>
    </w:p>
    <w:p w14:paraId="7FA909C0" w14:textId="77777777" w:rsidR="00DE1365" w:rsidRDefault="00DE1365" w:rsidP="00022AEE">
      <w:pPr>
        <w:pStyle w:val="Nidungvnbn"/>
        <w:numPr>
          <w:ilvl w:val="0"/>
          <w:numId w:val="59"/>
        </w:numPr>
      </w:pPr>
      <w:r>
        <w:t>Báo cáo tình trạng tồn kho: Thông tin về tồn kho cà phê và sản phẩm phụ.</w:t>
      </w:r>
    </w:p>
    <w:p w14:paraId="12E80A6E" w14:textId="77777777" w:rsidR="00DE1365" w:rsidRPr="00B9401B" w:rsidRDefault="00DE1365" w:rsidP="00DE1365">
      <w:pPr>
        <w:pStyle w:val="Nidungvnbn"/>
        <w:ind w:firstLine="0"/>
        <w:rPr>
          <w:b/>
          <w:bCs/>
        </w:rPr>
      </w:pPr>
      <w:r w:rsidRPr="00B9401B">
        <w:rPr>
          <w:b/>
          <w:bCs/>
        </w:rPr>
        <w:t xml:space="preserve">Quản </w:t>
      </w:r>
      <w:r>
        <w:rPr>
          <w:b/>
          <w:bCs/>
        </w:rPr>
        <w:t>l</w:t>
      </w:r>
      <w:r w:rsidRPr="00B9401B">
        <w:rPr>
          <w:b/>
          <w:bCs/>
        </w:rPr>
        <w:t xml:space="preserve">ý </w:t>
      </w:r>
      <w:r>
        <w:rPr>
          <w:b/>
          <w:bCs/>
        </w:rPr>
        <w:t>n</w:t>
      </w:r>
      <w:r w:rsidRPr="00B9401B">
        <w:rPr>
          <w:b/>
          <w:bCs/>
        </w:rPr>
        <w:t xml:space="preserve">ội </w:t>
      </w:r>
      <w:r>
        <w:rPr>
          <w:b/>
          <w:bCs/>
        </w:rPr>
        <w:t>d</w:t>
      </w:r>
      <w:r w:rsidRPr="00B9401B">
        <w:rPr>
          <w:b/>
          <w:bCs/>
        </w:rPr>
        <w:t>ung:</w:t>
      </w:r>
    </w:p>
    <w:p w14:paraId="6AE4E537" w14:textId="77777777" w:rsidR="00DE1365" w:rsidRDefault="00DE1365" w:rsidP="00022AEE">
      <w:pPr>
        <w:pStyle w:val="Nidungvnbn"/>
        <w:numPr>
          <w:ilvl w:val="0"/>
          <w:numId w:val="61"/>
        </w:numPr>
      </w:pPr>
      <w:r>
        <w:t>Quản lý Blog và tin tức: Thêm, sửa, và xóa bài viết trên blog hoặc trang tin tức.</w:t>
      </w:r>
    </w:p>
    <w:p w14:paraId="6A3A6537" w14:textId="77777777" w:rsidR="00DE1365" w:rsidRDefault="00DE1365" w:rsidP="00022AEE">
      <w:pPr>
        <w:pStyle w:val="Nidungvnbn"/>
        <w:numPr>
          <w:ilvl w:val="0"/>
          <w:numId w:val="61"/>
        </w:numPr>
      </w:pPr>
      <w:r>
        <w:t>Thống kê nội dung: Xem lượt xem và tương tác với bài viết và tin tức.</w:t>
      </w:r>
    </w:p>
    <w:p w14:paraId="5D49E118" w14:textId="77777777" w:rsidR="00DE1365" w:rsidRPr="00B9401B" w:rsidRDefault="00DE1365" w:rsidP="00DE1365">
      <w:pPr>
        <w:pStyle w:val="Nidungvnbn"/>
        <w:ind w:firstLine="0"/>
        <w:rPr>
          <w:b/>
          <w:bCs/>
        </w:rPr>
      </w:pPr>
      <w:r w:rsidRPr="00B9401B">
        <w:rPr>
          <w:b/>
          <w:bCs/>
        </w:rPr>
        <w:t>Quản lý khuyến mãi và giảm giá:</w:t>
      </w:r>
    </w:p>
    <w:p w14:paraId="764D480E" w14:textId="77777777" w:rsidR="00DE1365" w:rsidRDefault="00DE1365" w:rsidP="00022AEE">
      <w:pPr>
        <w:pStyle w:val="Nidungvnbn"/>
        <w:numPr>
          <w:ilvl w:val="0"/>
          <w:numId w:val="62"/>
        </w:numPr>
      </w:pPr>
      <w:r>
        <w:t>Danh sách khuyến mãi: Hiển thị danh sách các chương trình khuyến mãi và giảm giá đang diễn ra.</w:t>
      </w:r>
    </w:p>
    <w:p w14:paraId="0DD24856" w14:textId="77777777" w:rsidR="00DE1365" w:rsidRDefault="00DE1365" w:rsidP="00022AEE">
      <w:pPr>
        <w:pStyle w:val="Nidungvnbn"/>
        <w:numPr>
          <w:ilvl w:val="0"/>
          <w:numId w:val="62"/>
        </w:numPr>
      </w:pPr>
      <w:r>
        <w:t>Thêm, sửa, xóa khuyến mãi: Quản lý các chương trình khuyến mãi và giảm giá.</w:t>
      </w:r>
    </w:p>
    <w:p w14:paraId="572DB979" w14:textId="77777777" w:rsidR="00DE1365" w:rsidRPr="00B9401B" w:rsidRDefault="00DE1365" w:rsidP="00DE1365">
      <w:pPr>
        <w:pStyle w:val="Nidungvnbn"/>
        <w:ind w:firstLine="0"/>
        <w:rPr>
          <w:b/>
          <w:bCs/>
        </w:rPr>
      </w:pPr>
      <w:r w:rsidRPr="00B9401B">
        <w:rPr>
          <w:b/>
          <w:bCs/>
        </w:rPr>
        <w:t xml:space="preserve">Cấu </w:t>
      </w:r>
      <w:r>
        <w:rPr>
          <w:b/>
          <w:bCs/>
        </w:rPr>
        <w:t>h</w:t>
      </w:r>
      <w:r w:rsidRPr="00B9401B">
        <w:rPr>
          <w:b/>
          <w:bCs/>
        </w:rPr>
        <w:t xml:space="preserve">ình </w:t>
      </w:r>
      <w:r>
        <w:rPr>
          <w:b/>
          <w:bCs/>
        </w:rPr>
        <w:t>t</w:t>
      </w:r>
      <w:r w:rsidRPr="00B9401B">
        <w:rPr>
          <w:b/>
          <w:bCs/>
        </w:rPr>
        <w:t xml:space="preserve">rang </w:t>
      </w:r>
      <w:r>
        <w:rPr>
          <w:b/>
          <w:bCs/>
        </w:rPr>
        <w:t>w</w:t>
      </w:r>
      <w:r w:rsidRPr="00B9401B">
        <w:rPr>
          <w:b/>
          <w:bCs/>
        </w:rPr>
        <w:t>eb:</w:t>
      </w:r>
    </w:p>
    <w:p w14:paraId="10313392" w14:textId="77777777" w:rsidR="00DE1365" w:rsidRDefault="00DE1365" w:rsidP="00DE1365">
      <w:pPr>
        <w:pStyle w:val="Nidungvnbn"/>
        <w:ind w:firstLine="0"/>
      </w:pPr>
      <w:r>
        <w:t>Quản lý thông tin liên hệ: Cập nhật địa chỉ, số điện thoại, và email của cửa hàng.</w:t>
      </w:r>
    </w:p>
    <w:p w14:paraId="4A942EFF" w14:textId="77777777" w:rsidR="00DE1365" w:rsidRDefault="00DE1365" w:rsidP="00DE1365">
      <w:pPr>
        <w:pStyle w:val="Nidungvnbn"/>
        <w:ind w:firstLine="0"/>
      </w:pPr>
      <w:r>
        <w:t>Cấu hình thanh toán: Quản lý phương thức thanh toán và cài đặt liên quan.</w:t>
      </w:r>
    </w:p>
    <w:p w14:paraId="31DBC700" w14:textId="77777777" w:rsidR="00DE1365" w:rsidRDefault="00DE1365" w:rsidP="00DE1365">
      <w:pPr>
        <w:pStyle w:val="Nidungvnbn"/>
        <w:ind w:firstLine="0"/>
      </w:pPr>
      <w:r>
        <w:t>Bảo mật người dùng: Quản lý quyền hạn, tạo và quản lý người dùng mới.</w:t>
      </w:r>
    </w:p>
    <w:p w14:paraId="576E2716" w14:textId="77777777" w:rsidR="00DE1365" w:rsidRPr="00B9401B" w:rsidRDefault="00DE1365" w:rsidP="00DE1365">
      <w:pPr>
        <w:pStyle w:val="Nidungvnbn"/>
        <w:ind w:firstLine="0"/>
        <w:rPr>
          <w:b/>
          <w:bCs/>
        </w:rPr>
      </w:pPr>
      <w:r w:rsidRPr="00B9401B">
        <w:rPr>
          <w:b/>
          <w:bCs/>
        </w:rPr>
        <w:t xml:space="preserve">Giao </w:t>
      </w:r>
      <w:r>
        <w:rPr>
          <w:b/>
          <w:bCs/>
        </w:rPr>
        <w:t>d</w:t>
      </w:r>
      <w:r w:rsidRPr="00B9401B">
        <w:rPr>
          <w:b/>
          <w:bCs/>
        </w:rPr>
        <w:t xml:space="preserve">iện </w:t>
      </w:r>
      <w:r>
        <w:rPr>
          <w:b/>
          <w:bCs/>
        </w:rPr>
        <w:t>đ</w:t>
      </w:r>
      <w:r w:rsidRPr="00B9401B">
        <w:rPr>
          <w:b/>
          <w:bCs/>
        </w:rPr>
        <w:t xml:space="preserve">a </w:t>
      </w:r>
      <w:r>
        <w:rPr>
          <w:b/>
          <w:bCs/>
        </w:rPr>
        <w:t>n</w:t>
      </w:r>
      <w:r w:rsidRPr="00B9401B">
        <w:rPr>
          <w:b/>
          <w:bCs/>
        </w:rPr>
        <w:t xml:space="preserve">ền </w:t>
      </w:r>
      <w:r>
        <w:rPr>
          <w:b/>
          <w:bCs/>
        </w:rPr>
        <w:t>t</w:t>
      </w:r>
      <w:r w:rsidRPr="00B9401B">
        <w:rPr>
          <w:b/>
          <w:bCs/>
        </w:rPr>
        <w:t>ảng:</w:t>
      </w:r>
    </w:p>
    <w:p w14:paraId="37DE59E6" w14:textId="77777777" w:rsidR="00DE1365" w:rsidRDefault="00DE1365" w:rsidP="00022AEE">
      <w:pPr>
        <w:pStyle w:val="Nidungvnbn"/>
        <w:numPr>
          <w:ilvl w:val="0"/>
          <w:numId w:val="60"/>
        </w:numPr>
      </w:pPr>
      <w:r>
        <w:t>Đảm bảo responsive Design: Đảm bảo giao diện đẹp và dễ sử dụng trên cả máy tính và thiết bị di động.</w:t>
      </w:r>
    </w:p>
    <w:p w14:paraId="682B9D66" w14:textId="77777777" w:rsidR="00DE1365" w:rsidRDefault="00DE1365" w:rsidP="00022AEE">
      <w:pPr>
        <w:pStyle w:val="Nidungvnbn"/>
        <w:numPr>
          <w:ilvl w:val="0"/>
          <w:numId w:val="60"/>
        </w:numPr>
      </w:pPr>
      <w:r>
        <w:t>Ứng đụng đi động cho Admin (Nếu Có): Nếu có, cung cấp ứng dụng di động cho Admin để quản lý từ xa.</w:t>
      </w:r>
    </w:p>
    <w:p w14:paraId="6C4251E1" w14:textId="77777777" w:rsidR="00DE1365" w:rsidRPr="0098523B" w:rsidRDefault="00DE1365" w:rsidP="00DE1365">
      <w:pPr>
        <w:pStyle w:val="Nidungvnbn"/>
        <w:ind w:firstLine="0"/>
      </w:pPr>
      <w:r>
        <w:lastRenderedPageBreak/>
        <w:t>Giao diện người dùng cho Admin cần phải đơn giản, rõ ràng và linh hoạt để giúp họ quản lý và điều hành trang web.</w:t>
      </w:r>
    </w:p>
    <w:p w14:paraId="474C204B" w14:textId="77777777" w:rsidR="00DE1365" w:rsidRPr="003E6248" w:rsidRDefault="00DE1365" w:rsidP="00DE1365">
      <w:pPr>
        <w:pStyle w:val="Tiucctrangmu"/>
        <w:jc w:val="left"/>
        <w:rPr>
          <w:color w:val="000000" w:themeColor="text1"/>
        </w:rPr>
      </w:pPr>
      <w:bookmarkStart w:id="21" w:name="_Toc154341216"/>
      <w:bookmarkStart w:id="22" w:name="_Toc154349889"/>
      <w:r w:rsidRPr="00DF20A5">
        <w:rPr>
          <w:color w:val="000000" w:themeColor="text1"/>
          <w:lang w:val="vi-VN"/>
        </w:rPr>
        <w:t xml:space="preserve">CHƯƠNG 2: </w:t>
      </w:r>
      <w:r w:rsidRPr="0001155E">
        <w:rPr>
          <w:color w:val="000000" w:themeColor="text1"/>
        </w:rPr>
        <w:t>HỆ THỐNG THÔNG TIN DOANH NGHIỆP</w:t>
      </w:r>
      <w:r>
        <w:rPr>
          <w:color w:val="000000" w:themeColor="text1"/>
        </w:rPr>
        <w:t xml:space="preserve"> </w:t>
      </w:r>
      <w:r w:rsidRPr="0001155E">
        <w:rPr>
          <w:color w:val="000000" w:themeColor="text1"/>
        </w:rPr>
        <w:t>TIẾP CẬN</w:t>
      </w:r>
      <w:bookmarkEnd w:id="21"/>
      <w:bookmarkEnd w:id="22"/>
    </w:p>
    <w:p w14:paraId="4E7FCB51" w14:textId="77777777" w:rsidR="00DE1365" w:rsidRDefault="00DE1365" w:rsidP="00022AEE">
      <w:pPr>
        <w:pStyle w:val="Tiumccp1"/>
        <w:numPr>
          <w:ilvl w:val="1"/>
          <w:numId w:val="3"/>
        </w:numPr>
      </w:pPr>
      <w:r>
        <w:t xml:space="preserve"> </w:t>
      </w:r>
      <w:bookmarkStart w:id="23" w:name="_Toc154341217"/>
      <w:bookmarkStart w:id="24" w:name="_Toc154349890"/>
      <w:r w:rsidRPr="004C6C4F">
        <w:t>Mục tiêu, sứ mệnh, quy mô, sơ đồ tổ chức, chức năng kinh</w:t>
      </w:r>
      <w:r>
        <w:t xml:space="preserve"> </w:t>
      </w:r>
      <w:r w:rsidRPr="004C6C4F">
        <w:t>doanh</w:t>
      </w:r>
      <w:bookmarkEnd w:id="23"/>
      <w:bookmarkEnd w:id="24"/>
    </w:p>
    <w:p w14:paraId="17A7B5C0" w14:textId="77777777" w:rsidR="00DE1365" w:rsidRDefault="00DE1365" w:rsidP="00DE1365">
      <w:pPr>
        <w:pStyle w:val="Tiumccp2"/>
        <w:ind w:firstLine="0"/>
      </w:pPr>
      <w:bookmarkStart w:id="25" w:name="_Toc154341218"/>
      <w:bookmarkStart w:id="26" w:name="_Toc154349891"/>
      <w:r>
        <w:t>2.1.1 Mục tiêu của hệ thống thông tin doanh nghiệp</w:t>
      </w:r>
      <w:bookmarkEnd w:id="25"/>
      <w:bookmarkEnd w:id="26"/>
    </w:p>
    <w:p w14:paraId="17F439A1" w14:textId="77777777" w:rsidR="00DE1365" w:rsidRDefault="00DE1365" w:rsidP="00DE1365">
      <w:pPr>
        <w:pStyle w:val="Nidungvnbn"/>
      </w:pPr>
      <w:r>
        <w:t>Mục tiêu là phát triển một hệ thống quản lý cửa hàng cà phê trực tuyến để đáp ứng đa dạng các nhu cầu trong quá trình điều hành kinh doanh. Hệ thống nhằm mục đích cung cấp cho khách hàng một nền tảng để mua sắm đa dạng các sản phẩm liên quan đến cà phê chất lượng cao. Bằng cách triển khai hệ thống này, quản lý sẽ trải qua sự thuận tiện, hiệu suất và công việc làm việc tốt hơn, đồng thời giảm chi phí. Chất lượng dịch vụ khách hàng cũng sẽ được nâng cao, tạo ra một hình ảnh chuyên nghiệp cho cửa hàng cà phê. Hệ thống sẽ giúp giảm thiểu rủi ro kinh doanh và tạo ra một môi trường kinh doanh có thể tiếp cận bất cứ nơi đâu và bất cứ khi nào.</w:t>
      </w:r>
    </w:p>
    <w:p w14:paraId="0F5395C8" w14:textId="77777777" w:rsidR="00DE1365" w:rsidRDefault="00DE1365" w:rsidP="00DE1365">
      <w:pPr>
        <w:pStyle w:val="Nidungvnbn"/>
      </w:pPr>
      <w:r>
        <w:t>Đồng thời, việc triển khai hệ thống quản lý này cũng giúp tối ưu hóa trải nghiệm mua sắm trực tuyến của khách hàng, từ việc dễ dàng đặt hàng đến quản lý đơn hàng và thanh toán. Hệ thống sẽ cung cấp thông tin chi tiết và minh bạch về sản phẩm, giúp khách hàng dễ dàng chọn lựa và đưa ra quyết định mua sắm thông tin. Bằng cách này, không chỉ giúp nâng cao hài lòng của khách hàng mà còn thúc đẩy doanh số bán hàng và tăng tính cạnh tranh cho cửa hàng cà phê.</w:t>
      </w:r>
    </w:p>
    <w:p w14:paraId="14A5C74A" w14:textId="77777777" w:rsidR="00DE1365" w:rsidRDefault="00DE1365" w:rsidP="00DE1365">
      <w:pPr>
        <w:pStyle w:val="Nidungvnbn"/>
      </w:pPr>
      <w:r>
        <w:t>Như vậy, việc xây dựng hệ thống quản lý cửa hàng cà phê trực tuyến không chỉ là sự đáp ứng cho nhu cầu nội bộ mà còn là một bước tiến quan trọng trong việc tạo lập và duy trì uy tín chuyên nghiệp trong ngành công nghiệp cà phê ngày nay.</w:t>
      </w:r>
    </w:p>
    <w:p w14:paraId="36DB2D1D" w14:textId="77777777" w:rsidR="00DE1365" w:rsidRDefault="00DE1365" w:rsidP="00DE1365">
      <w:pPr>
        <w:pStyle w:val="Tiumccp2"/>
        <w:ind w:firstLine="0"/>
      </w:pPr>
      <w:bookmarkStart w:id="27" w:name="_Toc154341219"/>
      <w:bookmarkStart w:id="28" w:name="_Toc154349892"/>
      <w:r>
        <w:t>2.1.2 Sứ mệnh</w:t>
      </w:r>
      <w:bookmarkEnd w:id="27"/>
      <w:bookmarkEnd w:id="28"/>
    </w:p>
    <w:p w14:paraId="115E731A" w14:textId="77777777" w:rsidR="00DE1365" w:rsidRDefault="00DE1365" w:rsidP="00DE1365">
      <w:pPr>
        <w:pStyle w:val="Nidungvnbn"/>
      </w:pPr>
      <w:r>
        <w:t xml:space="preserve">Việc phát triển một hệ thống quản lý cửa hàng cà phê trực tuyến là rất quan trọng đối với các doanh nghiệp muốn tăng cường số lượng đơn đặt hàng và mở rộng khách hàng của mình, đặc biệt là trong bối cảnh đại dịch Covid-19 và khả năng xuất hiện các đợt dịch sau này. Hệ thống này nâng cao hiệu suất và tính cạnh tranh của cửa hàng trên thị trường và mang lại trải nghiệm mua sắm trực tuyến được tối ưu hóa </w:t>
      </w:r>
      <w:r>
        <w:lastRenderedPageBreak/>
        <w:t>cho khách hàng. Khách hàng có thể dễ dàng tìm kiếm sản phẩm phù hợp với sở thích của họ, đọc các bài đăng thông tin trên quá trình chế biến cà phê, kỹ thuật pha chế, và văn hóa cà phê, cũng như liên hệ với dịch vụ khách hàng để đặt câu hỏi hoặc gửi yêu cầu. Hệ thống mang lại những lợi ích kinh tế và đơn giản hóa quản lý cửa hàng cho tất cả các bên liên quan. Nó cũng tạo ra một cơ sở dữ liệu toàn diện để đảm bảo an toàn dữ liệu với các quy trình sao lưu và khôi phục.</w:t>
      </w:r>
    </w:p>
    <w:p w14:paraId="6F725D72" w14:textId="77777777" w:rsidR="00DE1365" w:rsidRDefault="00DE1365" w:rsidP="00DE1365">
      <w:pPr>
        <w:pStyle w:val="Nidungvnbn"/>
      </w:pPr>
      <w:r>
        <w:t>Điều này không chỉ giúp cải thiện khả năng chống chọi của cửa hàng trong điều kiện thị trường đầy biến động, mà còn đáp ứng nhu cầu ngày càng tăng của khách hàng muốn thực hiện các giao dịch trực tuyến an toàn và thuận tiện. Hệ thống còn là một nguồn thông tin đầy đủ và giáo dục, giúp nâng cao kiến thức và sự hiểu biết của khách hàng về thế giới cà phê. Bằng cách này, nó không chỉ là một công cụ quản lý kinh doanh mà còn là một phương tiện tương tác và tạo cộng đồng quan tâm đến cà phê.</w:t>
      </w:r>
    </w:p>
    <w:p w14:paraId="1177D6AD" w14:textId="77777777" w:rsidR="00DE1365" w:rsidRDefault="00DE1365" w:rsidP="00DE1365">
      <w:pPr>
        <w:pStyle w:val="Tiumccp2"/>
        <w:ind w:firstLine="0"/>
      </w:pPr>
      <w:bookmarkStart w:id="29" w:name="_Toc154341220"/>
      <w:bookmarkStart w:id="30" w:name="_Toc154349893"/>
      <w:r>
        <w:t>2.1.3 Quy mô</w:t>
      </w:r>
      <w:bookmarkEnd w:id="29"/>
      <w:bookmarkEnd w:id="30"/>
    </w:p>
    <w:p w14:paraId="3D7372DB" w14:textId="77777777" w:rsidR="00DE1365" w:rsidRDefault="00DE1365" w:rsidP="00DE1365">
      <w:pPr>
        <w:pStyle w:val="Nidungvnbn"/>
        <w:ind w:firstLine="0"/>
      </w:pPr>
      <w:r>
        <w:t>Hệ thống quản lý cửa hàng cà phê trực tuyến đóng vai trò là một nền tảng để hỗ trợ quá trình mua bán các sản phẩm nổi bật của cửa hàng, bao gồm cà phê nguyên chất, các loại cà phê khác nhau, đồ uống, bộ lọc và máy pha cà phê. Khách hàng có thể dễ dàng truy cập trang web để xem, chọn lựa và thực hiện mua sắm với các phương thức thanh toán tiện lợi. Hệ thống cũng giúp đơn giản hóa quản lý cửa hàng cho chủ cửa hàng, cho thấy được hiệu quả quản lý sản phẩm, đơn đặt hàng và khách hàng. Hơn nữa, hệ thống cung cấp các chương trình khuyến mãi hấp dẫn và quà tặng nhằm tăng cường trải nghiệm của khách hàng và kích thích doanh số bán hàng.</w:t>
      </w:r>
    </w:p>
    <w:p w14:paraId="110A0464" w14:textId="77777777" w:rsidR="00DE1365" w:rsidRDefault="00DE1365" w:rsidP="00DE1365">
      <w:pPr>
        <w:pStyle w:val="Tiumccp2"/>
        <w:ind w:firstLine="0"/>
      </w:pPr>
      <w:bookmarkStart w:id="31" w:name="_Toc154341221"/>
      <w:bookmarkStart w:id="32" w:name="_Toc154349894"/>
      <w:r>
        <w:t>2.1.4 Sơ đồ tổ chức</w:t>
      </w:r>
      <w:bookmarkEnd w:id="31"/>
      <w:bookmarkEnd w:id="32"/>
    </w:p>
    <w:p w14:paraId="223ED270" w14:textId="77777777" w:rsidR="00B6548B" w:rsidRDefault="00DE1365" w:rsidP="00B6548B">
      <w:pPr>
        <w:pStyle w:val="Nidungvnbn"/>
        <w:keepNext/>
        <w:ind w:firstLine="0"/>
      </w:pPr>
      <w:r w:rsidRPr="0001155E">
        <w:rPr>
          <w:noProof/>
        </w:rPr>
        <w:lastRenderedPageBreak/>
        <w:drawing>
          <wp:inline distT="0" distB="0" distL="0" distR="0" wp14:anchorId="7E24E7B9" wp14:editId="68DA9892">
            <wp:extent cx="5579745" cy="3037205"/>
            <wp:effectExtent l="0" t="0" r="1905" b="0"/>
            <wp:docPr id="136125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56491" name=""/>
                    <pic:cNvPicPr/>
                  </pic:nvPicPr>
                  <pic:blipFill>
                    <a:blip r:embed="rId13"/>
                    <a:stretch>
                      <a:fillRect/>
                    </a:stretch>
                  </pic:blipFill>
                  <pic:spPr>
                    <a:xfrm>
                      <a:off x="0" y="0"/>
                      <a:ext cx="5579745" cy="3037205"/>
                    </a:xfrm>
                    <a:prstGeom prst="rect">
                      <a:avLst/>
                    </a:prstGeom>
                  </pic:spPr>
                </pic:pic>
              </a:graphicData>
            </a:graphic>
          </wp:inline>
        </w:drawing>
      </w:r>
    </w:p>
    <w:p w14:paraId="48573915" w14:textId="1A0F5485" w:rsidR="00DE1365" w:rsidRDefault="00B6548B" w:rsidP="00B6548B">
      <w:pPr>
        <w:pStyle w:val="Caption"/>
      </w:pPr>
      <w:bookmarkStart w:id="33" w:name="_Toc154349423"/>
      <w:r>
        <w:t xml:space="preserve">Hình </w:t>
      </w:r>
      <w:fldSimple w:instr=" SEQ Hình \* ARABIC ">
        <w:r w:rsidR="00F40CCB">
          <w:rPr>
            <w:noProof/>
          </w:rPr>
          <w:t>3</w:t>
        </w:r>
      </w:fldSimple>
      <w:r w:rsidR="00AA2FB9">
        <w:rPr>
          <w:noProof/>
        </w:rPr>
        <w:t>: Sơ đồ tổ chức</w:t>
      </w:r>
      <w:bookmarkEnd w:id="33"/>
    </w:p>
    <w:p w14:paraId="0A7E3891" w14:textId="77777777" w:rsidR="00DE1365" w:rsidRDefault="00DE1365" w:rsidP="00DE1365">
      <w:pPr>
        <w:pStyle w:val="Nidungvnbn"/>
        <w:ind w:firstLine="0"/>
      </w:pPr>
      <w:r>
        <w:t>Nhân viên quản lý kho (Warehouse management staff):</w:t>
      </w:r>
    </w:p>
    <w:p w14:paraId="274CD836" w14:textId="77777777" w:rsidR="00DE1365" w:rsidRDefault="00DE1365" w:rsidP="00022AEE">
      <w:pPr>
        <w:pStyle w:val="Nidungvnbn"/>
        <w:numPr>
          <w:ilvl w:val="0"/>
          <w:numId w:val="2"/>
        </w:numPr>
      </w:pPr>
      <w:r>
        <w:t>Thêm, xóa, chỉnh sửa sản phẩm trong hệ thống.</w:t>
      </w:r>
    </w:p>
    <w:p w14:paraId="4A0F58AC" w14:textId="77777777" w:rsidR="00DE1365" w:rsidRDefault="00DE1365" w:rsidP="00022AEE">
      <w:pPr>
        <w:pStyle w:val="Nidungvnbn"/>
        <w:numPr>
          <w:ilvl w:val="0"/>
          <w:numId w:val="2"/>
        </w:numPr>
      </w:pPr>
      <w:r>
        <w:t>Quản lý các nhà cung cấp.</w:t>
      </w:r>
    </w:p>
    <w:p w14:paraId="49C99C25" w14:textId="77777777" w:rsidR="00DE1365" w:rsidRDefault="00DE1365" w:rsidP="00DE1365">
      <w:pPr>
        <w:pStyle w:val="Nidungvnbn"/>
        <w:ind w:firstLine="0"/>
      </w:pPr>
      <w:r>
        <w:t>Nhân viên hỗ trợ và phát triển công nghệ thông tin (Support and development IT staff):</w:t>
      </w:r>
    </w:p>
    <w:p w14:paraId="5678133A" w14:textId="77777777" w:rsidR="00DE1365" w:rsidRDefault="00DE1365" w:rsidP="00022AEE">
      <w:pPr>
        <w:pStyle w:val="Nidungvnbn"/>
        <w:numPr>
          <w:ilvl w:val="0"/>
          <w:numId w:val="7"/>
        </w:numPr>
      </w:pPr>
      <w:r>
        <w:t>Hỗ trợ kỹ thuật cho nhân viên và khách hàng.</w:t>
      </w:r>
    </w:p>
    <w:p w14:paraId="57868577" w14:textId="77777777" w:rsidR="00DE1365" w:rsidRDefault="00DE1365" w:rsidP="00022AEE">
      <w:pPr>
        <w:pStyle w:val="Nidungvnbn"/>
        <w:numPr>
          <w:ilvl w:val="0"/>
          <w:numId w:val="7"/>
        </w:numPr>
      </w:pPr>
      <w:r>
        <w:t>Phát triển và duy trì hệ thống.</w:t>
      </w:r>
    </w:p>
    <w:p w14:paraId="5EBB0790" w14:textId="77777777" w:rsidR="00DE1365" w:rsidRDefault="00DE1365" w:rsidP="00DE1365">
      <w:pPr>
        <w:pStyle w:val="Nidungvnbn"/>
        <w:ind w:firstLine="0"/>
      </w:pPr>
      <w:r>
        <w:t>Nhân viên phân tích dữ liệu (Data analyzer):</w:t>
      </w:r>
    </w:p>
    <w:p w14:paraId="481DF747" w14:textId="77777777" w:rsidR="00DE1365" w:rsidRDefault="00DE1365" w:rsidP="00022AEE">
      <w:pPr>
        <w:pStyle w:val="Nidungvnbn"/>
        <w:numPr>
          <w:ilvl w:val="0"/>
          <w:numId w:val="8"/>
        </w:numPr>
      </w:pPr>
      <w:r>
        <w:t>Phân tích dữ liệu để đưa ra chiến lược kinh doanh.</w:t>
      </w:r>
    </w:p>
    <w:p w14:paraId="40A44213" w14:textId="77777777" w:rsidR="00DE1365" w:rsidRDefault="00DE1365" w:rsidP="00022AEE">
      <w:pPr>
        <w:pStyle w:val="Nidungvnbn"/>
        <w:numPr>
          <w:ilvl w:val="0"/>
          <w:numId w:val="8"/>
        </w:numPr>
      </w:pPr>
      <w:r>
        <w:t>Cung cấp thông tin hỗ trợ quyết định.</w:t>
      </w:r>
    </w:p>
    <w:p w14:paraId="7887A03A" w14:textId="77777777" w:rsidR="00DE1365" w:rsidRDefault="00DE1365" w:rsidP="00DE1365">
      <w:pPr>
        <w:pStyle w:val="Nidungvnbn"/>
        <w:ind w:firstLine="0"/>
      </w:pPr>
      <w:r>
        <w:t>Quản lý cửa hàng (Physical store manager):</w:t>
      </w:r>
    </w:p>
    <w:p w14:paraId="061ABC4C" w14:textId="77777777" w:rsidR="00DE1365" w:rsidRDefault="00DE1365" w:rsidP="00022AEE">
      <w:pPr>
        <w:pStyle w:val="Nidungvnbn"/>
        <w:numPr>
          <w:ilvl w:val="0"/>
          <w:numId w:val="9"/>
        </w:numPr>
      </w:pPr>
      <w:r>
        <w:t>Quản lý hoạt động của cửa hàng trực tuyến.</w:t>
      </w:r>
    </w:p>
    <w:p w14:paraId="4AB66063" w14:textId="77777777" w:rsidR="00DE1365" w:rsidRDefault="00DE1365" w:rsidP="00022AEE">
      <w:pPr>
        <w:pStyle w:val="Nidungvnbn"/>
        <w:numPr>
          <w:ilvl w:val="0"/>
          <w:numId w:val="9"/>
        </w:numPr>
      </w:pPr>
      <w:r>
        <w:t>Đảm bảo sự hoạt động mượt mà của cửa hàng vật lý.</w:t>
      </w:r>
    </w:p>
    <w:p w14:paraId="519C9952" w14:textId="77777777" w:rsidR="00DE1365" w:rsidRDefault="00DE1365" w:rsidP="00DE1365">
      <w:pPr>
        <w:pStyle w:val="Nidungvnbn"/>
        <w:ind w:firstLine="0"/>
      </w:pPr>
      <w:r>
        <w:t>Nhân viên tiếp thị và dịch vụ khách hàng (Marketing and customer service staff):</w:t>
      </w:r>
    </w:p>
    <w:p w14:paraId="7FB2B314" w14:textId="77777777" w:rsidR="00DE1365" w:rsidRDefault="00DE1365" w:rsidP="00022AEE">
      <w:pPr>
        <w:pStyle w:val="Nidungvnbn"/>
        <w:numPr>
          <w:ilvl w:val="0"/>
          <w:numId w:val="10"/>
        </w:numPr>
      </w:pPr>
      <w:r>
        <w:t>Tiếp thị sản phẩm và dịch vụ trực tuyến.</w:t>
      </w:r>
    </w:p>
    <w:p w14:paraId="058D13BC" w14:textId="77777777" w:rsidR="00DE1365" w:rsidRDefault="00DE1365" w:rsidP="00022AEE">
      <w:pPr>
        <w:pStyle w:val="Nidungvnbn"/>
        <w:numPr>
          <w:ilvl w:val="0"/>
          <w:numId w:val="10"/>
        </w:numPr>
      </w:pPr>
      <w:r>
        <w:t>Hỗ trợ khách hàng và giải quyết vấn đề.</w:t>
      </w:r>
    </w:p>
    <w:p w14:paraId="103AC461" w14:textId="77777777" w:rsidR="00DE1365" w:rsidRDefault="00DE1365" w:rsidP="00DE1365">
      <w:pPr>
        <w:pStyle w:val="Nidungvnbn"/>
        <w:ind w:firstLine="0"/>
      </w:pPr>
      <w:r>
        <w:lastRenderedPageBreak/>
        <w:t>Sơ đồ tổ chức này thể hiện sự phân công rõ ràng các chức năng và trách nhiệm trong hệ thống quản lý cửa hàng cà phê trực tuyến. Từ việc quản lý kho hàng đến phân tích dữ liệu và hỗ trợ khách hàng, mỗi bộ phận đóng vai trò quan trọng trong việc đảm bảo hoạt động suôn sẻ và hiệu quả của hệ thống.</w:t>
      </w:r>
    </w:p>
    <w:p w14:paraId="398C6FBE" w14:textId="77777777" w:rsidR="00DE1365" w:rsidRPr="004C6C4F" w:rsidRDefault="00DE1365" w:rsidP="00DE1365">
      <w:pPr>
        <w:pStyle w:val="Tiumccp2"/>
        <w:ind w:firstLine="0"/>
      </w:pPr>
      <w:bookmarkStart w:id="34" w:name="_Toc154341222"/>
      <w:bookmarkStart w:id="35" w:name="_Toc154349895"/>
      <w:r>
        <w:t xml:space="preserve">2.1.5 </w:t>
      </w:r>
      <w:r w:rsidRPr="004C6C4F">
        <w:rPr>
          <w:lang w:val="vi-VN"/>
        </w:rPr>
        <w:t xml:space="preserve">Lĩnh </w:t>
      </w:r>
      <w:r>
        <w:t>v</w:t>
      </w:r>
      <w:r w:rsidRPr="004C6C4F">
        <w:rPr>
          <w:lang w:val="vi-VN"/>
        </w:rPr>
        <w:t xml:space="preserve">ực và khả </w:t>
      </w:r>
      <w:r>
        <w:t>n</w:t>
      </w:r>
      <w:r w:rsidRPr="004C6C4F">
        <w:rPr>
          <w:lang w:val="vi-VN"/>
        </w:rPr>
        <w:t xml:space="preserve">ăng </w:t>
      </w:r>
      <w:r>
        <w:t>k</w:t>
      </w:r>
      <w:r w:rsidRPr="004C6C4F">
        <w:rPr>
          <w:lang w:val="vi-VN"/>
        </w:rPr>
        <w:t xml:space="preserve">inh </w:t>
      </w:r>
      <w:r>
        <w:t>d</w:t>
      </w:r>
      <w:r w:rsidRPr="004C6C4F">
        <w:rPr>
          <w:lang w:val="vi-VN"/>
        </w:rPr>
        <w:t>oanh</w:t>
      </w:r>
      <w:bookmarkEnd w:id="34"/>
      <w:bookmarkEnd w:id="35"/>
    </w:p>
    <w:p w14:paraId="5BA78FD5" w14:textId="77777777" w:rsidR="00DE1365" w:rsidRDefault="00DE1365" w:rsidP="00DE1365">
      <w:pPr>
        <w:pStyle w:val="Nidungvnbn"/>
        <w:rPr>
          <w:lang w:val="vi-VN"/>
        </w:rPr>
      </w:pPr>
      <w:r w:rsidRPr="004C6C4F">
        <w:rPr>
          <w:lang w:val="vi-VN"/>
        </w:rPr>
        <w:t>Hệ thống quản lý cửa hàng cà phê trực tuyến cung cấp một cách nhanh chóng và hiệu quả cho nhân viên để bán và phục vụ khách hàng, với khả năng thực hiện giao dịch bán hàng chỉ bằng vài cú chạm trên màn hình. Nhân viên có thể dễ dàng thêm hoặc xóa sản phẩm, điều chỉnh giá cả, và tìm kiếm tên khách hàng thân thiết được lưu trong hệ thống. Hệ thống cũng cung cấp các tính năng quản lý menu, cho phép dễ dàng tùy chỉnh các chương trình giảm giá và khuyến mãi, cũng như đặt giá khác nhau cho các loại khách hàng khác nhau. Hệ thống cung cấp các tính năng quản lý nhân viên và kinh doanh cà phê, giúp lưu trữ thông tin khách hàng, xem hoạt động của khách hàng thân thiết, và quản lý các giao dịch và lợi nhuận hàng ngày và hàng tháng. Các tính năng quản lý kho hỗ trợ theo dõi số lượng hàng tồn thực tế, cho phép nhập hàng đúng lúc khi cần, và tránh tình trạng tồn kho thừa. Hệ thống cũng cung cấp dịch vụ đặt hàng trực tuyến và giao hàng tận nhà, mang lại sự thuận tiện cho khách hàng đồng thời hỗ trợ thanh toán trực tuyến hoặc trực tiếp.</w:t>
      </w:r>
    </w:p>
    <w:p w14:paraId="4645C6FB" w14:textId="77777777" w:rsidR="00DE1365" w:rsidRDefault="00DE1365" w:rsidP="00022AEE">
      <w:pPr>
        <w:pStyle w:val="Tiumccp1"/>
        <w:numPr>
          <w:ilvl w:val="1"/>
          <w:numId w:val="3"/>
        </w:numPr>
      </w:pPr>
      <w:bookmarkStart w:id="36" w:name="_Toc154341223"/>
      <w:bookmarkStart w:id="37" w:name="_Toc154349896"/>
      <w:r>
        <w:t>Phân tích hệ thống thông tin</w:t>
      </w:r>
      <w:bookmarkEnd w:id="36"/>
      <w:bookmarkEnd w:id="37"/>
    </w:p>
    <w:p w14:paraId="7DEF5489" w14:textId="77777777" w:rsidR="00DE1365" w:rsidRDefault="00DE1365" w:rsidP="00022AEE">
      <w:pPr>
        <w:pStyle w:val="Tiumccp2"/>
        <w:numPr>
          <w:ilvl w:val="2"/>
          <w:numId w:val="3"/>
        </w:numPr>
      </w:pPr>
      <w:bookmarkStart w:id="38" w:name="_Toc154341224"/>
      <w:bookmarkStart w:id="39" w:name="_Toc154349897"/>
      <w:r w:rsidRPr="004C6C4F">
        <w:t>Phân tích cơ cấu ngành</w:t>
      </w:r>
      <w:bookmarkEnd w:id="38"/>
      <w:bookmarkEnd w:id="39"/>
      <w:r w:rsidRPr="004C6C4F">
        <w:t xml:space="preserve"> </w:t>
      </w:r>
    </w:p>
    <w:p w14:paraId="618B054D" w14:textId="77777777" w:rsidR="00DE1365" w:rsidRPr="00EB288E" w:rsidRDefault="00DE1365" w:rsidP="00DE1365">
      <w:pPr>
        <w:pStyle w:val="Nidungvnbn"/>
        <w:ind w:firstLine="0"/>
        <w:rPr>
          <w:b/>
          <w:bCs/>
        </w:rPr>
      </w:pPr>
      <w:r w:rsidRPr="00EB288E">
        <w:rPr>
          <w:b/>
          <w:bCs/>
        </w:rPr>
        <w:t>Quy mô thị trường:</w:t>
      </w:r>
    </w:p>
    <w:p w14:paraId="2D574CCA" w14:textId="77777777" w:rsidR="00DE1365" w:rsidRDefault="00DE1365" w:rsidP="00022AEE">
      <w:pPr>
        <w:pStyle w:val="Nidungvnbn"/>
        <w:numPr>
          <w:ilvl w:val="0"/>
          <w:numId w:val="11"/>
        </w:numPr>
      </w:pPr>
      <w:r>
        <w:t>Trong vài thập kỷ qua, sản xuất cà phê của Việt Nam đã phát triển như một ngành công nghiệp xuất khẩu. Với vị thế là quốc gia sản xuất và xuất khẩu cà phê lớn thứ hai trên thế giới, Việt Nam hiện nay là quốc gia lớn thứ hai trên thế giới về thị trường xuất khẩu cà phê với 20.1% thị trường thế giới (kỳ 2021 - 2022). Việt Nam đứng đầu thế giới về năng suất cà phê, đạt 2.4 tấn/ha theo báo cáo của Tổ chức Cà phê Quốc tế (ICO) [1].</w:t>
      </w:r>
    </w:p>
    <w:p w14:paraId="0929B7DB" w14:textId="77777777" w:rsidR="00DE1365" w:rsidRDefault="00DE1365" w:rsidP="00022AEE">
      <w:pPr>
        <w:pStyle w:val="Nidungvnbn"/>
        <w:numPr>
          <w:ilvl w:val="0"/>
          <w:numId w:val="11"/>
        </w:numPr>
      </w:pPr>
      <w:r>
        <w:t xml:space="preserve">Bên cạnh cà phê, Việt Nam cũng là một quốc gia có lợi thế lớn trong sản xuất trà. Trong những năm gần đây, ngành công nghiệp trà không chỉ sản xuất nội </w:t>
      </w:r>
      <w:r>
        <w:lastRenderedPageBreak/>
        <w:t>địa mà còn mở rộng ra thế giới, mang lại giá trị kinh tế đáng kể cho xã hội, tạo cơ hội việc làm và tăng thu nhập, cải thiện đời sống nhân dân. Theo thống kê của Hội Trà Việt Nam, đến năm 2020, cả nước có 34 tỉnh và thành phố trồng trà với diện tích tổng cộng 130 nghìn hecta, năng suất trung bình là khoảng 8.0 tấn/ha, và sản lượng trà khô đạt khoảng 192 nghìn tấn [2].</w:t>
      </w:r>
    </w:p>
    <w:p w14:paraId="207EF133" w14:textId="77777777" w:rsidR="00DE1365" w:rsidRDefault="00DE1365" w:rsidP="00022AEE">
      <w:pPr>
        <w:pStyle w:val="Nidungvnbn"/>
        <w:numPr>
          <w:ilvl w:val="0"/>
          <w:numId w:val="11"/>
        </w:numPr>
      </w:pPr>
      <w:r>
        <w:t>Xu hướng tiêu thụ hiện nay là cà phê sạch đã gần như thay thế hoàn toàn cà phê pha trộn trước đây. Ngày càng có nhiều quán cà phê tự xay cà phê tại chỗ, với nhiều chuỗi cà phê lớn thông báo rằng họ chỉ bán cà phê không pha trộn, 100% nguyên chất. Tất cả đều nhấn mạnh các yếu tố như sạch sẽ, mộc mạc, nguyên chất, hữu cơ, thậm chí nâng cao đến triết lý cà phê để đáp ứng sở thích của người tiêu dùng về sự sạch sẽ và lo sợ bẩn. Cuộc khủng hoảng cà phê "bẩn" đã khiến người tiêu dùng chuyển hướng "giao cảm" của họ sang cà phê sạch, nguyên chất, tạo cơ hội cho nhiều doanh nghiệp gia nhập thị trường này. Do đó, nhu cầu về các công cụ hỗ trợ hoặc sản xuất cà phê và trà sẽ tăng cao.</w:t>
      </w:r>
    </w:p>
    <w:p w14:paraId="40F8048C" w14:textId="77777777" w:rsidR="00DE1365" w:rsidRDefault="00DE1365" w:rsidP="00DE1365">
      <w:pPr>
        <w:pStyle w:val="Nidungvnbn"/>
        <w:ind w:firstLine="0"/>
        <w:rPr>
          <w:b/>
          <w:bCs/>
        </w:rPr>
      </w:pPr>
      <w:r w:rsidRPr="00EB288E">
        <w:rPr>
          <w:b/>
          <w:bCs/>
        </w:rPr>
        <w:t>Xu hướng thị trường:</w:t>
      </w:r>
    </w:p>
    <w:p w14:paraId="05D35298" w14:textId="77777777" w:rsidR="00DE1365" w:rsidRDefault="00DE1365" w:rsidP="00022AEE">
      <w:pPr>
        <w:pStyle w:val="Nidungvnbn"/>
        <w:numPr>
          <w:ilvl w:val="0"/>
          <w:numId w:val="12"/>
        </w:numPr>
      </w:pPr>
      <w:r>
        <w:t>Nhu c</w:t>
      </w:r>
      <w:r w:rsidRPr="00EB288E">
        <w:t>ầu đối với cà phê Robusta " bitter-rich" và giá rẻ hơn so với Arabica đang tăng. Lý do là người tiêu dùng bị ép buộc phải tiết kiệm chi tiêu trong bối cảnh suy thoái kinh tế toàn cầu sau đại dịch, thu nhập khó khăn do vấn đề việc làm, nên họ nên chuyển sang cà phê hòa tan sử dụng tại nhà. Điều này được coi là cơ hội cho cà phê Robusta của Việt Nam, quốc gia xuất khẩu Robusta lớn nhất thế giới.</w:t>
      </w:r>
    </w:p>
    <w:p w14:paraId="17143BA2" w14:textId="77777777" w:rsidR="00DE1365" w:rsidRDefault="00DE1365" w:rsidP="00022AEE">
      <w:pPr>
        <w:pStyle w:val="Nidungvnbn"/>
        <w:numPr>
          <w:ilvl w:val="0"/>
          <w:numId w:val="12"/>
        </w:numPr>
      </w:pPr>
      <w:r w:rsidRPr="00EB288E">
        <w:t>Bình luận về triển vọng giá cà phê trong mùa nông 2022-2023, các chuyên gia cho biết rằng lạm phát cao ở nhiều quốc gia có thể ảnh hưởng đến nhu cầu cà phê toàn cầu, nhưng rủi ro cung ứng do biến đổi khí hậu vẫn còn tồn tại và xu hướng chuyển sang cà phê Robusta sẽ tạo ra cơ hội cho cà phê của Việt Nam.</w:t>
      </w:r>
    </w:p>
    <w:p w14:paraId="7E4061FB" w14:textId="77777777" w:rsidR="00DE1365" w:rsidRDefault="00DE1365" w:rsidP="00022AEE">
      <w:pPr>
        <w:pStyle w:val="Nidungvnbn"/>
        <w:numPr>
          <w:ilvl w:val="0"/>
          <w:numId w:val="12"/>
        </w:numPr>
      </w:pPr>
      <w:r w:rsidRPr="00EB288E">
        <w:t xml:space="preserve">Ngoài ra, ngành trà của Việt Nam đang phải đối mặt với những vấn đề như quy mô nhỏ của sản xuất trà, chủ yếu là các hộ gia đình; chất lượng trà Việt Nam và vệ sinh an toàn thực phẩm không đạt chuẩn cũng như thiếu vùng </w:t>
      </w:r>
      <w:r w:rsidRPr="00EB288E">
        <w:lastRenderedPageBreak/>
        <w:t>nguyên liệu để đáp ứng nhu cầu, cùng với trình độ kỹ thuật thấp trong quá trình chế biến.</w:t>
      </w:r>
    </w:p>
    <w:p w14:paraId="06FBD9DD" w14:textId="77777777" w:rsidR="00DE1365" w:rsidRPr="00EB288E" w:rsidRDefault="00DE1365" w:rsidP="00DE1365">
      <w:pPr>
        <w:pStyle w:val="Nidungvnbn"/>
        <w:ind w:firstLine="0"/>
        <w:rPr>
          <w:b/>
          <w:bCs/>
        </w:rPr>
      </w:pPr>
      <w:r w:rsidRPr="00EB288E">
        <w:rPr>
          <w:b/>
          <w:bCs/>
        </w:rPr>
        <w:t>Cạnh tranh với các thương hiệu khác</w:t>
      </w:r>
    </w:p>
    <w:p w14:paraId="06E1BA8C" w14:textId="77777777" w:rsidR="00DE1365" w:rsidRDefault="00DE1365" w:rsidP="00DE1365">
      <w:pPr>
        <w:pStyle w:val="Nidungvnbn"/>
      </w:pPr>
      <w:r>
        <w:t>Có nhiều thương hiệu cà phê, trà và các sản phẩm liên quan khác. Đối với cà phê và trà nói chung, chúng ta có thể dễ dàng nhận thấy một số thương hiệu lớn và cổ điển như Highlands, Trung Nguyên, Vina Cafe, G7,... Đối với ngành công nghiệp trà, thị trường Việt Nam có một số thương hiệu như Lipton, Vinh Tien tea, Thai Nguyen tea, Trà Việt. Ngoài các thương hiệu gốc, còn có nhiều nhà bán lẻ nhỏ và cửa hàng tiện lợi bán cà phê và trà với giá rẻ nhưng vẫn giữ chất lượng và hương vị. Do đó, điều này sẽ tạo ra một sự cạnh tranh cao cho những đối thủ mới muốn tham gia ở mức giá từ trung bình thấp đến trung bình cao một chút như chúng ta. Tương tự như cà phê và trà, công cụ làm cà phê và các sản phẩm liên quan cũng sẽ cạnh tranh mạnh mẽ cả về giá cả và chất lượng do sự hiện diện của các thương hiệu cả trong và ngoài nước.</w:t>
      </w:r>
    </w:p>
    <w:p w14:paraId="1CBE365F" w14:textId="77777777" w:rsidR="00DE1365" w:rsidRPr="00FC53DF" w:rsidRDefault="00DE1365" w:rsidP="00DE1365">
      <w:pPr>
        <w:pStyle w:val="Nidungvnbn"/>
        <w:ind w:firstLine="0"/>
        <w:rPr>
          <w:b/>
          <w:bCs/>
        </w:rPr>
      </w:pPr>
      <w:r w:rsidRPr="00FC53DF">
        <w:rPr>
          <w:b/>
          <w:bCs/>
        </w:rPr>
        <w:t>Tập trung ngành công nghiệp</w:t>
      </w:r>
    </w:p>
    <w:p w14:paraId="4838A61D" w14:textId="77777777" w:rsidR="00DE1365" w:rsidRDefault="00DE1365" w:rsidP="00DE1365">
      <w:pPr>
        <w:pStyle w:val="Nidungvnbn"/>
      </w:pPr>
      <w:r>
        <w:t xml:space="preserve">Ở Việt Nam, sự tập trung trong ngành công nghiệp cà phê và trà chủ yếu ở mức giá từ trung bình đến trung bình cao. Đối với cà phê, ngành công nghiệp này được chi phối bởi một số ít công ty lớn, bao gồm các thương hiệu địa phương như Highlands, G7, Nestle, Trung Nguyen,... có mặt đáng kể trên thị trường và xuất khẩu, cùng với một số thương hiệu nước ngoài như Starbucks, Costa, Gloria Jean's,... Ngành công nghiệp trà truyền thống tại Việt Nam tương đối nhỏ so với ngành công nghiệp cà phê, nhưng nổi tiếng với việc sản xuất trà xanh chất lượng cao, được xuất khẩu đến nhiều quốc gia trên thế giới. Mặc dù có nhiều thương hiệu lớn như VinaTea, Phuc Long, Tân Cương Hòa Bình,... thì trà truyền thống tại Việt Nam vẫn là một thị trường đa dạng và phân mảng với nhiều nông dân nhỏ và doanh nghiệp chế biến hoạt động trên toàn quốc. Mặc dù ngành công nghiệp sản xuất cà phê và trà tập trung chủ yếu vào vài doanh nghiệp lớn, nhưng vẫn có nhiều doanh nghiệp nhỏ hơn sản xuất cà phê và trà tại Việt Nam, đặc biệt là ở cấp độ địa phương và khu vực. Điều này có thể bị </w:t>
      </w:r>
      <w:r>
        <w:lastRenderedPageBreak/>
        <w:t>ảnh hưởng bởi nhiều yếu tố, bao gồm chính sách chính phủ, quyền truy cập nguyên liệu, và sự cạnh tranh từ các quốc gia khác.</w:t>
      </w:r>
    </w:p>
    <w:p w14:paraId="40498AF0" w14:textId="77777777" w:rsidR="00DE1365" w:rsidRPr="00FC53DF" w:rsidRDefault="00DE1365" w:rsidP="00DE1365">
      <w:pPr>
        <w:pStyle w:val="Nidungvnbn"/>
        <w:ind w:firstLine="0"/>
        <w:rPr>
          <w:b/>
          <w:bCs/>
        </w:rPr>
      </w:pPr>
      <w:r w:rsidRPr="00FC53DF">
        <w:rPr>
          <w:b/>
          <w:bCs/>
        </w:rPr>
        <w:t>Rào cản và ưu điểm đối với việc gia nhập thị trường</w:t>
      </w:r>
    </w:p>
    <w:p w14:paraId="6064024F" w14:textId="77777777" w:rsidR="00DE1365" w:rsidRPr="00FC53DF" w:rsidRDefault="00DE1365" w:rsidP="00DE1365">
      <w:pPr>
        <w:pStyle w:val="Nidungvnbn"/>
        <w:ind w:firstLine="0"/>
        <w:rPr>
          <w:b/>
          <w:bCs/>
          <w:i/>
          <w:iCs/>
        </w:rPr>
      </w:pPr>
      <w:r w:rsidRPr="00FC53DF">
        <w:rPr>
          <w:b/>
          <w:bCs/>
          <w:i/>
          <w:iCs/>
        </w:rPr>
        <w:t>Ưu điểm của thị trường Việt Nam và doanh nghiệp của chúng tôi</w:t>
      </w:r>
    </w:p>
    <w:p w14:paraId="77B98AD4" w14:textId="77777777" w:rsidR="00DE1365" w:rsidRDefault="00DE1365" w:rsidP="00022AEE">
      <w:pPr>
        <w:pStyle w:val="Nidungvnbn"/>
        <w:numPr>
          <w:ilvl w:val="0"/>
          <w:numId w:val="13"/>
        </w:numPr>
      </w:pPr>
      <w:r>
        <w:t>Chúng tôi có hệ thống quản lý riêng biệt, hiệu quả hơn so với việc sử dụng giấy tờ, excel hoặc hệ thống quản lý bên thứ ba trong phân khúc thị trường của chúng tôi.</w:t>
      </w:r>
    </w:p>
    <w:p w14:paraId="240FEA11" w14:textId="77777777" w:rsidR="00DE1365" w:rsidRDefault="00DE1365" w:rsidP="00022AEE">
      <w:pPr>
        <w:pStyle w:val="Nidungvnbn"/>
        <w:numPr>
          <w:ilvl w:val="0"/>
          <w:numId w:val="13"/>
        </w:numPr>
      </w:pPr>
      <w:r>
        <w:t>Người Việt Nam có văn hóa cà phê và trà, điều này giúp họ dễ dàng chấp nhận các thương hiệu mới.</w:t>
      </w:r>
    </w:p>
    <w:p w14:paraId="11935C2E" w14:textId="77777777" w:rsidR="00DE1365" w:rsidRDefault="00DE1365" w:rsidP="00022AEE">
      <w:pPr>
        <w:pStyle w:val="Nidungvnbn"/>
        <w:numPr>
          <w:ilvl w:val="0"/>
          <w:numId w:val="13"/>
        </w:numPr>
      </w:pPr>
      <w:r>
        <w:t>Có nhiều dịch vụ giao hàng bên thứ ba, điều này có nghĩa là chúng tôi có thể dễ dàng hợp tác và tránh gặp vấn đề vận chuyển như sản phẩm bị hỏng hoặc bị mất.</w:t>
      </w:r>
    </w:p>
    <w:p w14:paraId="5D44078F" w14:textId="77777777" w:rsidR="00DE1365" w:rsidRDefault="00DE1365" w:rsidP="00022AEE">
      <w:pPr>
        <w:pStyle w:val="Nidungvnbn"/>
        <w:numPr>
          <w:ilvl w:val="0"/>
          <w:numId w:val="13"/>
        </w:numPr>
      </w:pPr>
      <w:r>
        <w:t>Giao dịch điện tử cũng là một công nghệ phát triển ở Việt Nam, giúp chúng tôi đa dạng hóa các phương thức thanh toán.</w:t>
      </w:r>
    </w:p>
    <w:p w14:paraId="15E2D14B" w14:textId="77777777" w:rsidR="00DE1365" w:rsidRDefault="00DE1365" w:rsidP="00022AEE">
      <w:pPr>
        <w:pStyle w:val="Nidungvnbn"/>
        <w:numPr>
          <w:ilvl w:val="0"/>
          <w:numId w:val="13"/>
        </w:numPr>
      </w:pPr>
      <w:r>
        <w:t>Trang web mua sắm của chúng tôi có thiết kế đẹp, giao diện thân thiện với người dùng và trải nghiệm mua sắm trực tuyến được tối ưu hóa cho khách hàng.</w:t>
      </w:r>
    </w:p>
    <w:p w14:paraId="3983E3A4" w14:textId="77777777" w:rsidR="00DE1365" w:rsidRDefault="00DE1365" w:rsidP="00022AEE">
      <w:pPr>
        <w:pStyle w:val="Nidungvnbn"/>
        <w:numPr>
          <w:ilvl w:val="0"/>
          <w:numId w:val="13"/>
        </w:numPr>
      </w:pPr>
      <w:r>
        <w:t>Trong chuỗi cung ứng địa phương, chúng tôi có thể có giá tốt khi giao dịch với nhà cung cấp.</w:t>
      </w:r>
    </w:p>
    <w:p w14:paraId="13C0E9AA" w14:textId="77777777" w:rsidR="00DE1365" w:rsidRPr="00FC53DF" w:rsidRDefault="00DE1365" w:rsidP="00DE1365">
      <w:pPr>
        <w:pStyle w:val="Nidungvnbn"/>
        <w:ind w:firstLine="0"/>
        <w:rPr>
          <w:b/>
          <w:bCs/>
          <w:i/>
          <w:iCs/>
        </w:rPr>
      </w:pPr>
      <w:r w:rsidRPr="00FC53DF">
        <w:rPr>
          <w:b/>
          <w:bCs/>
          <w:i/>
          <w:iCs/>
        </w:rPr>
        <w:t>Rào cản:</w:t>
      </w:r>
    </w:p>
    <w:p w14:paraId="6AD0E57D" w14:textId="77777777" w:rsidR="00DE1365" w:rsidRDefault="00DE1365" w:rsidP="00022AEE">
      <w:pPr>
        <w:pStyle w:val="Nidungvnbn"/>
        <w:numPr>
          <w:ilvl w:val="0"/>
          <w:numId w:val="14"/>
        </w:numPr>
      </w:pPr>
      <w:r>
        <w:t>Cạnh tranh trên thị trường Việt Nam rất cao do sự xuất hiện của nhiều quán cà phê và trà mới bên cạnh các thương hiệu lớn và có kinh nghiệm.</w:t>
      </w:r>
    </w:p>
    <w:p w14:paraId="6B00D83B" w14:textId="77777777" w:rsidR="00DE1365" w:rsidRDefault="00DE1365" w:rsidP="00022AEE">
      <w:pPr>
        <w:pStyle w:val="Nidungvnbn"/>
        <w:numPr>
          <w:ilvl w:val="0"/>
          <w:numId w:val="14"/>
        </w:numPr>
      </w:pPr>
      <w:r>
        <w:t>Do sự chấp nhận dễ dàng, đa số khách hàng mới sẽ không quan tâm đến sự khác biệt giữa hương vị của chúng tôi và các thương hiệu khác.</w:t>
      </w:r>
    </w:p>
    <w:p w14:paraId="1A7437F6" w14:textId="77777777" w:rsidR="00DE1365" w:rsidRDefault="00DE1365" w:rsidP="00022AEE">
      <w:pPr>
        <w:pStyle w:val="Nidungvnbn"/>
        <w:numPr>
          <w:ilvl w:val="0"/>
          <w:numId w:val="14"/>
        </w:numPr>
      </w:pPr>
      <w:r>
        <w:t>Chi phí thuê cửa hàng vật lý và kho hàng cao.</w:t>
      </w:r>
    </w:p>
    <w:p w14:paraId="77939AD3" w14:textId="77777777" w:rsidR="00DE1365" w:rsidRDefault="00DE1365" w:rsidP="00022AEE">
      <w:pPr>
        <w:pStyle w:val="Nidungvnbn"/>
        <w:numPr>
          <w:ilvl w:val="0"/>
          <w:numId w:val="14"/>
        </w:numPr>
      </w:pPr>
      <w:r>
        <w:t>Quy trình hành chính phức tạp và nhiều bước.</w:t>
      </w:r>
    </w:p>
    <w:p w14:paraId="74A79546" w14:textId="77777777" w:rsidR="00DE1365" w:rsidRDefault="00DE1365" w:rsidP="00022AEE">
      <w:pPr>
        <w:pStyle w:val="Nidungvnbn"/>
        <w:numPr>
          <w:ilvl w:val="0"/>
          <w:numId w:val="14"/>
        </w:numPr>
      </w:pPr>
      <w:r>
        <w:t>Việt Nam có khí hậu gió mùa nhiệt đới ẩm nên có nhiều yếu tố mùa vụ có thể làm giảm số lượng khách hàng đến cửa hàng vật lý.</w:t>
      </w:r>
    </w:p>
    <w:p w14:paraId="5C168BC0" w14:textId="77777777" w:rsidR="00DE1365" w:rsidRDefault="00DE1365" w:rsidP="00DE1365">
      <w:pPr>
        <w:pStyle w:val="Tiumccp2"/>
        <w:ind w:firstLine="0"/>
      </w:pPr>
      <w:bookmarkStart w:id="40" w:name="_Toc154341225"/>
      <w:bookmarkStart w:id="41" w:name="_Toc154349898"/>
      <w:r>
        <w:t>2.2.2 Phân tích mục tiêu đặt ra</w:t>
      </w:r>
      <w:bookmarkEnd w:id="40"/>
      <w:bookmarkEnd w:id="41"/>
    </w:p>
    <w:p w14:paraId="67FC1F30" w14:textId="77777777" w:rsidR="00DE1365" w:rsidRDefault="00DE1365" w:rsidP="00022AEE">
      <w:pPr>
        <w:pStyle w:val="Nidungvnbn"/>
        <w:numPr>
          <w:ilvl w:val="0"/>
          <w:numId w:val="15"/>
        </w:numPr>
      </w:pPr>
      <w:r>
        <w:lastRenderedPageBreak/>
        <w:t>Mục tiêu về khách hàng:</w:t>
      </w:r>
    </w:p>
    <w:p w14:paraId="4E45577E" w14:textId="77777777" w:rsidR="00DE1365" w:rsidRDefault="00DE1365" w:rsidP="00DE1365">
      <w:pPr>
        <w:pStyle w:val="Nidungvnbn"/>
        <w:ind w:firstLine="0"/>
      </w:pPr>
      <w:r>
        <w:t>Như đã nói trước đó, đa số khách hàng thuộc các nhóm tuổi từ 15-24 và 25-54, vì vậy chúng tôi sẽ tập trung vào giới trẻ, thanh thiếu niên và người trẻ.</w:t>
      </w:r>
    </w:p>
    <w:p w14:paraId="553A5B8F" w14:textId="77777777" w:rsidR="00DE1365" w:rsidRDefault="00DE1365" w:rsidP="00022AEE">
      <w:pPr>
        <w:pStyle w:val="Nidungvnbn"/>
        <w:numPr>
          <w:ilvl w:val="0"/>
          <w:numId w:val="15"/>
        </w:numPr>
      </w:pPr>
      <w:r>
        <w:t>Mục tiêu về thị trường:</w:t>
      </w:r>
    </w:p>
    <w:p w14:paraId="3AD74E2C" w14:textId="77777777" w:rsidR="00DE1365" w:rsidRDefault="00DE1365" w:rsidP="00DE1365">
      <w:pPr>
        <w:pStyle w:val="Nidungvnbn"/>
        <w:ind w:firstLine="0"/>
      </w:pPr>
      <w:r>
        <w:t>Để phù hợp với đối tượng khách hàng mục tiêu của chúng tôi, chúng tôi quyết định tham gia vào các phân khúc thị trường từ trung bình thấp đến cao hơn trung bình.</w:t>
      </w:r>
    </w:p>
    <w:p w14:paraId="70DEC3ED" w14:textId="77777777" w:rsidR="00DE1365" w:rsidRDefault="00DE1365" w:rsidP="00022AEE">
      <w:pPr>
        <w:pStyle w:val="Tiumccp1"/>
        <w:numPr>
          <w:ilvl w:val="1"/>
          <w:numId w:val="3"/>
        </w:numPr>
      </w:pPr>
      <w:r>
        <w:t xml:space="preserve"> </w:t>
      </w:r>
      <w:bookmarkStart w:id="42" w:name="_Toc154341226"/>
      <w:bookmarkStart w:id="43" w:name="_Toc154349899"/>
      <w:r w:rsidRPr="00D7628F">
        <w:t xml:space="preserve">Phân </w:t>
      </w:r>
      <w:r>
        <w:t>t</w:t>
      </w:r>
      <w:r w:rsidRPr="00D7628F">
        <w:t xml:space="preserve">ích </w:t>
      </w:r>
      <w:r>
        <w:t>c</w:t>
      </w:r>
      <w:r w:rsidRPr="00D7628F">
        <w:t xml:space="preserve">huỗi </w:t>
      </w:r>
      <w:r>
        <w:t>g</w:t>
      </w:r>
      <w:r w:rsidRPr="00D7628F">
        <w:t xml:space="preserve">iá </w:t>
      </w:r>
      <w:r>
        <w:t>t</w:t>
      </w:r>
      <w:r w:rsidRPr="00D7628F">
        <w:t xml:space="preserve">rị của </w:t>
      </w:r>
      <w:r>
        <w:t>h</w:t>
      </w:r>
      <w:r w:rsidRPr="00D7628F">
        <w:t xml:space="preserve">ệ </w:t>
      </w:r>
      <w:r>
        <w:t>t</w:t>
      </w:r>
      <w:r w:rsidRPr="00D7628F">
        <w:t xml:space="preserve">hống và </w:t>
      </w:r>
      <w:r>
        <w:t>c</w:t>
      </w:r>
      <w:r w:rsidRPr="00D7628F">
        <w:t xml:space="preserve">ác </w:t>
      </w:r>
      <w:r>
        <w:t>h</w:t>
      </w:r>
      <w:r w:rsidRPr="00D7628F">
        <w:t xml:space="preserve">oạt </w:t>
      </w:r>
      <w:r>
        <w:t>đ</w:t>
      </w:r>
      <w:r w:rsidRPr="00D7628F">
        <w:t xml:space="preserve">ộng </w:t>
      </w:r>
      <w:r>
        <w:t>q</w:t>
      </w:r>
      <w:r w:rsidRPr="00D7628F">
        <w:t xml:space="preserve">uan </w:t>
      </w:r>
      <w:r>
        <w:t>t</w:t>
      </w:r>
      <w:r w:rsidRPr="00D7628F">
        <w:t>rọng</w:t>
      </w:r>
      <w:bookmarkEnd w:id="42"/>
      <w:bookmarkEnd w:id="43"/>
    </w:p>
    <w:p w14:paraId="2D0F420D" w14:textId="77777777" w:rsidR="00DE1365" w:rsidRDefault="00DE1365" w:rsidP="00022AEE">
      <w:pPr>
        <w:pStyle w:val="Tiumccp2"/>
        <w:numPr>
          <w:ilvl w:val="2"/>
          <w:numId w:val="3"/>
        </w:numPr>
        <w:tabs>
          <w:tab w:val="clear" w:pos="6379"/>
          <w:tab w:val="left" w:pos="1124"/>
        </w:tabs>
      </w:pPr>
      <w:bookmarkStart w:id="44" w:name="_Toc154341227"/>
      <w:bookmarkStart w:id="45" w:name="_Toc154349900"/>
      <w:r w:rsidRPr="00D7628F">
        <w:t>Các hoạt động chính</w:t>
      </w:r>
      <w:r>
        <w:t xml:space="preserve"> (Main activities)</w:t>
      </w:r>
      <w:bookmarkEnd w:id="44"/>
      <w:bookmarkEnd w:id="45"/>
      <w:r>
        <w:tab/>
      </w:r>
    </w:p>
    <w:p w14:paraId="3D65B661" w14:textId="77777777" w:rsidR="00DE1365" w:rsidRPr="00D7628F" w:rsidRDefault="00DE1365" w:rsidP="00022AEE">
      <w:pPr>
        <w:pStyle w:val="Nidungvnbn"/>
        <w:numPr>
          <w:ilvl w:val="0"/>
          <w:numId w:val="15"/>
        </w:numPr>
        <w:rPr>
          <w:b/>
          <w:bCs/>
        </w:rPr>
      </w:pPr>
      <w:r w:rsidRPr="00D7628F">
        <w:rPr>
          <w:b/>
          <w:bCs/>
        </w:rPr>
        <w:t>Logistics đầu vào (Inbound logistics):</w:t>
      </w:r>
    </w:p>
    <w:p w14:paraId="02126FEC" w14:textId="77777777" w:rsidR="00DE1365" w:rsidRDefault="00DE1365" w:rsidP="00DE1365">
      <w:pPr>
        <w:pStyle w:val="Nidungvnbn"/>
        <w:ind w:firstLine="0"/>
      </w:pPr>
      <w:r>
        <w:t>Quá trình nhận các sản phẩm đã được chế biến như hạt cà phê, lá trà hoặc những gì được gọi là từ các nhà cung cấp hoặc từ các nhà máy. Để bảo đảm chất lượng của những sản phẩm này, chúng tôi sẽ đầu tư từ các địa điểm uy tín như Trung Nguyên, Cold Brew, Nicaragua, và những nơi khác.</w:t>
      </w:r>
    </w:p>
    <w:p w14:paraId="185C6B8E" w14:textId="77777777" w:rsidR="00DE1365" w:rsidRPr="00D7628F" w:rsidRDefault="00DE1365" w:rsidP="00022AEE">
      <w:pPr>
        <w:pStyle w:val="Nidungvnbn"/>
        <w:numPr>
          <w:ilvl w:val="0"/>
          <w:numId w:val="15"/>
        </w:numPr>
        <w:rPr>
          <w:b/>
          <w:bCs/>
        </w:rPr>
      </w:pPr>
      <w:r w:rsidRPr="00D7628F">
        <w:rPr>
          <w:b/>
          <w:bCs/>
        </w:rPr>
        <w:t>Vận hành (Operation):</w:t>
      </w:r>
    </w:p>
    <w:p w14:paraId="2C96F09E" w14:textId="77777777" w:rsidR="00DE1365" w:rsidRDefault="00DE1365" w:rsidP="00DE1365">
      <w:pPr>
        <w:pStyle w:val="Nidungvnbn"/>
        <w:ind w:firstLine="0"/>
      </w:pPr>
      <w:r>
        <w:t>Cung cấp khách hàng một nơi để mua sản phẩm cà phê đa dạng và chất lượng cao để đáp ứng nhu cầu của họ. Ngoài ra, trang web cũng hiển thị nhiều bài viết về quá trình chế biến cà phê, bảo quản, hướng dẫn pha chế tại nhà và văn hóa cà phê mà khách hàng có thể đọc.</w:t>
      </w:r>
    </w:p>
    <w:p w14:paraId="3599B990" w14:textId="77777777" w:rsidR="00DE1365" w:rsidRPr="00D7628F" w:rsidRDefault="00DE1365" w:rsidP="00022AEE">
      <w:pPr>
        <w:pStyle w:val="Nidungvnbn"/>
        <w:numPr>
          <w:ilvl w:val="0"/>
          <w:numId w:val="15"/>
        </w:numPr>
        <w:rPr>
          <w:b/>
          <w:bCs/>
        </w:rPr>
      </w:pPr>
      <w:r w:rsidRPr="00D7628F">
        <w:rPr>
          <w:b/>
          <w:bCs/>
        </w:rPr>
        <w:t>Logistics đầu ra (Outbound logistics):</w:t>
      </w:r>
    </w:p>
    <w:p w14:paraId="65708CD2" w14:textId="77777777" w:rsidR="00DE1365" w:rsidRDefault="00DE1365" w:rsidP="00DE1365">
      <w:pPr>
        <w:pStyle w:val="Nidungvnbn"/>
        <w:ind w:firstLine="0"/>
      </w:pPr>
      <w:r>
        <w:t>Quản lý bán hàng được tích hợp trong hệ thống của chúng tôi. Quản lý kho hoặc nhà phân tích dữ liệu có thể dễ dàng xem xét dữ liệu bán hàng đầy đủ cho mỗi sản phẩm được thu thập bởi hệ thống trong một khoảng thời gian cụ thể.</w:t>
      </w:r>
    </w:p>
    <w:p w14:paraId="29D74761" w14:textId="77777777" w:rsidR="00DE1365" w:rsidRDefault="00DE1365" w:rsidP="00DE1365">
      <w:pPr>
        <w:pStyle w:val="Nidungvnbn"/>
        <w:ind w:firstLine="0"/>
      </w:pPr>
      <w:r>
        <w:t>Lưu trữ sản phẩm và dịch vụ khách hàng là không thể thiếu. Khách hàng có thể dễ dàng nhận được câu trả lời cho câu hỏi của họ bằng cách trò chuyện với nhân viên của chúng tôi.</w:t>
      </w:r>
    </w:p>
    <w:p w14:paraId="42DA2E14" w14:textId="77777777" w:rsidR="00DE1365" w:rsidRDefault="00DE1365" w:rsidP="00022AEE">
      <w:pPr>
        <w:pStyle w:val="Nidungvnbn"/>
        <w:numPr>
          <w:ilvl w:val="0"/>
          <w:numId w:val="15"/>
        </w:numPr>
        <w:rPr>
          <w:b/>
          <w:bCs/>
        </w:rPr>
      </w:pPr>
      <w:r w:rsidRPr="00D7628F">
        <w:rPr>
          <w:b/>
          <w:bCs/>
        </w:rPr>
        <w:t>Dịch vụ khách hàng (Customer service):</w:t>
      </w:r>
    </w:p>
    <w:p w14:paraId="472686F0" w14:textId="77777777" w:rsidR="00DE1365" w:rsidRPr="00D7628F" w:rsidRDefault="00DE1365" w:rsidP="00DE1365">
      <w:pPr>
        <w:pStyle w:val="Nidungvnbn"/>
        <w:ind w:firstLine="0"/>
        <w:rPr>
          <w:b/>
          <w:bCs/>
        </w:rPr>
      </w:pPr>
      <w:r>
        <w:t>Người dùng có thể dễ dàng nhận câu trả lời cho câu hỏi của họ thông qua liên lạc và trò chuyện với nhân viên dịch vụ khách hàng. Ngoài ra, họ có thể đổi/hoàn trả hàng nếu có sai sót hoặc bị hỏng trước khi nhận hàng.</w:t>
      </w:r>
    </w:p>
    <w:p w14:paraId="2C137E94" w14:textId="77777777" w:rsidR="00DE1365" w:rsidRDefault="00DE1365" w:rsidP="00022AEE">
      <w:pPr>
        <w:pStyle w:val="Tiumccp2"/>
        <w:numPr>
          <w:ilvl w:val="2"/>
          <w:numId w:val="3"/>
        </w:numPr>
        <w:tabs>
          <w:tab w:val="clear" w:pos="6379"/>
          <w:tab w:val="left" w:pos="1124"/>
        </w:tabs>
      </w:pPr>
      <w:bookmarkStart w:id="46" w:name="_Toc154341228"/>
      <w:bookmarkStart w:id="47" w:name="_Toc154349901"/>
      <w:r>
        <w:lastRenderedPageBreak/>
        <w:t>Các hoạt động bổ sung (Support activities)</w:t>
      </w:r>
      <w:bookmarkEnd w:id="46"/>
      <w:bookmarkEnd w:id="47"/>
    </w:p>
    <w:p w14:paraId="02EBC1FF" w14:textId="77777777" w:rsidR="00DE1365" w:rsidRPr="00D7628F" w:rsidRDefault="00DE1365" w:rsidP="00022AEE">
      <w:pPr>
        <w:pStyle w:val="Nidungvnbn"/>
        <w:numPr>
          <w:ilvl w:val="0"/>
          <w:numId w:val="15"/>
        </w:numPr>
        <w:rPr>
          <w:b/>
          <w:bCs/>
        </w:rPr>
      </w:pPr>
      <w:r w:rsidRPr="00D7628F">
        <w:rPr>
          <w:b/>
          <w:bCs/>
        </w:rPr>
        <w:t>Hạ tầng doanh nghiệp (Enterprise infrastructure):</w:t>
      </w:r>
    </w:p>
    <w:p w14:paraId="297DF907" w14:textId="77777777" w:rsidR="00DE1365" w:rsidRDefault="00DE1365" w:rsidP="00DE1365">
      <w:pPr>
        <w:pStyle w:val="Nidungvnbn"/>
        <w:ind w:firstLine="0"/>
      </w:pPr>
      <w:r>
        <w:t>Bao gồm các bộ phận quan trọng như quản lý, tài chính, pháp lý, v.v. để đảm bảo hoạt động mượt mà của cửa hàng của công ty. Ngoài ra, trang web sẽ có thiết kế đẹp, giao diện thân thiện với người dùng và trải nghiệm mua sắm trực tuyến được tối ưu hóa cho khách hàng.</w:t>
      </w:r>
    </w:p>
    <w:p w14:paraId="60C74D85" w14:textId="77777777" w:rsidR="00DE1365" w:rsidRPr="00D7628F" w:rsidRDefault="00DE1365" w:rsidP="00022AEE">
      <w:pPr>
        <w:pStyle w:val="Nidungvnbn"/>
        <w:numPr>
          <w:ilvl w:val="0"/>
          <w:numId w:val="15"/>
        </w:numPr>
        <w:rPr>
          <w:b/>
          <w:bCs/>
        </w:rPr>
      </w:pPr>
      <w:r w:rsidRPr="00D7628F">
        <w:rPr>
          <w:b/>
          <w:bCs/>
        </w:rPr>
        <w:t>Phát triển công nghệ (Technology development):</w:t>
      </w:r>
    </w:p>
    <w:p w14:paraId="58F5DF33" w14:textId="77777777" w:rsidR="00DE1365" w:rsidRDefault="00DE1365" w:rsidP="00DE1365">
      <w:pPr>
        <w:pStyle w:val="Nidungvnbn"/>
        <w:ind w:firstLine="0"/>
      </w:pPr>
      <w:r>
        <w:t>Phát triển công nghệ là một trong những hoạt động hỗ trợ logistics đầu ra, liên quan đến nhiều tính năng như trải nghiệm mua sắm của khách hàng, dịch vụ khách hàng và quản lý kho. Công nghệ sử dụng trong doanh nghiệp của chúng tôi có nhiều loại, bắt đầu từ hệ thống thu ngân tại cửa hàng vật lý đến trang web mua sắm và hệ thống quản lý.</w:t>
      </w:r>
    </w:p>
    <w:p w14:paraId="6B809957" w14:textId="77777777" w:rsidR="00DE1365" w:rsidRPr="00D7628F" w:rsidRDefault="00DE1365" w:rsidP="00022AEE">
      <w:pPr>
        <w:pStyle w:val="Nidungvnbn"/>
        <w:numPr>
          <w:ilvl w:val="0"/>
          <w:numId w:val="15"/>
        </w:numPr>
        <w:rPr>
          <w:b/>
          <w:bCs/>
        </w:rPr>
      </w:pPr>
      <w:r w:rsidRPr="00D7628F">
        <w:rPr>
          <w:b/>
          <w:bCs/>
        </w:rPr>
        <w:t>Quản lý nhân sự (Human resource management):</w:t>
      </w:r>
    </w:p>
    <w:p w14:paraId="3F879B70" w14:textId="77777777" w:rsidR="00DE1365" w:rsidRDefault="00DE1365" w:rsidP="00DE1365">
      <w:pPr>
        <w:pStyle w:val="Nidungvnbn"/>
        <w:ind w:firstLine="0"/>
      </w:pPr>
      <w:r>
        <w:t>Quản lý đặc biệt trong lĩnh vực nhân sự trở nên rất quan trọng, bao gồm tuyển dụng, đào tạo, phát triển và bồi thường cho tất cả nhân viên. Đây là yếu tố giúp chuỗi cung ứng của doanh nghiệp từ logistics đầu vào đến logistics đầu ra. Từ việc tìm kiếm và quản lý nguồn cung, kiểm soát số lượng tồn kho và chất lượng sản phẩm trong kho đến quản lý hoạt động cửa hàng vật lý và giao hàng từ bên thứ ba, bán hàng và dịch vụ khách hàng.</w:t>
      </w:r>
    </w:p>
    <w:p w14:paraId="5062E2D7" w14:textId="77777777" w:rsidR="00DE1365" w:rsidRPr="00D7628F" w:rsidRDefault="00DE1365" w:rsidP="00022AEE">
      <w:pPr>
        <w:pStyle w:val="Nidungvnbn"/>
        <w:numPr>
          <w:ilvl w:val="0"/>
          <w:numId w:val="15"/>
        </w:numPr>
        <w:rPr>
          <w:b/>
          <w:bCs/>
        </w:rPr>
      </w:pPr>
      <w:r w:rsidRPr="00D7628F">
        <w:rPr>
          <w:b/>
          <w:bCs/>
        </w:rPr>
        <w:t>Mua sắm (Procurement):</w:t>
      </w:r>
    </w:p>
    <w:p w14:paraId="7CA5330F" w14:textId="77777777" w:rsidR="00DE1365" w:rsidRDefault="00DE1365" w:rsidP="00DE1365">
      <w:pPr>
        <w:pStyle w:val="Nidungvnbn"/>
        <w:ind w:firstLine="0"/>
      </w:pPr>
      <w:r>
        <w:t>Để giảm chi phí, chúng tôi sẽ mua cà phê và trà từ các nhà bán lẻ địa phương như Trung Nguyên Coffee, Cau Dat Farm, Phuc Long Coffee and Tea, v.v. Ngoài ra, chúng tôi cũng mua từ các nhà bán lẻ nhỏ như Cafe Runam, King Coffee, The Organik House hoặc có thể mua trực tiếp từ các nhà bán lẻ phụ thuộc có uy tín cung ứng địa phương. Đối với các sản phẩm liên quan đến cà phê và trà, chúng tôi sẽ mua trực tiếp từ các nhà máy như ATS Trading Company Việt Nam, Trà Việt, v.v. thông qua hợp đồng liên lạc. Nhưng đa phần các thương hiệu sản phẩm đó, chúng tôi phải mua từ các nhà cung cấp quốc tế để đa dạng hóa mô hình.</w:t>
      </w:r>
    </w:p>
    <w:p w14:paraId="68A4C84C" w14:textId="77777777" w:rsidR="00DE1365" w:rsidRPr="00D7628F" w:rsidRDefault="00DE1365" w:rsidP="00022AEE">
      <w:pPr>
        <w:pStyle w:val="Tiumccp1"/>
        <w:numPr>
          <w:ilvl w:val="1"/>
          <w:numId w:val="3"/>
        </w:numPr>
      </w:pPr>
      <w:r>
        <w:t xml:space="preserve"> </w:t>
      </w:r>
      <w:bookmarkStart w:id="48" w:name="_Toc154341229"/>
      <w:bookmarkStart w:id="49" w:name="_Toc154349902"/>
      <w:r w:rsidRPr="00D7628F">
        <w:t>Phân tích cơ cấu tổ chức 5 thành phần của hệ thống thông tin</w:t>
      </w:r>
      <w:bookmarkEnd w:id="48"/>
      <w:bookmarkEnd w:id="49"/>
    </w:p>
    <w:p w14:paraId="14A50393" w14:textId="77777777" w:rsidR="00DE1365" w:rsidRDefault="00DE1365" w:rsidP="00022AEE">
      <w:pPr>
        <w:pStyle w:val="Tiumccp2"/>
        <w:numPr>
          <w:ilvl w:val="2"/>
          <w:numId w:val="3"/>
        </w:numPr>
        <w:tabs>
          <w:tab w:val="clear" w:pos="6379"/>
          <w:tab w:val="left" w:pos="1124"/>
        </w:tabs>
      </w:pPr>
      <w:bookmarkStart w:id="50" w:name="_Toc154341230"/>
      <w:bookmarkStart w:id="51" w:name="_Toc154349903"/>
      <w:r>
        <w:lastRenderedPageBreak/>
        <w:t>Hardware (Phần cứng)</w:t>
      </w:r>
      <w:bookmarkEnd w:id="50"/>
      <w:bookmarkEnd w:id="51"/>
    </w:p>
    <w:p w14:paraId="1986CA76" w14:textId="77777777" w:rsidR="00DE1365" w:rsidRDefault="00DE1365" w:rsidP="00DE1365">
      <w:pPr>
        <w:pStyle w:val="Nidungvnbn"/>
        <w:ind w:firstLine="0"/>
      </w:pPr>
      <w:r>
        <w:t>Máy tính cơ bản cho nhân viên quản lý kho.</w:t>
      </w:r>
    </w:p>
    <w:p w14:paraId="6311E336" w14:textId="77777777" w:rsidR="00DE1365" w:rsidRDefault="00DE1365" w:rsidP="00DE1365">
      <w:pPr>
        <w:pStyle w:val="Nidungvnbn"/>
        <w:ind w:firstLine="0"/>
      </w:pPr>
      <w:r>
        <w:t>Máy tính thanh toán sẽ đóng góp vào quản lý bán hàng tại cửa hàng vật lý.</w:t>
      </w:r>
    </w:p>
    <w:p w14:paraId="4046805C" w14:textId="77777777" w:rsidR="00DE1365" w:rsidRDefault="00DE1365" w:rsidP="00DE1365">
      <w:pPr>
        <w:pStyle w:val="Nidungvnbn"/>
        <w:ind w:firstLine="0"/>
      </w:pPr>
      <w:r>
        <w:t>Máy tính hoặc điện thoại cơ bản để theo dõi và quản lý dữ liệu bán hàng.</w:t>
      </w:r>
    </w:p>
    <w:p w14:paraId="6BB718EB" w14:textId="77777777" w:rsidR="00DE1365" w:rsidRDefault="00DE1365" w:rsidP="00022AEE">
      <w:pPr>
        <w:pStyle w:val="Tiumccp2"/>
        <w:numPr>
          <w:ilvl w:val="2"/>
          <w:numId w:val="3"/>
        </w:numPr>
        <w:tabs>
          <w:tab w:val="clear" w:pos="6379"/>
          <w:tab w:val="left" w:pos="1124"/>
        </w:tabs>
      </w:pPr>
      <w:bookmarkStart w:id="52" w:name="_Toc154341231"/>
      <w:bookmarkStart w:id="53" w:name="_Toc154349904"/>
      <w:r>
        <w:t>Software (Phần mềm)</w:t>
      </w:r>
      <w:bookmarkEnd w:id="52"/>
      <w:bookmarkEnd w:id="53"/>
    </w:p>
    <w:p w14:paraId="6A43E4DB" w14:textId="77777777" w:rsidR="00DE1365" w:rsidRPr="000A1770" w:rsidRDefault="00DE1365" w:rsidP="00DE1365">
      <w:pPr>
        <w:pStyle w:val="Nidungvnbn"/>
        <w:ind w:firstLine="0"/>
        <w:rPr>
          <w:b/>
          <w:bCs/>
        </w:rPr>
      </w:pPr>
      <w:r w:rsidRPr="000A1770">
        <w:rPr>
          <w:b/>
          <w:bCs/>
        </w:rPr>
        <w:t>Technology (Công nghệ)</w:t>
      </w:r>
    </w:p>
    <w:p w14:paraId="49AF9E91" w14:textId="77777777" w:rsidR="00DE1365" w:rsidRDefault="00DE1365" w:rsidP="00022AEE">
      <w:pPr>
        <w:pStyle w:val="Nidungvnbn"/>
        <w:numPr>
          <w:ilvl w:val="0"/>
          <w:numId w:val="15"/>
        </w:numPr>
      </w:pPr>
      <w:r>
        <w:t>Ngôn ngữ lập trình: PHP, giúp tăng tính linh hoạt và mở rộng dễ dàng.</w:t>
      </w:r>
    </w:p>
    <w:p w14:paraId="716307ED" w14:textId="77777777" w:rsidR="00DE1365" w:rsidRDefault="00DE1365" w:rsidP="00022AEE">
      <w:pPr>
        <w:pStyle w:val="Nidungvnbn"/>
        <w:numPr>
          <w:ilvl w:val="0"/>
          <w:numId w:val="15"/>
        </w:numPr>
      </w:pPr>
      <w:r>
        <w:t>Cơ sở dữ liệu: MySQL, được sử dụng để lưu trữ thông tin về sản phẩm, đơn đặt hàng, khách hàng, v.v.</w:t>
      </w:r>
    </w:p>
    <w:p w14:paraId="7F33F479" w14:textId="77777777" w:rsidR="00DE1365" w:rsidRDefault="00DE1365" w:rsidP="00022AEE">
      <w:pPr>
        <w:pStyle w:val="Nidungvnbn"/>
        <w:numPr>
          <w:ilvl w:val="0"/>
          <w:numId w:val="15"/>
        </w:numPr>
      </w:pPr>
      <w:r>
        <w:t>Framework: Laravel, được sử dụng để giảm thời gian phát triển và cung cấp cách tiếp cận tốt hơn đối với mã nguồn và quản lý cơ sở dữ liệu.</w:t>
      </w:r>
    </w:p>
    <w:p w14:paraId="0736BD06" w14:textId="77777777" w:rsidR="00DE1365" w:rsidRDefault="00DE1365" w:rsidP="00022AEE">
      <w:pPr>
        <w:pStyle w:val="Nidungvnbn"/>
        <w:numPr>
          <w:ilvl w:val="0"/>
          <w:numId w:val="15"/>
        </w:numPr>
      </w:pPr>
      <w:r>
        <w:t>Giao diện người dùng: HTML, CSS và JavaScript thường được sử dụng để thiết kế trang web và tạo trải nghiệm người dùng tốt nhất.</w:t>
      </w:r>
    </w:p>
    <w:p w14:paraId="59FE346B" w14:textId="77777777" w:rsidR="00DE1365" w:rsidRDefault="00DE1365" w:rsidP="00DE1365">
      <w:pPr>
        <w:pStyle w:val="Nidungvnbn"/>
        <w:ind w:firstLine="0"/>
        <w:rPr>
          <w:b/>
          <w:bCs/>
        </w:rPr>
      </w:pPr>
      <w:r w:rsidRPr="000A1770">
        <w:rPr>
          <w:b/>
          <w:bCs/>
        </w:rPr>
        <w:t>Instruction (</w:t>
      </w:r>
      <w:r>
        <w:rPr>
          <w:b/>
          <w:bCs/>
        </w:rPr>
        <w:t>Hướng dẫn</w:t>
      </w:r>
      <w:r w:rsidRPr="000A1770">
        <w:rPr>
          <w:b/>
          <w:bCs/>
        </w:rPr>
        <w:t>)</w:t>
      </w:r>
    </w:p>
    <w:p w14:paraId="082DD147" w14:textId="77777777" w:rsidR="00DE1365" w:rsidRDefault="00DE1365" w:rsidP="00022AEE">
      <w:pPr>
        <w:pStyle w:val="Nidungvnbn"/>
        <w:numPr>
          <w:ilvl w:val="0"/>
          <w:numId w:val="16"/>
        </w:numPr>
      </w:pPr>
      <w:r>
        <w:t>Khi người dùng muốn đặt hàng, họ không cần phải đăng ký tài khoản. Sau khi đặt hàng, họ có thể chọn thanh toán trực tuyến hoặc trực tiếp.</w:t>
      </w:r>
    </w:p>
    <w:p w14:paraId="60C2538D" w14:textId="77777777" w:rsidR="00DE1365" w:rsidRDefault="00DE1365" w:rsidP="00022AEE">
      <w:pPr>
        <w:pStyle w:val="Nidungvnbn"/>
        <w:numPr>
          <w:ilvl w:val="0"/>
          <w:numId w:val="16"/>
        </w:numPr>
      </w:pPr>
      <w:r>
        <w:t>Khi họ có tài khoản, người dùng có thể thay đổi thông tin cá nhân của mình. Ngoài ra, họ có thể xem lịch sử đơn đặt hàng và giỏ hàng của mình. Chỉ những người dùng đã đăng ký mới có thể xem lịch sử đơn đặt hàng của mình.</w:t>
      </w:r>
    </w:p>
    <w:p w14:paraId="1A0C425C" w14:textId="77777777" w:rsidR="00DE1365" w:rsidRDefault="00DE1365" w:rsidP="00022AEE">
      <w:pPr>
        <w:pStyle w:val="Nidungvnbn"/>
        <w:numPr>
          <w:ilvl w:val="0"/>
          <w:numId w:val="16"/>
        </w:numPr>
      </w:pPr>
      <w:r>
        <w:t>Sau khi người dùng đã đặt hàng thành công, hệ thống sẽ gửi đơn hàng đến nhân viên bán hàng để xác nhận đơn hàng. Nhân viên bán hàng sẽ kiểm tra.</w:t>
      </w:r>
    </w:p>
    <w:p w14:paraId="635A79BE" w14:textId="77777777" w:rsidR="00DE1365" w:rsidRDefault="00DE1365" w:rsidP="00022AEE">
      <w:pPr>
        <w:pStyle w:val="Nidungvnbn"/>
        <w:numPr>
          <w:ilvl w:val="0"/>
          <w:numId w:val="16"/>
        </w:numPr>
      </w:pPr>
      <w:r>
        <w:t>tính chính xác của thông tin đơn hàng để xác nhận hoặc hủy đơn hàng. Ngoài ra, nhân viên bán hàng có thể quản lý các chương trình khuyến mãi.</w:t>
      </w:r>
    </w:p>
    <w:p w14:paraId="20FD6250" w14:textId="77777777" w:rsidR="00DE1365" w:rsidRDefault="00DE1365" w:rsidP="00022AEE">
      <w:pPr>
        <w:pStyle w:val="Nidungvnbn"/>
        <w:numPr>
          <w:ilvl w:val="0"/>
          <w:numId w:val="16"/>
        </w:numPr>
      </w:pPr>
      <w:r>
        <w:t>Nhân viên đăng bài có thể quản lý bài viết trên blog và thêm, xóa hoặc chỉnh sửa nội dung.</w:t>
      </w:r>
    </w:p>
    <w:p w14:paraId="33B16D4E" w14:textId="77777777" w:rsidR="00DE1365" w:rsidRDefault="00DE1365" w:rsidP="00022AEE">
      <w:pPr>
        <w:pStyle w:val="Nidungvnbn"/>
        <w:numPr>
          <w:ilvl w:val="0"/>
          <w:numId w:val="16"/>
        </w:numPr>
      </w:pPr>
      <w:r>
        <w:t>Nhân viên dịch vụ khách hàng có thể hỗ trợ khách hàng và trả lời câu hỏi của họ.</w:t>
      </w:r>
    </w:p>
    <w:p w14:paraId="38BB25CC" w14:textId="77777777" w:rsidR="00DE1365" w:rsidRDefault="00DE1365" w:rsidP="00022AEE">
      <w:pPr>
        <w:pStyle w:val="Nidungvnbn"/>
        <w:numPr>
          <w:ilvl w:val="0"/>
          <w:numId w:val="16"/>
        </w:numPr>
      </w:pPr>
      <w:r>
        <w:t>Quản lý kho có thể thêm, xóa hoặc chỉnh sửa sản phẩm trong hệ thống và thêm sản phẩm mới. Họ cũng có thể quản lý nhà cung cấp.</w:t>
      </w:r>
    </w:p>
    <w:p w14:paraId="7EA5E27D" w14:textId="77777777" w:rsidR="00DE1365" w:rsidRPr="000A1770" w:rsidRDefault="00DE1365" w:rsidP="00022AEE">
      <w:pPr>
        <w:pStyle w:val="Nidungvnbn"/>
        <w:numPr>
          <w:ilvl w:val="0"/>
          <w:numId w:val="16"/>
        </w:numPr>
      </w:pPr>
      <w:r>
        <w:lastRenderedPageBreak/>
        <w:t>Quản trị viên có thể thực hiện mọi thứ mà nhân viên có thể làm, và cũng quản lý nhân sự và xem thống kê hệ thống.</w:t>
      </w:r>
    </w:p>
    <w:p w14:paraId="3CEEDE61" w14:textId="77777777" w:rsidR="00DE1365" w:rsidRDefault="00DE1365" w:rsidP="00022AEE">
      <w:pPr>
        <w:pStyle w:val="Tiumccp2"/>
        <w:numPr>
          <w:ilvl w:val="2"/>
          <w:numId w:val="3"/>
        </w:numPr>
        <w:tabs>
          <w:tab w:val="clear" w:pos="6379"/>
          <w:tab w:val="left" w:pos="1124"/>
        </w:tabs>
      </w:pPr>
      <w:bookmarkStart w:id="54" w:name="_Toc154341232"/>
      <w:bookmarkStart w:id="55" w:name="_Toc154349905"/>
      <w:r>
        <w:t>Data (Dữ liệu)</w:t>
      </w:r>
      <w:bookmarkEnd w:id="54"/>
      <w:bookmarkEnd w:id="55"/>
    </w:p>
    <w:p w14:paraId="32D60A94" w14:textId="77777777" w:rsidR="00DE1365" w:rsidRDefault="00DE1365" w:rsidP="00022AEE">
      <w:pPr>
        <w:pStyle w:val="Nidungvnbn"/>
        <w:numPr>
          <w:ilvl w:val="0"/>
          <w:numId w:val="17"/>
        </w:numPr>
      </w:pPr>
      <w:r>
        <w:t>Sản phẩm: id, hình ảnh, tên, mô tả, trạng thái, số lượng, thương hiệu, giá.</w:t>
      </w:r>
    </w:p>
    <w:p w14:paraId="5860935A" w14:textId="77777777" w:rsidR="00DE1365" w:rsidRDefault="00DE1365" w:rsidP="00022AEE">
      <w:pPr>
        <w:pStyle w:val="Nidungvnbn"/>
        <w:numPr>
          <w:ilvl w:val="0"/>
          <w:numId w:val="17"/>
        </w:numPr>
      </w:pPr>
      <w:r>
        <w:t>Khách hàng: tên, email, địa chỉ, số điện thoại, lịch sử đơn đặt hàng (nếu họ có tài khoản).</w:t>
      </w:r>
    </w:p>
    <w:p w14:paraId="0C01B765" w14:textId="77777777" w:rsidR="00DE1365" w:rsidRDefault="00DE1365" w:rsidP="00022AEE">
      <w:pPr>
        <w:pStyle w:val="Nidungvnbn"/>
        <w:numPr>
          <w:ilvl w:val="0"/>
          <w:numId w:val="17"/>
        </w:numPr>
      </w:pPr>
      <w:r>
        <w:t>Đơn đặt hàng: id, sản phẩm, thông tin khách hàng, tổng giá, trạng thái, ưu đãi.</w:t>
      </w:r>
    </w:p>
    <w:p w14:paraId="38E54D0C" w14:textId="77777777" w:rsidR="00DE1365" w:rsidRDefault="00DE1365" w:rsidP="00022AEE">
      <w:pPr>
        <w:pStyle w:val="Nidungvnbn"/>
        <w:numPr>
          <w:ilvl w:val="0"/>
          <w:numId w:val="17"/>
        </w:numPr>
      </w:pPr>
      <w:r>
        <w:t>Nhân viên: id, tên, email, số điện thoại, địa chỉ, lương, chức vụ.</w:t>
      </w:r>
    </w:p>
    <w:p w14:paraId="4FC99768" w14:textId="77777777" w:rsidR="00DE1365" w:rsidRDefault="00DE1365" w:rsidP="00022AEE">
      <w:pPr>
        <w:pStyle w:val="Nidungvnbn"/>
        <w:numPr>
          <w:ilvl w:val="0"/>
          <w:numId w:val="17"/>
        </w:numPr>
      </w:pPr>
      <w:r>
        <w:t>Bài viết: ngày, hình ảnh, tiêu đề, nội dung, thẻ, bình luận, người viết.</w:t>
      </w:r>
    </w:p>
    <w:p w14:paraId="03C246A7" w14:textId="77777777" w:rsidR="00DE1365" w:rsidRDefault="00DE1365" w:rsidP="00022AEE">
      <w:pPr>
        <w:pStyle w:val="Nidungvnbn"/>
        <w:numPr>
          <w:ilvl w:val="0"/>
          <w:numId w:val="17"/>
        </w:numPr>
      </w:pPr>
      <w:r>
        <w:t>Nhà cung cấp: tên, địa chỉ, số điện thoại, hợp đồng, người đại diện.</w:t>
      </w:r>
    </w:p>
    <w:p w14:paraId="4F1D2E4A" w14:textId="77777777" w:rsidR="00DE1365" w:rsidRDefault="00DE1365" w:rsidP="00022AEE">
      <w:pPr>
        <w:pStyle w:val="Nidungvnbn"/>
        <w:numPr>
          <w:ilvl w:val="0"/>
          <w:numId w:val="17"/>
        </w:numPr>
      </w:pPr>
      <w:r>
        <w:t>Hợp đồng: ngày bắt đầu, ngày kết thúc, chi tiết.</w:t>
      </w:r>
    </w:p>
    <w:p w14:paraId="2D859A83" w14:textId="77777777" w:rsidR="00DE1365" w:rsidRDefault="00DE1365" w:rsidP="00022AEE">
      <w:pPr>
        <w:pStyle w:val="Tiumccp2"/>
        <w:numPr>
          <w:ilvl w:val="2"/>
          <w:numId w:val="3"/>
        </w:numPr>
        <w:tabs>
          <w:tab w:val="clear" w:pos="6379"/>
          <w:tab w:val="left" w:pos="1124"/>
        </w:tabs>
      </w:pPr>
      <w:bookmarkStart w:id="56" w:name="_Toc154341233"/>
      <w:bookmarkStart w:id="57" w:name="_Toc154349906"/>
      <w:r>
        <w:t>Processes (Quy trình)</w:t>
      </w:r>
      <w:bookmarkEnd w:id="56"/>
      <w:bookmarkEnd w:id="57"/>
    </w:p>
    <w:p w14:paraId="79854DF5" w14:textId="77777777" w:rsidR="00DE1365" w:rsidRPr="000A1770" w:rsidRDefault="00DE1365" w:rsidP="00022AEE">
      <w:pPr>
        <w:pStyle w:val="Nidungvnbn"/>
        <w:numPr>
          <w:ilvl w:val="0"/>
          <w:numId w:val="18"/>
        </w:numPr>
        <w:rPr>
          <w:b/>
          <w:bCs/>
        </w:rPr>
      </w:pPr>
      <w:r>
        <w:rPr>
          <w:b/>
          <w:bCs/>
        </w:rPr>
        <w:t>Q</w:t>
      </w:r>
      <w:r w:rsidRPr="000A1770">
        <w:rPr>
          <w:b/>
          <w:bCs/>
        </w:rPr>
        <w:t xml:space="preserve">uản lý sản phẩm </w:t>
      </w:r>
      <w:r>
        <w:rPr>
          <w:b/>
          <w:bCs/>
        </w:rPr>
        <w:t>và bài viết</w:t>
      </w:r>
    </w:p>
    <w:p w14:paraId="0A0C9CF4" w14:textId="77777777" w:rsidR="00DE1365" w:rsidRDefault="00DE1365" w:rsidP="00DE1365">
      <w:pPr>
        <w:pStyle w:val="Nidungvnbn"/>
        <w:ind w:firstLine="0"/>
      </w:pPr>
      <w:r>
        <w:t>Khi sản phẩm đến kho, các quản lý sẽ tạo mới hoặc cập nhật thông tin của các mặt hàng. Thông tin trên hệ thống sẽ được đồng bộ trên tất cả các thiết bị.</w:t>
      </w:r>
    </w:p>
    <w:p w14:paraId="0B4A8B2F" w14:textId="77777777" w:rsidR="00B6548B" w:rsidRDefault="00DE1365" w:rsidP="00B6548B">
      <w:pPr>
        <w:pStyle w:val="Nidungvnbn"/>
        <w:keepNext/>
        <w:ind w:firstLine="0"/>
      </w:pPr>
      <w:r w:rsidRPr="000A1770">
        <w:rPr>
          <w:noProof/>
        </w:rPr>
        <w:drawing>
          <wp:inline distT="0" distB="0" distL="0" distR="0" wp14:anchorId="251BF654" wp14:editId="074E3432">
            <wp:extent cx="5579745" cy="2644140"/>
            <wp:effectExtent l="0" t="0" r="1905" b="3810"/>
            <wp:docPr id="166305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56390" name=""/>
                    <pic:cNvPicPr/>
                  </pic:nvPicPr>
                  <pic:blipFill>
                    <a:blip r:embed="rId14"/>
                    <a:stretch>
                      <a:fillRect/>
                    </a:stretch>
                  </pic:blipFill>
                  <pic:spPr>
                    <a:xfrm>
                      <a:off x="0" y="0"/>
                      <a:ext cx="5579745" cy="2644140"/>
                    </a:xfrm>
                    <a:prstGeom prst="rect">
                      <a:avLst/>
                    </a:prstGeom>
                  </pic:spPr>
                </pic:pic>
              </a:graphicData>
            </a:graphic>
          </wp:inline>
        </w:drawing>
      </w:r>
    </w:p>
    <w:p w14:paraId="63C27953" w14:textId="772BAF13" w:rsidR="00DE1365" w:rsidRDefault="00B6548B" w:rsidP="00AA2FB9">
      <w:pPr>
        <w:pStyle w:val="Caption"/>
      </w:pPr>
      <w:bookmarkStart w:id="58" w:name="_Toc154349424"/>
      <w:r>
        <w:t xml:space="preserve">Hình </w:t>
      </w:r>
      <w:fldSimple w:instr=" SEQ Hình \* ARABIC ">
        <w:r w:rsidR="00F40CCB">
          <w:rPr>
            <w:noProof/>
          </w:rPr>
          <w:t>4</w:t>
        </w:r>
      </w:fldSimple>
      <w:r w:rsidR="00AA2FB9">
        <w:rPr>
          <w:noProof/>
        </w:rPr>
        <w:t>:</w:t>
      </w:r>
      <w:r w:rsidR="00AA2FB9">
        <w:t xml:space="preserve"> Quy trình quản lý sản phẩm</w:t>
      </w:r>
      <w:bookmarkEnd w:id="58"/>
    </w:p>
    <w:p w14:paraId="36B5644E" w14:textId="77777777" w:rsidR="00DE1365" w:rsidRDefault="00DE1365" w:rsidP="00DE1365">
      <w:pPr>
        <w:pStyle w:val="Nidungvnbn"/>
        <w:ind w:firstLine="0"/>
      </w:pPr>
      <w:r>
        <w:t>Nhân viên có thể tạo và quản lý của họ bài viết qua việc chỉnh sửa hoặc xóa bài viết.</w:t>
      </w:r>
    </w:p>
    <w:p w14:paraId="229A8121" w14:textId="77777777" w:rsidR="00B6548B" w:rsidRDefault="00DE1365" w:rsidP="00B6548B">
      <w:pPr>
        <w:pStyle w:val="Nidungvnbn"/>
        <w:keepNext/>
        <w:ind w:firstLine="0"/>
      </w:pPr>
      <w:r w:rsidRPr="000A1770">
        <w:rPr>
          <w:noProof/>
        </w:rPr>
        <w:lastRenderedPageBreak/>
        <w:drawing>
          <wp:inline distT="0" distB="0" distL="0" distR="0" wp14:anchorId="069C6382" wp14:editId="406484B0">
            <wp:extent cx="5579745" cy="2590800"/>
            <wp:effectExtent l="0" t="0" r="1905" b="0"/>
            <wp:docPr id="156182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28107" name=""/>
                    <pic:cNvPicPr/>
                  </pic:nvPicPr>
                  <pic:blipFill>
                    <a:blip r:embed="rId15"/>
                    <a:stretch>
                      <a:fillRect/>
                    </a:stretch>
                  </pic:blipFill>
                  <pic:spPr>
                    <a:xfrm>
                      <a:off x="0" y="0"/>
                      <a:ext cx="5579745" cy="2590800"/>
                    </a:xfrm>
                    <a:prstGeom prst="rect">
                      <a:avLst/>
                    </a:prstGeom>
                  </pic:spPr>
                </pic:pic>
              </a:graphicData>
            </a:graphic>
          </wp:inline>
        </w:drawing>
      </w:r>
    </w:p>
    <w:p w14:paraId="67D5E78A" w14:textId="199D2FC1" w:rsidR="00DE1365" w:rsidRDefault="00B6548B" w:rsidP="00B6548B">
      <w:pPr>
        <w:pStyle w:val="Caption"/>
      </w:pPr>
      <w:bookmarkStart w:id="59" w:name="_Toc154349425"/>
      <w:r>
        <w:t xml:space="preserve">Hình </w:t>
      </w:r>
      <w:fldSimple w:instr=" SEQ Hình \* ARABIC ">
        <w:r w:rsidR="00F40CCB">
          <w:rPr>
            <w:noProof/>
          </w:rPr>
          <w:t>5</w:t>
        </w:r>
      </w:fldSimple>
      <w:r w:rsidR="00AA2FB9">
        <w:rPr>
          <w:noProof/>
        </w:rPr>
        <w:t>: Quy trình quản lý bài viết</w:t>
      </w:r>
      <w:bookmarkEnd w:id="59"/>
    </w:p>
    <w:p w14:paraId="3EBBEB8A" w14:textId="77777777" w:rsidR="00DE1365" w:rsidRPr="008C53AD" w:rsidRDefault="00DE1365" w:rsidP="00022AEE">
      <w:pPr>
        <w:pStyle w:val="Nidungvnbn"/>
        <w:numPr>
          <w:ilvl w:val="0"/>
          <w:numId w:val="18"/>
        </w:numPr>
      </w:pPr>
      <w:r>
        <w:rPr>
          <w:b/>
          <w:bCs/>
        </w:rPr>
        <w:t>Orders</w:t>
      </w:r>
    </w:p>
    <w:p w14:paraId="4A47E3D3" w14:textId="77777777" w:rsidR="00DE1365" w:rsidRDefault="00DE1365" w:rsidP="00DE1365">
      <w:pPr>
        <w:pStyle w:val="Nidungvnbn"/>
        <w:ind w:firstLine="0"/>
      </w:pPr>
      <w:r>
        <w:t>Khách hàng đặt đơn hàng.</w:t>
      </w:r>
    </w:p>
    <w:p w14:paraId="42FBF590" w14:textId="77777777" w:rsidR="00DE1365" w:rsidRDefault="00DE1365" w:rsidP="00DE1365">
      <w:pPr>
        <w:pStyle w:val="Nidungvnbn"/>
        <w:ind w:firstLine="0"/>
      </w:pPr>
      <w:r>
        <w:t>Hệ thống gửi yêu cầu đến nhân viên bán hàng.</w:t>
      </w:r>
    </w:p>
    <w:p w14:paraId="57085BF8" w14:textId="77777777" w:rsidR="00DE1365" w:rsidRDefault="00DE1365" w:rsidP="00DE1365">
      <w:pPr>
        <w:pStyle w:val="Nidungvnbn"/>
        <w:ind w:firstLine="0"/>
      </w:pPr>
      <w:r>
        <w:t>Kiểm tra thông tin đơn hàng, chấp nhận nếu đúng và từ chối nếu không đúng.</w:t>
      </w:r>
    </w:p>
    <w:p w14:paraId="76BD1DF2" w14:textId="77777777" w:rsidR="00DE1365" w:rsidRDefault="00DE1365" w:rsidP="00DE1365">
      <w:pPr>
        <w:pStyle w:val="Nidungvnbn"/>
        <w:ind w:firstLine="0"/>
      </w:pPr>
      <w:r>
        <w:t>Hệ thống gửi thông tin đơn hàng đến quản lý kho.</w:t>
      </w:r>
    </w:p>
    <w:p w14:paraId="5032B97C" w14:textId="77777777" w:rsidR="00DE1365" w:rsidRPr="008C53AD" w:rsidRDefault="00DE1365" w:rsidP="00DE1365">
      <w:pPr>
        <w:pStyle w:val="Nidungvnbn"/>
        <w:ind w:firstLine="0"/>
      </w:pPr>
      <w:r>
        <w:t>Quản lý sẽ chuẩn bị sản phẩm và liên lạc với dịch vụ giao hàng. Trong trường hợp người dùng có tài khoản, dữ liệu đơn hàng sẽ được lưu trữ trong cơ sở dữ liệu.</w:t>
      </w:r>
    </w:p>
    <w:p w14:paraId="471FD28F" w14:textId="77777777" w:rsidR="00B6548B" w:rsidRDefault="00DE1365" w:rsidP="00B6548B">
      <w:pPr>
        <w:pStyle w:val="Nidungvnbn"/>
        <w:keepNext/>
        <w:ind w:firstLine="0"/>
      </w:pPr>
      <w:r w:rsidRPr="008C53AD">
        <w:rPr>
          <w:noProof/>
        </w:rPr>
        <w:drawing>
          <wp:inline distT="0" distB="0" distL="0" distR="0" wp14:anchorId="4064D25D" wp14:editId="76E71100">
            <wp:extent cx="5579745" cy="2217420"/>
            <wp:effectExtent l="0" t="0" r="1905" b="0"/>
            <wp:docPr id="47842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21955" name=""/>
                    <pic:cNvPicPr/>
                  </pic:nvPicPr>
                  <pic:blipFill>
                    <a:blip r:embed="rId16"/>
                    <a:stretch>
                      <a:fillRect/>
                    </a:stretch>
                  </pic:blipFill>
                  <pic:spPr>
                    <a:xfrm>
                      <a:off x="0" y="0"/>
                      <a:ext cx="5579745" cy="2217420"/>
                    </a:xfrm>
                    <a:prstGeom prst="rect">
                      <a:avLst/>
                    </a:prstGeom>
                  </pic:spPr>
                </pic:pic>
              </a:graphicData>
            </a:graphic>
          </wp:inline>
        </w:drawing>
      </w:r>
    </w:p>
    <w:p w14:paraId="4502AB87" w14:textId="4CD561FE" w:rsidR="00DE1365" w:rsidRDefault="00B6548B" w:rsidP="00B6548B">
      <w:pPr>
        <w:pStyle w:val="Caption"/>
      </w:pPr>
      <w:bookmarkStart w:id="60" w:name="_Toc154349426"/>
      <w:r>
        <w:t xml:space="preserve">Hình </w:t>
      </w:r>
      <w:fldSimple w:instr=" SEQ Hình \* ARABIC ">
        <w:r w:rsidR="00F40CCB">
          <w:rPr>
            <w:noProof/>
          </w:rPr>
          <w:t>6</w:t>
        </w:r>
      </w:fldSimple>
      <w:r w:rsidR="00AA2FB9">
        <w:rPr>
          <w:noProof/>
        </w:rPr>
        <w:t>: Quy trình order</w:t>
      </w:r>
      <w:bookmarkEnd w:id="60"/>
    </w:p>
    <w:p w14:paraId="1D5101F4" w14:textId="77777777" w:rsidR="00DE1365" w:rsidRDefault="00DE1365" w:rsidP="00DE1365">
      <w:pPr>
        <w:pStyle w:val="Nidungvnbn"/>
        <w:ind w:firstLine="0"/>
      </w:pPr>
    </w:p>
    <w:p w14:paraId="47C4BBB7" w14:textId="77777777" w:rsidR="00DE1365" w:rsidRDefault="00DE1365" w:rsidP="00022AEE">
      <w:pPr>
        <w:pStyle w:val="Nidungvnbn"/>
        <w:numPr>
          <w:ilvl w:val="0"/>
          <w:numId w:val="18"/>
        </w:numPr>
        <w:rPr>
          <w:b/>
          <w:bCs/>
        </w:rPr>
      </w:pPr>
      <w:r w:rsidRPr="008C53AD">
        <w:rPr>
          <w:b/>
          <w:bCs/>
        </w:rPr>
        <w:lastRenderedPageBreak/>
        <w:t>Dịch vụ khách hàng</w:t>
      </w:r>
    </w:p>
    <w:p w14:paraId="61623FA8" w14:textId="77777777" w:rsidR="00DE1365" w:rsidRPr="008C53AD" w:rsidRDefault="00DE1365" w:rsidP="00DE1365">
      <w:pPr>
        <w:pStyle w:val="Nidungvnbn"/>
        <w:ind w:firstLine="0"/>
      </w:pPr>
      <w:r w:rsidRPr="008C53AD">
        <w:t>Khách hàng đặt yêu cầu hoặc câu hỏi.</w:t>
      </w:r>
    </w:p>
    <w:p w14:paraId="11310A9E" w14:textId="77777777" w:rsidR="00DE1365" w:rsidRPr="008C53AD" w:rsidRDefault="00DE1365" w:rsidP="00DE1365">
      <w:pPr>
        <w:pStyle w:val="Nidungvnbn"/>
        <w:ind w:firstLine="0"/>
      </w:pPr>
      <w:r w:rsidRPr="008C53AD">
        <w:t>Hệ thống sẽ gửi chúng đến nhân viên dịch vụ khách hàng.</w:t>
      </w:r>
    </w:p>
    <w:p w14:paraId="2171092C" w14:textId="77777777" w:rsidR="00DE1365" w:rsidRPr="008C53AD" w:rsidRDefault="00DE1365" w:rsidP="00DE1365">
      <w:pPr>
        <w:pStyle w:val="Nidungvnbn"/>
        <w:ind w:firstLine="0"/>
      </w:pPr>
      <w:r w:rsidRPr="008C53AD">
        <w:t>Nhân viên sẽ gửi lại câu trả lời cho khách hàng qua email của họ.</w:t>
      </w:r>
    </w:p>
    <w:p w14:paraId="6F72917A" w14:textId="77777777" w:rsidR="00B6548B" w:rsidRDefault="00DE1365" w:rsidP="00B6548B">
      <w:pPr>
        <w:pStyle w:val="Nidungvnbn"/>
        <w:keepNext/>
        <w:ind w:firstLine="0"/>
      </w:pPr>
      <w:r w:rsidRPr="008C53AD">
        <w:rPr>
          <w:b/>
          <w:bCs/>
          <w:noProof/>
        </w:rPr>
        <w:drawing>
          <wp:inline distT="0" distB="0" distL="0" distR="0" wp14:anchorId="19841753" wp14:editId="7B7F9B66">
            <wp:extent cx="5579745" cy="2628900"/>
            <wp:effectExtent l="0" t="0" r="1905" b="0"/>
            <wp:docPr id="200603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39806" name=""/>
                    <pic:cNvPicPr/>
                  </pic:nvPicPr>
                  <pic:blipFill>
                    <a:blip r:embed="rId17"/>
                    <a:stretch>
                      <a:fillRect/>
                    </a:stretch>
                  </pic:blipFill>
                  <pic:spPr>
                    <a:xfrm>
                      <a:off x="0" y="0"/>
                      <a:ext cx="5579745" cy="2628900"/>
                    </a:xfrm>
                    <a:prstGeom prst="rect">
                      <a:avLst/>
                    </a:prstGeom>
                  </pic:spPr>
                </pic:pic>
              </a:graphicData>
            </a:graphic>
          </wp:inline>
        </w:drawing>
      </w:r>
    </w:p>
    <w:p w14:paraId="08799230" w14:textId="548370B6" w:rsidR="00DE1365" w:rsidRPr="00B6548B" w:rsidRDefault="00B6548B" w:rsidP="00B6548B">
      <w:pPr>
        <w:pStyle w:val="Caption"/>
      </w:pPr>
      <w:bookmarkStart w:id="61" w:name="_Toc154349427"/>
      <w:r w:rsidRPr="00B6548B">
        <w:t xml:space="preserve">Hình </w:t>
      </w:r>
      <w:fldSimple w:instr=" SEQ Hình \* ARABIC ">
        <w:r w:rsidR="00F40CCB">
          <w:rPr>
            <w:noProof/>
          </w:rPr>
          <w:t>7</w:t>
        </w:r>
      </w:fldSimple>
      <w:r w:rsidR="00AA2FB9">
        <w:rPr>
          <w:noProof/>
        </w:rPr>
        <w:t>: Quy trình phản hồi khách hàng</w:t>
      </w:r>
      <w:bookmarkEnd w:id="61"/>
    </w:p>
    <w:p w14:paraId="3B4B9B02" w14:textId="77777777" w:rsidR="00DE1365" w:rsidRDefault="00DE1365" w:rsidP="00022AEE">
      <w:pPr>
        <w:pStyle w:val="Tiumccp2"/>
        <w:numPr>
          <w:ilvl w:val="2"/>
          <w:numId w:val="3"/>
        </w:numPr>
        <w:tabs>
          <w:tab w:val="clear" w:pos="6379"/>
          <w:tab w:val="left" w:pos="1124"/>
        </w:tabs>
      </w:pPr>
      <w:bookmarkStart w:id="62" w:name="_Toc154341234"/>
      <w:bookmarkStart w:id="63" w:name="_Toc154349907"/>
      <w:r>
        <w:t>People (Con người)</w:t>
      </w:r>
      <w:bookmarkEnd w:id="62"/>
      <w:bookmarkEnd w:id="63"/>
    </w:p>
    <w:p w14:paraId="5E867291" w14:textId="77777777" w:rsidR="00DE1365" w:rsidRDefault="00DE1365" w:rsidP="00022AEE">
      <w:pPr>
        <w:pStyle w:val="Nidungvnbn"/>
        <w:numPr>
          <w:ilvl w:val="0"/>
          <w:numId w:val="18"/>
        </w:numPr>
      </w:pPr>
      <w:r>
        <w:t>Nhân viên kho: làm việc tại kho, có trách nhiệm quản lý quy trình nhận và gửi sản phẩm đến dịch vụ giao hàng bên thứ ba.</w:t>
      </w:r>
    </w:p>
    <w:p w14:paraId="66E61285" w14:textId="77777777" w:rsidR="00DE1365" w:rsidRDefault="00DE1365" w:rsidP="00022AEE">
      <w:pPr>
        <w:pStyle w:val="Nidungvnbn"/>
        <w:numPr>
          <w:ilvl w:val="0"/>
          <w:numId w:val="18"/>
        </w:numPr>
      </w:pPr>
      <w:r>
        <w:t>Nhóm hỗ trợ và phát triển IT: sửa chữa, bảo dưỡng khi trang web gặp sự cố. Ngoài ra, khi doanh nghiệp của chúng ta mở rộng trong tương lai, họ cũng sẽ là những người phát triển hệ thống.</w:t>
      </w:r>
    </w:p>
    <w:p w14:paraId="23615D19" w14:textId="77777777" w:rsidR="00DE1365" w:rsidRDefault="00DE1365" w:rsidP="00022AEE">
      <w:pPr>
        <w:pStyle w:val="Nidungvnbn"/>
        <w:numPr>
          <w:ilvl w:val="0"/>
          <w:numId w:val="18"/>
        </w:numPr>
      </w:pPr>
      <w:r>
        <w:t>Nhóm phân tích dữ liệu: phân tích dữ liệu bán hàng để đưa ra quyết định và chiến lược chính xác.</w:t>
      </w:r>
    </w:p>
    <w:p w14:paraId="693D4752" w14:textId="77777777" w:rsidR="00DE1365" w:rsidRDefault="00DE1365" w:rsidP="00022AEE">
      <w:pPr>
        <w:pStyle w:val="Nidungvnbn"/>
        <w:numPr>
          <w:ilvl w:val="0"/>
          <w:numId w:val="18"/>
        </w:numPr>
      </w:pPr>
      <w:r>
        <w:t>Nhân viên marketing và dịch vụ khách hàng: chịu trách nhiệm tạo và chỉnh sửa bài viết trên trang web sao cho phù hợp với thuật toán của Google khi người dùng mới tìm kiếm thông tin về cà phê và trà cũng như thông tin liên quan về chúng. Đồng thời, họ phải hỗ trợ khách hàng khi họ gửi câu hỏi hoặc yêu cầu.</w:t>
      </w:r>
    </w:p>
    <w:p w14:paraId="6EE5FA50" w14:textId="77777777" w:rsidR="00DE1365" w:rsidRDefault="00DE1365" w:rsidP="00022AEE">
      <w:pPr>
        <w:pStyle w:val="Nidungvnbn"/>
        <w:numPr>
          <w:ilvl w:val="0"/>
          <w:numId w:val="18"/>
        </w:numPr>
      </w:pPr>
      <w:r>
        <w:lastRenderedPageBreak/>
        <w:t>Người dùng: thành phần chính của hệ thống đóng góp doanh thu cho chuỗi cung ứng.</w:t>
      </w:r>
    </w:p>
    <w:p w14:paraId="1C00B022" w14:textId="00E6B529" w:rsidR="00B6548B" w:rsidRDefault="00DE1365" w:rsidP="00AA2FB9">
      <w:pPr>
        <w:pStyle w:val="Nidungvnbn"/>
        <w:numPr>
          <w:ilvl w:val="0"/>
          <w:numId w:val="18"/>
        </w:numPr>
      </w:pPr>
      <w:r>
        <w:t>Bộ phận quản trị: kiểm soát và quản lý mọi hoạt động trong hệ thống.</w:t>
      </w:r>
      <w:bookmarkStart w:id="64" w:name="_Toc154341235"/>
    </w:p>
    <w:p w14:paraId="51C877AD" w14:textId="77777777" w:rsidR="00AA2FB9" w:rsidRPr="00AA2FB9" w:rsidRDefault="00AA2FB9" w:rsidP="00AA2FB9">
      <w:pPr>
        <w:pStyle w:val="Nidungvnbn"/>
        <w:ind w:firstLine="0"/>
        <w:rPr>
          <w:rStyle w:val="ChngChar"/>
          <w:b w:val="0"/>
          <w:sz w:val="26"/>
          <w:szCs w:val="26"/>
        </w:rPr>
      </w:pPr>
    </w:p>
    <w:p w14:paraId="0B914D61" w14:textId="12BA9C09" w:rsidR="00DE1365" w:rsidRDefault="00DE1365" w:rsidP="00B6548B">
      <w:pPr>
        <w:pStyle w:val="Tiucctrangmu"/>
        <w:tabs>
          <w:tab w:val="clear" w:pos="6379"/>
          <w:tab w:val="left" w:pos="2869"/>
        </w:tabs>
        <w:jc w:val="left"/>
        <w:outlineLvl w:val="0"/>
      </w:pPr>
      <w:bookmarkStart w:id="65" w:name="_Toc154349908"/>
      <w:r w:rsidRPr="00B6548B">
        <w:rPr>
          <w:rStyle w:val="ChngChar"/>
          <w:b/>
          <w:bCs/>
        </w:rPr>
        <w:t>CHƯƠNG 3</w:t>
      </w:r>
      <w:r>
        <w:t>: KẾ HOẠCH VÀ QUY TRÌNH XÂY DỰNG HỆ THỐNG</w:t>
      </w:r>
      <w:bookmarkEnd w:id="64"/>
      <w:bookmarkEnd w:id="65"/>
    </w:p>
    <w:p w14:paraId="60524C1E" w14:textId="77777777" w:rsidR="00DE1365" w:rsidRDefault="00DE1365" w:rsidP="00B6548B">
      <w:pPr>
        <w:pStyle w:val="Tiumccp1"/>
        <w:ind w:firstLine="0"/>
        <w:outlineLvl w:val="1"/>
      </w:pPr>
      <w:bookmarkStart w:id="66" w:name="_Toc154341236"/>
      <w:bookmarkStart w:id="67" w:name="_Toc154349909"/>
      <w:r>
        <w:t>3.1 Vấn đề đặt ra và yêu cầu đặt ra cho hệ thống</w:t>
      </w:r>
      <w:bookmarkEnd w:id="66"/>
      <w:bookmarkEnd w:id="67"/>
    </w:p>
    <w:p w14:paraId="503EF87C" w14:textId="77777777" w:rsidR="00DE1365" w:rsidRDefault="00DE1365" w:rsidP="00B6548B">
      <w:pPr>
        <w:pStyle w:val="Tiumccp2"/>
        <w:ind w:firstLine="0"/>
        <w:outlineLvl w:val="2"/>
      </w:pPr>
      <w:bookmarkStart w:id="68" w:name="_Toc154341237"/>
      <w:bookmarkStart w:id="69" w:name="_Toc154349910"/>
      <w:r>
        <w:t>3.1.1 V</w:t>
      </w:r>
      <w:r w:rsidRPr="006B1DCF">
        <w:t>ấn đề hiện tại của hệ thống</w:t>
      </w:r>
      <w:r>
        <w:t xml:space="preserve"> và </w:t>
      </w:r>
      <w:r w:rsidRPr="006B1DCF">
        <w:t>mục tiêu dự kiến của hệ thống</w:t>
      </w:r>
      <w:bookmarkEnd w:id="68"/>
      <w:bookmarkEnd w:id="69"/>
    </w:p>
    <w:p w14:paraId="1ACF81DE" w14:textId="77777777" w:rsidR="00DE1365" w:rsidRDefault="00DE1365" w:rsidP="00DE1365">
      <w:pPr>
        <w:pStyle w:val="Nidungvnbn"/>
        <w:ind w:firstLine="0"/>
      </w:pPr>
      <w:r>
        <w:t>Để thực hiện các usecase này, hệ thống hiện tại cần thực hiện các bước sau đối với</w:t>
      </w:r>
    </w:p>
    <w:p w14:paraId="25B5ECCE" w14:textId="77777777" w:rsidR="00DE1365" w:rsidRDefault="00DE1365" w:rsidP="00DE1365">
      <w:pPr>
        <w:pStyle w:val="Nidungvnbn"/>
        <w:ind w:firstLine="0"/>
      </w:pPr>
      <w:r>
        <w:t>mỗi usecase sử dụng:</w:t>
      </w:r>
    </w:p>
    <w:p w14:paraId="4F4A556E" w14:textId="77777777" w:rsidR="00DE1365" w:rsidRDefault="00DE1365" w:rsidP="00022AEE">
      <w:pPr>
        <w:pStyle w:val="Nidungvnbn"/>
        <w:numPr>
          <w:ilvl w:val="0"/>
          <w:numId w:val="19"/>
        </w:numPr>
      </w:pPr>
      <w:r>
        <w:t>Tìm xem sản phẩm: tạo một bảng tính Excel chứa tất cả thông tin về sản phẩm, như tên sản phẩm, giá, mô tả, v.v. và sử dụng chức năng tìm kiếm tích hợp để tìm kiếm và xem sản phẩm dựa trên các tiêu chí cụ thể.</w:t>
      </w:r>
    </w:p>
    <w:p w14:paraId="71BC3872" w14:textId="77777777" w:rsidR="00DE1365" w:rsidRDefault="00DE1365" w:rsidP="00022AEE">
      <w:pPr>
        <w:pStyle w:val="Nidungvnbn"/>
        <w:numPr>
          <w:ilvl w:val="0"/>
          <w:numId w:val="19"/>
        </w:numPr>
      </w:pPr>
      <w:r>
        <w:t>Quản lý giỏ hàng: Điều này có thể được thực hiện bằng cách tạo một bảng riêng biệt trong Excel để theo dõi đơn đặt hàng của khách hàng bao gồm thông tin như tên sản phẩm, số lượng, giá, và tổng chi phí. Bảng có thể được cập nhật khi khách hàng thêm hoặc loại bỏ các mục từ giỏ hàng của họ.</w:t>
      </w:r>
    </w:p>
    <w:p w14:paraId="5CCE654C" w14:textId="77777777" w:rsidR="00DE1365" w:rsidRDefault="00DE1365" w:rsidP="00022AEE">
      <w:pPr>
        <w:pStyle w:val="Nidungvnbn"/>
        <w:numPr>
          <w:ilvl w:val="0"/>
          <w:numId w:val="19"/>
        </w:numPr>
      </w:pPr>
      <w:r>
        <w:t>Gửi yêu cầu hỗ trợ: Điều này có thể được thực hiện bằng cách tạo một địa chỉ email hoặc số điện thoại riêng mà khách hàng có thể sử dụng để liên hệ với đội ngũ hỗ trợ của bạn. Tạo một bảng tính Excel để theo dõi yêu cầu hỗ trợ và tình trạng của chúng.</w:t>
      </w:r>
    </w:p>
    <w:p w14:paraId="7511066C" w14:textId="77777777" w:rsidR="00DE1365" w:rsidRDefault="00DE1365" w:rsidP="00022AEE">
      <w:pPr>
        <w:pStyle w:val="Nidungvnbn"/>
        <w:numPr>
          <w:ilvl w:val="0"/>
          <w:numId w:val="19"/>
        </w:numPr>
      </w:pPr>
      <w:r>
        <w:t>Xem lịch sử đơn hàng: Tạo một bảng trong Excel chứa tất cả thông tin đơn hàng, như tên khách hàng, ngày đặt hàng, tình trạng đơn hàng, v.v. và sử dụng bộ lọc để xem đơn đặt hàng cụ thể hoặc tìm kiếm chúng dựa trên một số tiêu chí nhất định.</w:t>
      </w:r>
    </w:p>
    <w:p w14:paraId="29305A11" w14:textId="77777777" w:rsidR="00DE1365" w:rsidRDefault="00DE1365" w:rsidP="00022AEE">
      <w:pPr>
        <w:pStyle w:val="Nidungvnbn"/>
        <w:numPr>
          <w:ilvl w:val="0"/>
          <w:numId w:val="19"/>
        </w:numPr>
      </w:pPr>
      <w:r>
        <w:t xml:space="preserve">Quản lý khuyến mãi: Tạo một bảng riêng biệt trong Excel để theo dõi thông tin về khuyến mãi và chi tiết của chúng, như số tiền giảm giá, ngày bắt đầu và </w:t>
      </w:r>
      <w:r>
        <w:lastRenderedPageBreak/>
        <w:t>kết thúc, v.v. Bảng này có thể được sử dụng để quản lý và cập nhật khuyến mãi theo cần thiết.</w:t>
      </w:r>
    </w:p>
    <w:p w14:paraId="3EFC0954" w14:textId="77777777" w:rsidR="00DE1365" w:rsidRDefault="00DE1365" w:rsidP="00022AEE">
      <w:pPr>
        <w:pStyle w:val="Nidungvnbn"/>
        <w:numPr>
          <w:ilvl w:val="0"/>
          <w:numId w:val="19"/>
        </w:numPr>
      </w:pPr>
      <w:r>
        <w:t>Quản lý đơn hàng: Điều này có thể được thực hiện bằng cách sử dụng bảng lịch sử đơn hàng trong Excel, chứa tất cả thông tin liên quan về mỗi đơn hàng, như tên khách hàng, ngày đặt hàng, tình trạng đơn hàng, v.v.</w:t>
      </w:r>
    </w:p>
    <w:p w14:paraId="65FEBC79" w14:textId="77777777" w:rsidR="00DE1365" w:rsidRDefault="00DE1365" w:rsidP="00022AEE">
      <w:pPr>
        <w:pStyle w:val="Nidungvnbn"/>
        <w:numPr>
          <w:ilvl w:val="0"/>
          <w:numId w:val="19"/>
        </w:numPr>
      </w:pPr>
      <w:r>
        <w:t>Quản lý thông tin khách hàng: Tạo một bảng riêng biệt trong Excel để lưu trữ thông tin khách hàng, như tên, địa chỉ email, số điện thoại, v.v. Bảng này có thể được sử dụng để quản lý và cập nhật thông tin khách hàng theo cần thiết.</w:t>
      </w:r>
    </w:p>
    <w:p w14:paraId="78914971" w14:textId="77777777" w:rsidR="00DE1365" w:rsidRDefault="00DE1365" w:rsidP="00022AEE">
      <w:pPr>
        <w:pStyle w:val="Nidungvnbn"/>
        <w:numPr>
          <w:ilvl w:val="0"/>
          <w:numId w:val="19"/>
        </w:numPr>
      </w:pPr>
      <w:r>
        <w:t>Quản lý sản phẩm và kho: Tạo các bảng riêng biệt trong Excel để quản lý thông tin sản phẩm, như tên sản phẩm, giá, mô tả, v.v. và thông tin kho, như mức tồn kho sản phẩm, thông tin nhà cung cấp, v.v.</w:t>
      </w:r>
    </w:p>
    <w:p w14:paraId="78BB6BEF" w14:textId="77777777" w:rsidR="00DE1365" w:rsidRDefault="00DE1365" w:rsidP="00022AEE">
      <w:pPr>
        <w:pStyle w:val="Nidungvnbn"/>
        <w:numPr>
          <w:ilvl w:val="0"/>
          <w:numId w:val="19"/>
        </w:numPr>
      </w:pPr>
      <w:r>
        <w:t>Quản lý bài đăng: Điều này có thể được thực hiện bằng cách sử dụng một bảng riêng biệt trong Excel để quản lý thông tin về bài đăng, như tiêu đề bài đăng, tác giả, ngày, nội dung, v.v.</w:t>
      </w:r>
    </w:p>
    <w:p w14:paraId="4928A1A4" w14:textId="77777777" w:rsidR="00DE1365" w:rsidRDefault="00DE1365" w:rsidP="00022AEE">
      <w:pPr>
        <w:pStyle w:val="Nidungvnbn"/>
        <w:numPr>
          <w:ilvl w:val="0"/>
          <w:numId w:val="19"/>
        </w:numPr>
      </w:pPr>
      <w:r>
        <w:t>Xem thống kê: Tạo biểu đồ và đồ thị trong Excel để xem thống kê như doanh số bán hàng, doanh thu, lượng đơn hàng, v.v.</w:t>
      </w:r>
    </w:p>
    <w:p w14:paraId="36CDE71F" w14:textId="77777777" w:rsidR="00DE1365" w:rsidRDefault="00DE1365" w:rsidP="00022AEE">
      <w:pPr>
        <w:pStyle w:val="Nidungvnbn"/>
        <w:numPr>
          <w:ilvl w:val="0"/>
          <w:numId w:val="19"/>
        </w:numPr>
      </w:pPr>
      <w:r w:rsidRPr="006B1DCF">
        <w:t>Quản lý nhân viên: Tạo một bảng riêng biệt trong Excel để quản lý thông tin nhân viên, như tên, thông tin liên hệ, chức vụ công việc, v.v.</w:t>
      </w:r>
    </w:p>
    <w:p w14:paraId="1428623C" w14:textId="77777777" w:rsidR="00DE1365" w:rsidRDefault="00DE1365" w:rsidP="00DE1365">
      <w:pPr>
        <w:pStyle w:val="Nidungvnbn"/>
        <w:ind w:firstLine="0"/>
        <w:rPr>
          <w:b/>
          <w:bCs/>
        </w:rPr>
      </w:pPr>
      <w:r w:rsidRPr="00A73B62">
        <w:rPr>
          <w:b/>
          <w:bCs/>
        </w:rPr>
        <w:t>Mục tiêu dự kiến của hệ thống :</w:t>
      </w:r>
    </w:p>
    <w:p w14:paraId="6C4D66B2" w14:textId="77777777" w:rsidR="00DE1365" w:rsidRDefault="00DE1365" w:rsidP="00DE1365">
      <w:pPr>
        <w:pStyle w:val="Nidungvnbn"/>
        <w:ind w:firstLine="0"/>
      </w:pPr>
      <w:r>
        <w:t>Hệ thống của cửa hàng cà phê trực tuyến có một số quy trình được cải tiến và thay đổi để nâng cao hiệu suất và sự hài lòng của khách hàng.</w:t>
      </w:r>
    </w:p>
    <w:p w14:paraId="70699EC4" w14:textId="77777777" w:rsidR="00DE1365" w:rsidRDefault="00DE1365" w:rsidP="00022AEE">
      <w:pPr>
        <w:pStyle w:val="Nidungvnbn"/>
        <w:numPr>
          <w:ilvl w:val="0"/>
          <w:numId w:val="26"/>
        </w:numPr>
      </w:pPr>
      <w:r>
        <w:t>Cơ sở dữ liệu: Vượt qua những không nhất quán trong dữ liệu, dữ liệu xuất ra trở nên chính xác hơn.</w:t>
      </w:r>
    </w:p>
    <w:p w14:paraId="1EFCB8D2" w14:textId="77777777" w:rsidR="00DE1365" w:rsidRDefault="00DE1365" w:rsidP="00022AEE">
      <w:pPr>
        <w:pStyle w:val="Nidungvnbn"/>
        <w:numPr>
          <w:ilvl w:val="0"/>
          <w:numId w:val="26"/>
        </w:numPr>
      </w:pPr>
      <w:r>
        <w:t>Bảo mật: Có những cải tiến và biện pháp đảm bảo an ninh thông tin của khách hàng và cửa hàng như quản lý truy cập, đảm bảo chỉ có những người được ủy quyền mới có thể truy cập vào dữ liệu.</w:t>
      </w:r>
    </w:p>
    <w:p w14:paraId="604B0E41" w14:textId="77777777" w:rsidR="00DE1365" w:rsidRDefault="00DE1365" w:rsidP="00022AEE">
      <w:pPr>
        <w:pStyle w:val="Nidungvnbn"/>
        <w:numPr>
          <w:ilvl w:val="0"/>
          <w:numId w:val="26"/>
        </w:numPr>
      </w:pPr>
      <w:r>
        <w:t xml:space="preserve">Quản lý khách hàng tốt hơn: Hệ thống mới bao gồm các tính năng quản lý khách hàng, từ đó có thể thu thập một số thông tin để nâng cao khả năng tìm </w:t>
      </w:r>
      <w:r>
        <w:lastRenderedPageBreak/>
        <w:t>kiếm khách hàng tiềm năng. Thông tin này có thể được sử dụng để cải thiện dịch vụ khách hàng và phát triển chiến lược tiếp thị có mục tiêu hơn.</w:t>
      </w:r>
    </w:p>
    <w:p w14:paraId="3A6EB5C5" w14:textId="77777777" w:rsidR="00DE1365" w:rsidRDefault="00DE1365" w:rsidP="00022AEE">
      <w:pPr>
        <w:pStyle w:val="Nidungvnbn"/>
        <w:numPr>
          <w:ilvl w:val="0"/>
          <w:numId w:val="26"/>
        </w:numPr>
      </w:pPr>
      <w:r>
        <w:t>Theo dõi doanh số bán hàng: Có thể theo dõi doanh số bán hàng theo ngày mà không cần phải bỏ công sức tính tổng doanh thu, vì hệ thống sẽ hỗ trợ, từ đó chủ doanh nghiệp có thể đưa ra kế hoạch phát triển phù hợp nhất.</w:t>
      </w:r>
    </w:p>
    <w:p w14:paraId="44401E75" w14:textId="77777777" w:rsidR="00DE1365" w:rsidRDefault="00DE1365" w:rsidP="00022AEE">
      <w:pPr>
        <w:pStyle w:val="Nidungvnbn"/>
        <w:numPr>
          <w:ilvl w:val="0"/>
          <w:numId w:val="26"/>
        </w:numPr>
      </w:pPr>
      <w:r>
        <w:t>Quản lý truyền thống có thể gây trễ trong nhiều tình huống, bao gồm sao chép dữ liệu, vận chuyển và xử lý... Hệ thống quản lý trực tuyến có thể vượt qua điều này, thực hiện và cung cấp trải nghiệm khách hàng tốt nhất có thể.</w:t>
      </w:r>
    </w:p>
    <w:p w14:paraId="6ADD4AD0" w14:textId="77777777" w:rsidR="00DE1365" w:rsidRDefault="00DE1365" w:rsidP="00022AEE">
      <w:pPr>
        <w:pStyle w:val="Nidungvnbn"/>
        <w:numPr>
          <w:ilvl w:val="0"/>
          <w:numId w:val="26"/>
        </w:numPr>
      </w:pPr>
      <w:r>
        <w:t>Tối ưu hóa quy trình: Hệ thống quản lý trực tuyến tối ưu hóa các hoạt động thủ công để giảm thiểu việc lãng phí thời gian và đơn giản hóa lao động.</w:t>
      </w:r>
    </w:p>
    <w:p w14:paraId="468C055F" w14:textId="77777777" w:rsidR="00DE1365" w:rsidRDefault="00DE1365" w:rsidP="00022AEE">
      <w:pPr>
        <w:pStyle w:val="Nidungvnbn"/>
        <w:numPr>
          <w:ilvl w:val="0"/>
          <w:numId w:val="26"/>
        </w:numPr>
      </w:pPr>
      <w:r>
        <w:t>Phân quyền tài khoản: Tài khoản được phân quyền dựa trên địa điểm và chức vụ. Điều này giúp dễ dàng chia nhỏ các nhiệm vụ cụ thể và quản lý chúng.</w:t>
      </w:r>
    </w:p>
    <w:p w14:paraId="04B6F870" w14:textId="77777777" w:rsidR="00DE1365" w:rsidRDefault="00DE1365" w:rsidP="00022AEE">
      <w:pPr>
        <w:pStyle w:val="Nidungvnbn"/>
        <w:numPr>
          <w:ilvl w:val="0"/>
          <w:numId w:val="26"/>
        </w:numPr>
      </w:pPr>
      <w:r>
        <w:t>Tương tác với khách hàng được tối ưu hóa: Người dùng có thể tìm kiếm sản phẩm, lọc sản phẩm mà họ muốn. Ngoài ra, người dùng cũng có thể tạo giỏ hàng của riêng mình, thêm sản phẩm vào giỏ hàng, kiểm soát số lượng hàng hóa họ đặt hàng và chọn phương thức thanh toán với nhiều phương thức thanh toán khác nhau. Điều này nâng cao trải nghiệm người dùng và giảm công việc cho nhân viên.</w:t>
      </w:r>
    </w:p>
    <w:p w14:paraId="7A659BE1" w14:textId="77777777" w:rsidR="00DE1365" w:rsidRDefault="00DE1365" w:rsidP="00022AEE">
      <w:pPr>
        <w:pStyle w:val="Nidungvnbn"/>
        <w:numPr>
          <w:ilvl w:val="0"/>
          <w:numId w:val="26"/>
        </w:numPr>
      </w:pPr>
      <w:r>
        <w:t>Tỷ lệ cao khi tiếp cận khách hàng: Dễ dàng điều chỉnh khuyến mãi, chỉnh sửa bài viết và kiểm soát báo cáo của khách hàng. Tăng cường tỷ lệ tiếp cận khách hàng thông qua quảng cáo và khuyến mãi.</w:t>
      </w:r>
    </w:p>
    <w:p w14:paraId="2719F39C" w14:textId="77777777" w:rsidR="00DE1365" w:rsidRPr="00F85668" w:rsidRDefault="00DE1365" w:rsidP="00DE1365">
      <w:pPr>
        <w:pStyle w:val="Nidungvnbn"/>
        <w:ind w:firstLine="0"/>
      </w:pPr>
      <w:r>
        <w:t>Thêm một vài mục tiêu khác:</w:t>
      </w:r>
    </w:p>
    <w:p w14:paraId="29A37EAA" w14:textId="77777777" w:rsidR="00DE1365" w:rsidRDefault="00DE1365" w:rsidP="00022AEE">
      <w:pPr>
        <w:pStyle w:val="Nidungvnbn"/>
        <w:numPr>
          <w:ilvl w:val="0"/>
          <w:numId w:val="20"/>
        </w:numPr>
      </w:pPr>
      <w:r>
        <w:t>Tích hợp dữ liệu từ nhiều nguồn</w:t>
      </w:r>
    </w:p>
    <w:p w14:paraId="003F152E" w14:textId="77777777" w:rsidR="00DE1365" w:rsidRDefault="00DE1365" w:rsidP="00022AEE">
      <w:pPr>
        <w:pStyle w:val="Nidungvnbn"/>
        <w:numPr>
          <w:ilvl w:val="0"/>
          <w:numId w:val="20"/>
        </w:numPr>
      </w:pPr>
      <w:r>
        <w:t>Tự động hóa xử lý dữ liệu</w:t>
      </w:r>
    </w:p>
    <w:p w14:paraId="0F1C3BE3" w14:textId="77777777" w:rsidR="00DE1365" w:rsidRDefault="00DE1365" w:rsidP="00022AEE">
      <w:pPr>
        <w:pStyle w:val="Nidungvnbn"/>
        <w:numPr>
          <w:ilvl w:val="0"/>
          <w:numId w:val="20"/>
        </w:numPr>
      </w:pPr>
      <w:r>
        <w:t>Truy cập thông tin theo thời gian thực cho người dùng được ủy quyền</w:t>
      </w:r>
    </w:p>
    <w:p w14:paraId="49323374" w14:textId="77777777" w:rsidR="00DE1365" w:rsidRDefault="00DE1365" w:rsidP="00022AEE">
      <w:pPr>
        <w:pStyle w:val="Nidungvnbn"/>
        <w:numPr>
          <w:ilvl w:val="0"/>
          <w:numId w:val="20"/>
        </w:numPr>
      </w:pPr>
      <w:r>
        <w:t>Dữ liệu chính xác, nhất quán và đầy đủ</w:t>
      </w:r>
    </w:p>
    <w:p w14:paraId="25ECD5FF" w14:textId="77777777" w:rsidR="00DE1365" w:rsidRDefault="00DE1365" w:rsidP="00022AEE">
      <w:pPr>
        <w:pStyle w:val="Nidungvnbn"/>
        <w:numPr>
          <w:ilvl w:val="0"/>
          <w:numId w:val="20"/>
        </w:numPr>
      </w:pPr>
      <w:r>
        <w:t>Tuân thủ các quy định và tiêu chuẩn liên quan</w:t>
      </w:r>
    </w:p>
    <w:p w14:paraId="09DA5010" w14:textId="77777777" w:rsidR="00DE1365" w:rsidRDefault="00DE1365" w:rsidP="00DE1365">
      <w:pPr>
        <w:pStyle w:val="Nidungvnbn"/>
        <w:ind w:firstLine="0"/>
      </w:pPr>
      <w:r>
        <w:t xml:space="preserve">Để đạt được những mục tiêu này, hệ thống mới nên có một số thành phần chính, bao gồm cơ sở dữ liệu tập trung, công cụ tích hợp dữ liệu, cơ chế xác nhận và làm sạch </w:t>
      </w:r>
      <w:r>
        <w:lastRenderedPageBreak/>
        <w:t>dữ liệu, các giao thức kiểm soát truy cập và bảo mật, và giao diện thân thiện với người dùng. Những thành phần này nên hợp tác với nhau để hỗ trợ các quy trình tổ chức khác nhau, như thu thập dữ liệu, lưu trữ, truy xuất, phân tích và báo cáo.</w:t>
      </w:r>
    </w:p>
    <w:p w14:paraId="173E20AD" w14:textId="77777777" w:rsidR="00DE1365" w:rsidRDefault="00DE1365" w:rsidP="00DE1365">
      <w:pPr>
        <w:pStyle w:val="Tiumccp2"/>
        <w:ind w:firstLine="0"/>
      </w:pPr>
      <w:bookmarkStart w:id="70" w:name="_Toc154341238"/>
      <w:bookmarkStart w:id="71" w:name="_Toc154349911"/>
      <w:r>
        <w:t>3.1.2 Các thành phần/Cấu trúc của hệ thống đề ra</w:t>
      </w:r>
      <w:bookmarkEnd w:id="70"/>
      <w:bookmarkEnd w:id="71"/>
    </w:p>
    <w:p w14:paraId="45783C6D" w14:textId="77777777" w:rsidR="00DE1365" w:rsidRDefault="00DE1365" w:rsidP="00022AEE">
      <w:pPr>
        <w:pStyle w:val="Nidungvnbn"/>
        <w:numPr>
          <w:ilvl w:val="0"/>
          <w:numId w:val="21"/>
        </w:numPr>
      </w:pPr>
      <w:r>
        <w:t>Cơ sở dữ liệu tập trung</w:t>
      </w:r>
    </w:p>
    <w:p w14:paraId="30B3088D" w14:textId="77777777" w:rsidR="00DE1365" w:rsidRDefault="00DE1365" w:rsidP="00022AEE">
      <w:pPr>
        <w:pStyle w:val="Nidungvnbn"/>
        <w:numPr>
          <w:ilvl w:val="0"/>
          <w:numId w:val="21"/>
        </w:numPr>
      </w:pPr>
      <w:r>
        <w:t>Công cụ tích hợp dữ liệu</w:t>
      </w:r>
    </w:p>
    <w:p w14:paraId="5F5BD2BA" w14:textId="77777777" w:rsidR="00DE1365" w:rsidRDefault="00DE1365" w:rsidP="00022AEE">
      <w:pPr>
        <w:pStyle w:val="Nidungvnbn"/>
        <w:numPr>
          <w:ilvl w:val="0"/>
          <w:numId w:val="21"/>
        </w:numPr>
      </w:pPr>
      <w:r>
        <w:t>Cơ chế xác nhận và làm sạch dữ liệu</w:t>
      </w:r>
    </w:p>
    <w:p w14:paraId="60B00AAD" w14:textId="77777777" w:rsidR="00DE1365" w:rsidRDefault="00DE1365" w:rsidP="00022AEE">
      <w:pPr>
        <w:pStyle w:val="Nidungvnbn"/>
        <w:numPr>
          <w:ilvl w:val="0"/>
          <w:numId w:val="21"/>
        </w:numPr>
      </w:pPr>
      <w:r>
        <w:t>Giao thức kiểm soát truy cập và bảo mật</w:t>
      </w:r>
    </w:p>
    <w:p w14:paraId="5C967845" w14:textId="77777777" w:rsidR="00DE1365" w:rsidRDefault="00DE1365" w:rsidP="00022AEE">
      <w:pPr>
        <w:pStyle w:val="Nidungvnbn"/>
        <w:numPr>
          <w:ilvl w:val="0"/>
          <w:numId w:val="21"/>
        </w:numPr>
      </w:pPr>
      <w:r>
        <w:t>Giao diện thân thiện với người dùng</w:t>
      </w:r>
    </w:p>
    <w:p w14:paraId="1390DEB6" w14:textId="77777777" w:rsidR="00DE1365" w:rsidRPr="00714E53" w:rsidRDefault="00DE1365" w:rsidP="00DE1365">
      <w:pPr>
        <w:pStyle w:val="Nidungvnbn"/>
        <w:ind w:firstLine="0"/>
        <w:rPr>
          <w:b/>
          <w:bCs/>
        </w:rPr>
      </w:pPr>
      <w:r w:rsidRPr="00714E53">
        <w:rPr>
          <w:b/>
          <w:bCs/>
        </w:rPr>
        <w:t>Thành phần quy trình:</w:t>
      </w:r>
    </w:p>
    <w:p w14:paraId="37BCB852" w14:textId="77777777" w:rsidR="00DE1365" w:rsidRDefault="00DE1365" w:rsidP="00DE1365">
      <w:pPr>
        <w:pStyle w:val="Nidungvnbn"/>
        <w:ind w:firstLine="0"/>
      </w:pPr>
      <w:r>
        <w:t>Thành phần quy trình đề cập đến các quy trình hoặc công việc liên quan đến quản lý và xử lý dữ liệu. Hệ thống hiện tại dựa nhiều vào việc nhập dữ liệu và chuyển văn bản thủ công, dẫn đến lỗi và chậm trễ trong xử lý dữ liệu. Vấn đề này xuất phát từ việc thành phần quy trình không được tự động hóa, và không có hệ thống nào để xác nhận và làm sạch dữ liệu.</w:t>
      </w:r>
    </w:p>
    <w:p w14:paraId="5DF7F136" w14:textId="77777777" w:rsidR="00DE1365" w:rsidRDefault="00DE1365" w:rsidP="00022AEE">
      <w:pPr>
        <w:pStyle w:val="Nidungvnbn"/>
        <w:numPr>
          <w:ilvl w:val="0"/>
          <w:numId w:val="22"/>
        </w:numPr>
      </w:pPr>
      <w:r>
        <w:t>Nhập dữ liệu và chuyển văn bản thủ công gây ra lỗi và chậm trễ</w:t>
      </w:r>
    </w:p>
    <w:p w14:paraId="0BED9324" w14:textId="77777777" w:rsidR="00DE1365" w:rsidRDefault="00DE1365" w:rsidP="00022AEE">
      <w:pPr>
        <w:pStyle w:val="Nidungvnbn"/>
        <w:numPr>
          <w:ilvl w:val="0"/>
          <w:numId w:val="22"/>
        </w:numPr>
      </w:pPr>
      <w:r>
        <w:t>Yêu cầu tự động hóa việc nhập dữ liệu và xử lý</w:t>
      </w:r>
    </w:p>
    <w:p w14:paraId="34327C7C" w14:textId="77777777" w:rsidR="00DE1365" w:rsidRDefault="00DE1365" w:rsidP="00022AEE">
      <w:pPr>
        <w:pStyle w:val="Nidungvnbn"/>
        <w:numPr>
          <w:ilvl w:val="0"/>
          <w:numId w:val="22"/>
        </w:numPr>
      </w:pPr>
      <w:r>
        <w:t>Cần tích hợp dữ liệu từ nhiều nguồn</w:t>
      </w:r>
    </w:p>
    <w:p w14:paraId="0FDE6190" w14:textId="77777777" w:rsidR="00DE1365" w:rsidRPr="00714E53" w:rsidRDefault="00DE1365" w:rsidP="00DE1365">
      <w:pPr>
        <w:pStyle w:val="Nidungvnbn"/>
        <w:ind w:firstLine="0"/>
        <w:rPr>
          <w:b/>
          <w:bCs/>
        </w:rPr>
      </w:pPr>
      <w:r w:rsidRPr="00714E53">
        <w:rPr>
          <w:b/>
          <w:bCs/>
        </w:rPr>
        <w:t>Thành phần dữ liệu:</w:t>
      </w:r>
    </w:p>
    <w:p w14:paraId="615193D9" w14:textId="77777777" w:rsidR="00DE1365" w:rsidRDefault="00DE1365" w:rsidP="00DE1365">
      <w:pPr>
        <w:pStyle w:val="Nidungvnbn"/>
        <w:ind w:firstLine="0"/>
      </w:pPr>
      <w:r>
        <w:t>Thành phần dữ liệu đề cập đến thông tin đang được quản lý và xử lý. Hệ thống hiện tại gặp vấn đề với sự lặp lại, không nhất quán và không chính xác do lưu trữ và quản lý dữ liệu tập trung. Vấn đề này xuất phát từ việc không có cơ sở dữ liệu tập trung để lưu trữ và quản lý dữ liệu, và không có hệ thống nào để tích hợp dữ liệu từ nhiều nguồn.</w:t>
      </w:r>
    </w:p>
    <w:p w14:paraId="11A1D110" w14:textId="77777777" w:rsidR="00DE1365" w:rsidRDefault="00DE1365" w:rsidP="00022AEE">
      <w:pPr>
        <w:pStyle w:val="Nidungvnbn"/>
        <w:numPr>
          <w:ilvl w:val="0"/>
          <w:numId w:val="23"/>
        </w:numPr>
      </w:pPr>
      <w:r>
        <w:t>Lưu trữ và quản lý dữ liệu tập trung dẫn đến việc tạo ra các "silos" dữ liệu và không nhất quán</w:t>
      </w:r>
    </w:p>
    <w:p w14:paraId="07DE1581" w14:textId="77777777" w:rsidR="00DE1365" w:rsidRDefault="00DE1365" w:rsidP="00022AEE">
      <w:pPr>
        <w:pStyle w:val="Nidungvnbn"/>
        <w:numPr>
          <w:ilvl w:val="0"/>
          <w:numId w:val="23"/>
        </w:numPr>
      </w:pPr>
      <w:r>
        <w:t>Cần có cơ sở dữ liệu tập trung</w:t>
      </w:r>
    </w:p>
    <w:p w14:paraId="6DEB9C4D" w14:textId="77777777" w:rsidR="00DE1365" w:rsidRDefault="00DE1365" w:rsidP="00022AEE">
      <w:pPr>
        <w:pStyle w:val="Nidungvnbn"/>
        <w:numPr>
          <w:ilvl w:val="0"/>
          <w:numId w:val="23"/>
        </w:numPr>
      </w:pPr>
      <w:r>
        <w:t>Cần cơ chế xác nhận và làm sạch dữ liệu để đảm bảo độ chính xác và nhất quán của dữ liệu</w:t>
      </w:r>
    </w:p>
    <w:p w14:paraId="02D816C9" w14:textId="77777777" w:rsidR="00DE1365" w:rsidRPr="00714E53" w:rsidRDefault="00DE1365" w:rsidP="00DE1365">
      <w:pPr>
        <w:pStyle w:val="Nidungvnbn"/>
        <w:ind w:firstLine="0"/>
        <w:rPr>
          <w:b/>
          <w:bCs/>
        </w:rPr>
      </w:pPr>
      <w:r w:rsidRPr="00714E53">
        <w:rPr>
          <w:b/>
          <w:bCs/>
        </w:rPr>
        <w:lastRenderedPageBreak/>
        <w:t>Thành phần truy cập và bảo mật:</w:t>
      </w:r>
    </w:p>
    <w:p w14:paraId="36EEC435" w14:textId="77777777" w:rsidR="00DE1365" w:rsidRDefault="00DE1365" w:rsidP="00DE1365">
      <w:pPr>
        <w:pStyle w:val="Nidungvnbn"/>
        <w:ind w:firstLine="0"/>
      </w:pPr>
      <w:r>
        <w:t>Thành phần vật lý và truy cập đề cập đến cơ sở hạ tầng công nghệ hỗ trợ hệ thống và cung cấp quyền truy cập vào dữ liệu. Hệ thống hiện tại dựa vào giấy tờ có hạn trong việc truy cập, và hệ thống dựa trên Excel có hạn về bảo mật do tài liệu vật lý và tệp lưu trữ cục bộ. Vấn đề này xuất phát từ việc thành phần vật lý và truy cập không được thiết kế để cung cấp quyền truy cập an toàn và từ xa vào dữ liệu, và không có giao thức kiểm soát truy cập và bảo mật nào được thiết lập.</w:t>
      </w:r>
    </w:p>
    <w:p w14:paraId="00E9FF06" w14:textId="77777777" w:rsidR="00DE1365" w:rsidRDefault="00DE1365" w:rsidP="00022AEE">
      <w:pPr>
        <w:pStyle w:val="Nidungvnbn"/>
        <w:numPr>
          <w:ilvl w:val="0"/>
          <w:numId w:val="24"/>
        </w:numPr>
      </w:pPr>
      <w:r>
        <w:t xml:space="preserve">Quyền truy cập hạn chế và lo ngại về bảo mật </w:t>
      </w:r>
    </w:p>
    <w:p w14:paraId="2BE94486" w14:textId="77777777" w:rsidR="00DE1365" w:rsidRDefault="00DE1365" w:rsidP="00022AEE">
      <w:pPr>
        <w:pStyle w:val="Nidungvnbn"/>
        <w:numPr>
          <w:ilvl w:val="0"/>
          <w:numId w:val="24"/>
        </w:numPr>
      </w:pPr>
      <w:r>
        <w:t>Cần quyền truy cập an toàn và từ xa vào dữ liệu</w:t>
      </w:r>
    </w:p>
    <w:p w14:paraId="2EF69D20" w14:textId="77777777" w:rsidR="00DE1365" w:rsidRDefault="00DE1365" w:rsidP="00022AEE">
      <w:pPr>
        <w:pStyle w:val="Nidungvnbn"/>
        <w:numPr>
          <w:ilvl w:val="0"/>
          <w:numId w:val="24"/>
        </w:numPr>
      </w:pPr>
      <w:r>
        <w:t>Cần có giao thức kiểm soát truy cập và bảo mật</w:t>
      </w:r>
    </w:p>
    <w:p w14:paraId="427AC5B8" w14:textId="7AFFF9D2" w:rsidR="00446CB8" w:rsidRDefault="00DE1365" w:rsidP="00DE1365">
      <w:pPr>
        <w:pStyle w:val="Nidungvnbn"/>
        <w:ind w:firstLine="0"/>
      </w:pPr>
      <w:r>
        <w:t>Hệ thống thông tin mới với công nghệ mới nên giải quyết những vấn đề này bằng cách tự động hóa việc nhập dữ liệu và xử lý, tập trung quản lý và lưu trữ dữ liệu, và cung cấp quyền truy cập an toàn và từ xa vào dữ</w:t>
      </w:r>
      <w:r w:rsidR="00446CB8">
        <w:t xml:space="preserve"> liệu.</w:t>
      </w:r>
    </w:p>
    <w:p w14:paraId="688230F8" w14:textId="5E5DDA80" w:rsidR="00446CB8" w:rsidRDefault="00446CB8" w:rsidP="00446CB8">
      <w:pPr>
        <w:pStyle w:val="Tiumccp2"/>
        <w:ind w:firstLine="0"/>
      </w:pPr>
      <w:bookmarkStart w:id="72" w:name="_Toc154349912"/>
      <w:r w:rsidRPr="00446CB8">
        <w:t>3.1.</w:t>
      </w:r>
      <w:r>
        <w:t>3</w:t>
      </w:r>
      <w:r w:rsidRPr="00446CB8">
        <w:t xml:space="preserve"> Chiến lược cạnh tranh của tổ chức tron</w:t>
      </w:r>
      <w:r>
        <w:t>g</w:t>
      </w:r>
      <w:r w:rsidRPr="00446CB8">
        <w:t xml:space="preserve"> giai đoạn từ hiện tại đến 10 năm tới</w:t>
      </w:r>
      <w:bookmarkEnd w:id="72"/>
    </w:p>
    <w:p w14:paraId="4029FAC9" w14:textId="6B0D1811" w:rsidR="00446CB8" w:rsidRPr="00446CB8" w:rsidRDefault="00446CB8" w:rsidP="00446CB8">
      <w:pPr>
        <w:pStyle w:val="Nidungvnbn"/>
        <w:ind w:firstLine="0"/>
        <w:rPr>
          <w:b/>
          <w:bCs/>
          <w:u w:val="single"/>
        </w:rPr>
      </w:pPr>
      <w:r w:rsidRPr="00446CB8">
        <w:rPr>
          <w:b/>
          <w:bCs/>
          <w:u w:val="single"/>
        </w:rPr>
        <w:t>Hiện tại và 5 năm đầu tiên</w:t>
      </w:r>
      <w:r w:rsidRPr="00446CB8">
        <w:rPr>
          <w:b/>
          <w:bCs/>
          <w:u w:val="single"/>
        </w:rPr>
        <w:t>:</w:t>
      </w:r>
    </w:p>
    <w:p w14:paraId="47D660BE" w14:textId="77777777" w:rsidR="00446CB8" w:rsidRDefault="00446CB8" w:rsidP="00446CB8">
      <w:pPr>
        <w:pStyle w:val="Nidungvnbn"/>
        <w:numPr>
          <w:ilvl w:val="0"/>
          <w:numId w:val="63"/>
        </w:numPr>
      </w:pPr>
      <w:r>
        <w:t>Chất lượng sản phẩm:</w:t>
      </w:r>
    </w:p>
    <w:p w14:paraId="65749224" w14:textId="77777777" w:rsidR="00446CB8" w:rsidRDefault="00446CB8" w:rsidP="00446CB8">
      <w:pPr>
        <w:pStyle w:val="Nidungvnbn"/>
        <w:ind w:firstLine="0"/>
      </w:pPr>
      <w:r>
        <w:t>Tập trung duy trì chất lượng sản phẩm suốt thời gian.</w:t>
      </w:r>
    </w:p>
    <w:p w14:paraId="44174BD7" w14:textId="77777777" w:rsidR="00446CB8" w:rsidRDefault="00446CB8" w:rsidP="00446CB8">
      <w:pPr>
        <w:pStyle w:val="Nidungvnbn"/>
        <w:numPr>
          <w:ilvl w:val="0"/>
          <w:numId w:val="63"/>
        </w:numPr>
      </w:pPr>
      <w:r>
        <w:t>Chính sách đền bù hấp dẫn:</w:t>
      </w:r>
    </w:p>
    <w:p w14:paraId="48016E1F" w14:textId="77777777" w:rsidR="00446CB8" w:rsidRDefault="00446CB8" w:rsidP="00446CB8">
      <w:pPr>
        <w:pStyle w:val="Nidungvnbn"/>
        <w:ind w:firstLine="0"/>
      </w:pPr>
      <w:r>
        <w:t>Duy trì chính sách đền bù hấp dẫn cho nhân viên là một ưu tiên hàng đầu.</w:t>
      </w:r>
    </w:p>
    <w:p w14:paraId="79EA7818" w14:textId="77777777" w:rsidR="00446CB8" w:rsidRDefault="00446CB8" w:rsidP="00446CB8">
      <w:pPr>
        <w:pStyle w:val="Nidungvnbn"/>
        <w:numPr>
          <w:ilvl w:val="0"/>
          <w:numId w:val="63"/>
        </w:numPr>
      </w:pPr>
      <w:r>
        <w:t>Chiến lược tiếp thị:</w:t>
      </w:r>
    </w:p>
    <w:p w14:paraId="5866119E" w14:textId="77777777" w:rsidR="00446CB8" w:rsidRDefault="00446CB8" w:rsidP="00446CB8">
      <w:pPr>
        <w:pStyle w:val="Nidungvnbn"/>
        <w:ind w:firstLine="0"/>
      </w:pPr>
      <w:r>
        <w:t xml:space="preserve">+ </w:t>
      </w:r>
      <w:r>
        <w:t>Sử dụng KOLs trên TikTok, Youtube, Instagram và Twitter với chủ đề cà phê và trà để giới thiệu sản phẩm.</w:t>
      </w:r>
    </w:p>
    <w:p w14:paraId="239E1CF6" w14:textId="5468ED0E" w:rsidR="00446CB8" w:rsidRDefault="00446CB8" w:rsidP="00446CB8">
      <w:pPr>
        <w:pStyle w:val="Nidungvnbn"/>
        <w:ind w:firstLine="0"/>
      </w:pPr>
      <w:r>
        <w:t xml:space="preserve">+ </w:t>
      </w:r>
      <w:r>
        <w:t>Tạo video đánh giá sản phẩm với sự hợp tác của KOLs để tăng uy tín.</w:t>
      </w:r>
    </w:p>
    <w:p w14:paraId="03C9D978" w14:textId="392FE5E6" w:rsidR="00446CB8" w:rsidRDefault="00446CB8" w:rsidP="00446CB8">
      <w:pPr>
        <w:pStyle w:val="Nidungvnbn"/>
        <w:ind w:firstLine="0"/>
      </w:pPr>
      <w:r>
        <w:t xml:space="preserve">+ </w:t>
      </w:r>
      <w:r>
        <w:t>Tận dụng mạng xã hội như Facebook để quảng cáo và tạo fanpage hoặc blog.</w:t>
      </w:r>
    </w:p>
    <w:p w14:paraId="71A88ABC" w14:textId="1CE4A68D" w:rsidR="00446CB8" w:rsidRDefault="00446CB8" w:rsidP="00446CB8">
      <w:pPr>
        <w:pStyle w:val="Nidungvnbn"/>
        <w:ind w:firstLine="0"/>
      </w:pPr>
      <w:r>
        <w:t xml:space="preserve">+ </w:t>
      </w:r>
      <w:r>
        <w:t>Mở tài khoản trên các nền tảng mạng xã hội và tạo nội dung theo xu hướng mới của giới trẻ.</w:t>
      </w:r>
    </w:p>
    <w:p w14:paraId="69DF4CB3" w14:textId="5470F986" w:rsidR="00446CB8" w:rsidRDefault="00446CB8" w:rsidP="00446CB8">
      <w:pPr>
        <w:pStyle w:val="Nidungvnbn"/>
        <w:ind w:firstLine="0"/>
      </w:pPr>
      <w:r>
        <w:t xml:space="preserve">+ </w:t>
      </w:r>
      <w:r>
        <w:t>Tái thiết kế logo dựa trên phản hồi và yêu cầu của khách hàng và chuyên gia tư vấn.</w:t>
      </w:r>
    </w:p>
    <w:p w14:paraId="0E06A1DF" w14:textId="77BF66C7" w:rsidR="00446CB8" w:rsidRDefault="00446CB8" w:rsidP="00446CB8">
      <w:pPr>
        <w:pStyle w:val="Nidungvnbn"/>
        <w:numPr>
          <w:ilvl w:val="0"/>
          <w:numId w:val="63"/>
        </w:numPr>
      </w:pPr>
      <w:r>
        <w:lastRenderedPageBreak/>
        <w:t>Dịch vụ:</w:t>
      </w:r>
    </w:p>
    <w:p w14:paraId="2F7CA920" w14:textId="06721C5D" w:rsidR="00446CB8" w:rsidRDefault="00446CB8" w:rsidP="00446CB8">
      <w:pPr>
        <w:pStyle w:val="Nidungvnbn"/>
        <w:ind w:firstLine="0"/>
      </w:pPr>
      <w:r>
        <w:t xml:space="preserve">+ </w:t>
      </w:r>
      <w:r>
        <w:t>Hệ thống trực tuyến cần phản hồi nhanh chóng và hỗ trợ khách hàng.</w:t>
      </w:r>
    </w:p>
    <w:p w14:paraId="519D74EA" w14:textId="77777777" w:rsidR="00446CB8" w:rsidRDefault="00446CB8" w:rsidP="00446CB8">
      <w:pPr>
        <w:pStyle w:val="Nidungvnbn"/>
        <w:ind w:firstLine="0"/>
      </w:pPr>
      <w:r>
        <w:t xml:space="preserve">+ </w:t>
      </w:r>
      <w:r>
        <w:t>Hỗ trợ đổi trả sản phẩm và tư vấn cho khách hàng về sản phẩm.</w:t>
      </w:r>
    </w:p>
    <w:p w14:paraId="76C8331E" w14:textId="78366542" w:rsidR="00446CB8" w:rsidRDefault="00446CB8" w:rsidP="00446CB8">
      <w:pPr>
        <w:pStyle w:val="Nidungvnbn"/>
        <w:ind w:firstLine="0"/>
      </w:pPr>
      <w:r>
        <w:t xml:space="preserve">+ </w:t>
      </w:r>
      <w:r>
        <w:t>Đào tạo nhân viên cửa hàng và tổ chức các cuộc họp thường xuyên để cải thiện dịch vụ.</w:t>
      </w:r>
    </w:p>
    <w:p w14:paraId="3977821C" w14:textId="77777777" w:rsidR="00446CB8" w:rsidRDefault="00446CB8" w:rsidP="00446CB8">
      <w:pPr>
        <w:pStyle w:val="Nidungvnbn"/>
        <w:numPr>
          <w:ilvl w:val="0"/>
          <w:numId w:val="63"/>
        </w:numPr>
      </w:pPr>
      <w:r>
        <w:t>Chương trình giảm giá đa dạng:</w:t>
      </w:r>
    </w:p>
    <w:p w14:paraId="4D071318" w14:textId="6A6EA32B" w:rsidR="00446CB8" w:rsidRDefault="00446CB8" w:rsidP="00446CB8">
      <w:pPr>
        <w:pStyle w:val="Nidungvnbn"/>
        <w:ind w:firstLine="0"/>
      </w:pPr>
      <w:r>
        <w:t>Tạo các chương trình giảm giá để thu hút khách hàng, ví dụ như giảm giá theo số lượng sản phẩm trên hóa đơn.</w:t>
      </w:r>
    </w:p>
    <w:p w14:paraId="3014F9E1" w14:textId="2D104156" w:rsidR="00446CB8" w:rsidRDefault="00446CB8" w:rsidP="00446CB8">
      <w:pPr>
        <w:pStyle w:val="Nidungvnbn"/>
        <w:ind w:firstLine="0"/>
        <w:rPr>
          <w:b/>
          <w:bCs/>
          <w:u w:val="single"/>
        </w:rPr>
      </w:pPr>
      <w:r w:rsidRPr="00446CB8">
        <w:rPr>
          <w:b/>
          <w:bCs/>
          <w:u w:val="single"/>
        </w:rPr>
        <w:t>5 năm tiếp theo:</w:t>
      </w:r>
    </w:p>
    <w:p w14:paraId="6C3D3F66" w14:textId="77777777" w:rsidR="00446CB8" w:rsidRDefault="00446CB8" w:rsidP="00446CB8">
      <w:pPr>
        <w:pStyle w:val="Nidungvnbn"/>
        <w:numPr>
          <w:ilvl w:val="0"/>
          <w:numId w:val="63"/>
        </w:numPr>
      </w:pPr>
      <w:r>
        <w:t>Tình hình thuận lợi:</w:t>
      </w:r>
    </w:p>
    <w:p w14:paraId="57EFDE36" w14:textId="59E6C95A" w:rsidR="00446CB8" w:rsidRDefault="00446CB8" w:rsidP="00446CB8">
      <w:pPr>
        <w:pStyle w:val="Nidungvnbn"/>
        <w:ind w:firstLine="0"/>
      </w:pPr>
      <w:r>
        <w:t xml:space="preserve">+ </w:t>
      </w:r>
      <w:r>
        <w:t>Mở thêm cửa hàng vật lý và đa dạng hóa nhà cung cấp và sản phẩm.</w:t>
      </w:r>
    </w:p>
    <w:p w14:paraId="282C9C2E" w14:textId="4EC14967" w:rsidR="00446CB8" w:rsidRDefault="00446CB8" w:rsidP="00446CB8">
      <w:pPr>
        <w:pStyle w:val="Nidungvnbn"/>
        <w:ind w:firstLine="0"/>
      </w:pPr>
      <w:r>
        <w:t xml:space="preserve">+ </w:t>
      </w:r>
      <w:r>
        <w:t>Phát triển hệ thống quản lý để mở rộng đối tượng người sử dụng cuối cùng.</w:t>
      </w:r>
    </w:p>
    <w:p w14:paraId="52704D07" w14:textId="280B3DF1" w:rsidR="00446CB8" w:rsidRDefault="00446CB8" w:rsidP="00446CB8">
      <w:pPr>
        <w:pStyle w:val="Nidungvnbn"/>
        <w:ind w:firstLine="0"/>
      </w:pPr>
      <w:r>
        <w:t xml:space="preserve">+ </w:t>
      </w:r>
      <w:r>
        <w:t>Phát triển ứng dụng di động để tăng tiện ích cho khách hàng.</w:t>
      </w:r>
    </w:p>
    <w:p w14:paraId="48A2DFE9" w14:textId="77777777" w:rsidR="00446CB8" w:rsidRDefault="00446CB8" w:rsidP="00446CB8">
      <w:pPr>
        <w:pStyle w:val="Nidungvnbn"/>
        <w:numPr>
          <w:ilvl w:val="0"/>
          <w:numId w:val="63"/>
        </w:numPr>
      </w:pPr>
      <w:r>
        <w:t>Tình hình không thuận lợi:</w:t>
      </w:r>
    </w:p>
    <w:p w14:paraId="20610877" w14:textId="3D238E8B" w:rsidR="00446CB8" w:rsidRDefault="00446CB8" w:rsidP="00446CB8">
      <w:pPr>
        <w:pStyle w:val="Nidungvnbn"/>
        <w:ind w:firstLine="0"/>
      </w:pPr>
      <w:r>
        <w:t xml:space="preserve">+ </w:t>
      </w:r>
      <w:r>
        <w:t>Giữ nguyên các hoạt động hiện tại nếu vốn cho phép.</w:t>
      </w:r>
    </w:p>
    <w:p w14:paraId="458E8F6D" w14:textId="3CBEE288" w:rsidR="00446CB8" w:rsidRDefault="00446CB8" w:rsidP="00446CB8">
      <w:pPr>
        <w:pStyle w:val="Nidungvnbn"/>
        <w:ind w:firstLine="0"/>
      </w:pPr>
      <w:r>
        <w:t xml:space="preserve">+ </w:t>
      </w:r>
      <w:r>
        <w:t>Giữ lại dịch vụ và cửa hàng vật lý.</w:t>
      </w:r>
    </w:p>
    <w:p w14:paraId="22C25123" w14:textId="2797382D" w:rsidR="00446CB8" w:rsidRPr="00446CB8" w:rsidRDefault="00446CB8" w:rsidP="00446CB8">
      <w:pPr>
        <w:pStyle w:val="Nidungvnbn"/>
        <w:ind w:firstLine="0"/>
      </w:pPr>
      <w:r>
        <w:t xml:space="preserve">+ </w:t>
      </w:r>
      <w:r>
        <w:t>Cho thuê một phần kho để tăng thu nhập nếu có sự giảm tiêu dùng của khách hàng.</w:t>
      </w:r>
    </w:p>
    <w:p w14:paraId="239CCC53" w14:textId="77777777" w:rsidR="00DE1365" w:rsidRDefault="00DE1365" w:rsidP="00B6548B">
      <w:pPr>
        <w:pStyle w:val="Tiumccp1"/>
        <w:ind w:firstLine="0"/>
        <w:outlineLvl w:val="1"/>
      </w:pPr>
      <w:bookmarkStart w:id="73" w:name="_Toc154341239"/>
      <w:bookmarkStart w:id="74" w:name="_Toc154349913"/>
      <w:r>
        <w:t>3.2 Các</w:t>
      </w:r>
      <w:r w:rsidRPr="006B1DCF">
        <w:t xml:space="preserve"> thành phần trong mô hình kinh doanh</w:t>
      </w:r>
      <w:r>
        <w:t xml:space="preserve"> (8 thành phần)</w:t>
      </w:r>
      <w:bookmarkEnd w:id="73"/>
      <w:bookmarkEnd w:id="74"/>
    </w:p>
    <w:p w14:paraId="2C5F3C33" w14:textId="77777777" w:rsidR="00B6548B" w:rsidRDefault="00DE1365" w:rsidP="00B6548B">
      <w:pPr>
        <w:pStyle w:val="Nidungvnbn"/>
        <w:keepNext/>
        <w:ind w:firstLine="0"/>
      </w:pPr>
      <w:r>
        <w:rPr>
          <w:noProof/>
        </w:rPr>
        <w:lastRenderedPageBreak/>
        <w:drawing>
          <wp:inline distT="0" distB="0" distL="0" distR="0" wp14:anchorId="6979867F" wp14:editId="1CF39759">
            <wp:extent cx="5080635" cy="2766060"/>
            <wp:effectExtent l="0" t="0" r="5715" b="0"/>
            <wp:docPr id="1774511892" name="Picture 3" descr="9 yếu tố trong mô hình kinh doanh giúp doanh nghiệp thành công - NỀN TẢNG  QUẢN TRỊ DOANH NGHIỆP HỢP NHẤT MISA 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yếu tố trong mô hình kinh doanh giúp doanh nghiệp thành công - NỀN TẢNG  QUẢN TRỊ DOANH NGHIỆP HỢP NHẤT MISA AM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3300" cy="2772955"/>
                    </a:xfrm>
                    <a:prstGeom prst="rect">
                      <a:avLst/>
                    </a:prstGeom>
                    <a:noFill/>
                    <a:ln>
                      <a:noFill/>
                    </a:ln>
                  </pic:spPr>
                </pic:pic>
              </a:graphicData>
            </a:graphic>
          </wp:inline>
        </w:drawing>
      </w:r>
    </w:p>
    <w:p w14:paraId="51573FDA" w14:textId="15901B22" w:rsidR="00DE1365" w:rsidRDefault="00B6548B" w:rsidP="00B6548B">
      <w:pPr>
        <w:pStyle w:val="Caption"/>
      </w:pPr>
      <w:bookmarkStart w:id="75" w:name="_Toc154349428"/>
      <w:r>
        <w:t xml:space="preserve">Hình </w:t>
      </w:r>
      <w:fldSimple w:instr=" SEQ Hình \* ARABIC ">
        <w:r w:rsidR="00F40CCB">
          <w:rPr>
            <w:noProof/>
          </w:rPr>
          <w:t>8</w:t>
        </w:r>
      </w:fldSimple>
      <w:r w:rsidR="00AA2FB9">
        <w:rPr>
          <w:noProof/>
        </w:rPr>
        <w:t xml:space="preserve">: </w:t>
      </w:r>
      <w:r w:rsidR="00AA2FB9">
        <w:t>T</w:t>
      </w:r>
      <w:r w:rsidR="00AA2FB9" w:rsidRPr="006B1DCF">
        <w:t>hành phần trong mô hình kinh doanh</w:t>
      </w:r>
      <w:bookmarkEnd w:id="75"/>
    </w:p>
    <w:p w14:paraId="06419CF6" w14:textId="77777777" w:rsidR="00DE1365" w:rsidRDefault="00DE1365" w:rsidP="00DE1365">
      <w:pPr>
        <w:pStyle w:val="Nidungvnbn"/>
        <w:ind w:firstLine="0"/>
      </w:pPr>
      <w:r>
        <w:t>Phân khúc khách hàng chính của ý tưởng/dự án của bạn muốn hướng tới là ai?</w:t>
      </w:r>
    </w:p>
    <w:p w14:paraId="1E2F325B" w14:textId="77777777" w:rsidR="00DE1365" w:rsidRDefault="00DE1365" w:rsidP="00DE1365">
      <w:pPr>
        <w:pStyle w:val="Nidungvnbn"/>
        <w:ind w:firstLine="0"/>
      </w:pPr>
      <w:r>
        <w:t>Mục tiêu giá trị mà sản phẩm/dịch vụ của ý tưởng/dự án kinh doanh mang lại cho khách hàng là gì?</w:t>
      </w:r>
    </w:p>
    <w:p w14:paraId="13AB8E40" w14:textId="77777777" w:rsidR="00DE1365" w:rsidRDefault="00DE1365" w:rsidP="00DE1365">
      <w:pPr>
        <w:pStyle w:val="Nidungvnbn"/>
        <w:ind w:firstLine="0"/>
      </w:pPr>
      <w:r>
        <w:t>Sử dụng kênh kênh phân phối và truyền thông nào để công chúng biết đến sản phẩm dịch vụ của bạn?</w:t>
      </w:r>
    </w:p>
    <w:p w14:paraId="377CE1C7" w14:textId="77777777" w:rsidR="00DE1365" w:rsidRDefault="00DE1365" w:rsidP="00DE1365">
      <w:pPr>
        <w:pStyle w:val="Nidungvnbn"/>
        <w:ind w:firstLine="0"/>
      </w:pPr>
      <w:r>
        <w:t xml:space="preserve">Thiết lập và xây dựng quan hệ khách hàng như thế nào? </w:t>
      </w:r>
    </w:p>
    <w:p w14:paraId="4CEE4F6E" w14:textId="77777777" w:rsidR="00DE1365" w:rsidRDefault="00DE1365" w:rsidP="00DE1365">
      <w:pPr>
        <w:pStyle w:val="Nidungvnbn"/>
        <w:ind w:firstLine="0"/>
      </w:pPr>
      <w:r>
        <w:t>Doanh thu dự kiến từ nguồn nào?</w:t>
      </w:r>
    </w:p>
    <w:p w14:paraId="6D6A1B61" w14:textId="77777777" w:rsidR="00DE1365" w:rsidRDefault="00DE1365" w:rsidP="00DE1365">
      <w:pPr>
        <w:pStyle w:val="Nidungvnbn"/>
        <w:ind w:firstLine="0"/>
      </w:pPr>
      <w:r>
        <w:t>Nguồn lực chính của ý tưởng/dự án là gì?</w:t>
      </w:r>
    </w:p>
    <w:p w14:paraId="1AA95213" w14:textId="77777777" w:rsidR="00DE1365" w:rsidRDefault="00DE1365" w:rsidP="00DE1365">
      <w:pPr>
        <w:pStyle w:val="Nidungvnbn"/>
        <w:ind w:firstLine="0"/>
      </w:pPr>
      <w:r>
        <w:t>Hoạt động chính của ý tưởng/dự án kinh doanh của bạn là gì?</w:t>
      </w:r>
    </w:p>
    <w:p w14:paraId="6CBE63DD" w14:textId="77777777" w:rsidR="00DE1365" w:rsidRDefault="00DE1365" w:rsidP="00DE1365">
      <w:pPr>
        <w:pStyle w:val="Nidungvnbn"/>
        <w:ind w:firstLine="0"/>
      </w:pPr>
      <w:r>
        <w:t>Đối tác chính trong ý tưởng/dự án của bạn là ai?</w:t>
      </w:r>
    </w:p>
    <w:p w14:paraId="5F0A01A1" w14:textId="77777777" w:rsidR="00DE1365" w:rsidRDefault="00DE1365" w:rsidP="00DE1365">
      <w:pPr>
        <w:pStyle w:val="Nidungvnbn"/>
        <w:ind w:firstLine="0"/>
      </w:pPr>
      <w:r>
        <w:t>Cơ cấu chi phí của ý tưởng/dự án như thế nào?</w:t>
      </w:r>
    </w:p>
    <w:p w14:paraId="11830F15" w14:textId="77777777" w:rsidR="00B6548B" w:rsidRDefault="00DE1365" w:rsidP="00B6548B">
      <w:pPr>
        <w:pStyle w:val="Nidungvnbn"/>
        <w:keepNext/>
        <w:ind w:firstLine="0"/>
      </w:pPr>
      <w:r w:rsidRPr="006B1DCF">
        <w:rPr>
          <w:noProof/>
        </w:rPr>
        <w:lastRenderedPageBreak/>
        <w:drawing>
          <wp:inline distT="0" distB="0" distL="0" distR="0" wp14:anchorId="37C98A59" wp14:editId="6CBB4583">
            <wp:extent cx="5561965" cy="3627120"/>
            <wp:effectExtent l="0" t="0" r="635" b="0"/>
            <wp:docPr id="101923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39448" name=""/>
                    <pic:cNvPicPr/>
                  </pic:nvPicPr>
                  <pic:blipFill>
                    <a:blip r:embed="rId19"/>
                    <a:stretch>
                      <a:fillRect/>
                    </a:stretch>
                  </pic:blipFill>
                  <pic:spPr>
                    <a:xfrm>
                      <a:off x="0" y="0"/>
                      <a:ext cx="5568824" cy="3631593"/>
                    </a:xfrm>
                    <a:prstGeom prst="rect">
                      <a:avLst/>
                    </a:prstGeom>
                  </pic:spPr>
                </pic:pic>
              </a:graphicData>
            </a:graphic>
          </wp:inline>
        </w:drawing>
      </w:r>
    </w:p>
    <w:p w14:paraId="1DED7081" w14:textId="0D95839A" w:rsidR="00DE1365" w:rsidRDefault="00B6548B" w:rsidP="00B6548B">
      <w:pPr>
        <w:pStyle w:val="Caption"/>
      </w:pPr>
      <w:bookmarkStart w:id="76" w:name="_Toc154349429"/>
      <w:r>
        <w:t xml:space="preserve">Hình </w:t>
      </w:r>
      <w:fldSimple w:instr=" SEQ Hình \* ARABIC ">
        <w:r w:rsidR="00F40CCB">
          <w:rPr>
            <w:noProof/>
          </w:rPr>
          <w:t>9</w:t>
        </w:r>
      </w:fldSimple>
      <w:r w:rsidR="00AA2FB9">
        <w:rPr>
          <w:noProof/>
        </w:rPr>
        <w:t xml:space="preserve">: </w:t>
      </w:r>
      <w:r w:rsidR="00AA2FB9">
        <w:t>T</w:t>
      </w:r>
      <w:r w:rsidR="00AA2FB9" w:rsidRPr="006B1DCF">
        <w:t>hành phần trong mô hình kinh doanh</w:t>
      </w:r>
      <w:r w:rsidR="00AA2FB9">
        <w:t xml:space="preserve"> coffee online</w:t>
      </w:r>
      <w:bookmarkEnd w:id="76"/>
    </w:p>
    <w:p w14:paraId="3901D7BC" w14:textId="77777777" w:rsidR="00DE1365" w:rsidRDefault="00DE1365" w:rsidP="00B6548B">
      <w:pPr>
        <w:pStyle w:val="Tiumccp1"/>
        <w:ind w:firstLine="0"/>
        <w:outlineLvl w:val="1"/>
      </w:pPr>
      <w:bookmarkStart w:id="77" w:name="_Toc154341240"/>
      <w:bookmarkStart w:id="78" w:name="_Toc154349914"/>
      <w:r w:rsidRPr="00714E53">
        <w:t xml:space="preserve">3.3 </w:t>
      </w:r>
      <w:r>
        <w:t>Xây dựng hệ thống website bán coffee từng bước</w:t>
      </w:r>
      <w:bookmarkEnd w:id="77"/>
      <w:bookmarkEnd w:id="78"/>
    </w:p>
    <w:p w14:paraId="16BE1D18" w14:textId="77777777" w:rsidR="00DE1365" w:rsidRDefault="00DE1365" w:rsidP="00B6548B">
      <w:pPr>
        <w:pStyle w:val="Tiumccp2"/>
        <w:ind w:firstLine="0"/>
        <w:outlineLvl w:val="2"/>
      </w:pPr>
      <w:bookmarkStart w:id="79" w:name="_Toc154341241"/>
      <w:bookmarkStart w:id="80" w:name="_Toc154349915"/>
      <w:r>
        <w:t>3.3.1 Mô hình ERD của hệ thống</w:t>
      </w:r>
      <w:bookmarkEnd w:id="79"/>
      <w:bookmarkEnd w:id="80"/>
    </w:p>
    <w:p w14:paraId="166ED460" w14:textId="77777777" w:rsidR="00DE1365" w:rsidRDefault="00DE1365" w:rsidP="00DE1365">
      <w:pPr>
        <w:pStyle w:val="Nidungvnbn"/>
        <w:ind w:firstLine="0"/>
      </w:pPr>
      <w:r>
        <w:t>Sơ đồ thực thể (ERD) bao gồm 12 thực thể như sau: admin, order, support, import, user, promotion, product, supplier, post, tag, category, image. Trong đó:</w:t>
      </w:r>
    </w:p>
    <w:p w14:paraId="34D61242" w14:textId="77777777" w:rsidR="00DE1365" w:rsidRDefault="00DE1365" w:rsidP="00022AEE">
      <w:pPr>
        <w:pStyle w:val="Nidungvnbn"/>
        <w:numPr>
          <w:ilvl w:val="0"/>
          <w:numId w:val="25"/>
        </w:numPr>
      </w:pPr>
      <w:r>
        <w:t>Một danh mục sẽ bao gồm một loạt các sản phẩm.</w:t>
      </w:r>
    </w:p>
    <w:p w14:paraId="13874E56" w14:textId="77777777" w:rsidR="00DE1365" w:rsidRDefault="00DE1365" w:rsidP="00022AEE">
      <w:pPr>
        <w:pStyle w:val="Nidungvnbn"/>
        <w:numPr>
          <w:ilvl w:val="0"/>
          <w:numId w:val="25"/>
        </w:numPr>
      </w:pPr>
      <w:r>
        <w:t>Một sản phẩm sẽ có nhiều hình ảnh khác nhau.</w:t>
      </w:r>
    </w:p>
    <w:p w14:paraId="48D50359" w14:textId="77777777" w:rsidR="00DE1365" w:rsidRDefault="00DE1365" w:rsidP="00022AEE">
      <w:pPr>
        <w:pStyle w:val="Nidungvnbn"/>
        <w:numPr>
          <w:ilvl w:val="0"/>
          <w:numId w:val="25"/>
        </w:numPr>
      </w:pPr>
      <w:r>
        <w:t>Một nhà cung cấp sẽ cung cấp một loạt các mặt hàng, được ghi chú trong biên bản giao hàng.</w:t>
      </w:r>
    </w:p>
    <w:p w14:paraId="2EEE3976" w14:textId="77777777" w:rsidR="00DE1365" w:rsidRDefault="00DE1365" w:rsidP="00022AEE">
      <w:pPr>
        <w:pStyle w:val="Nidungvnbn"/>
        <w:numPr>
          <w:ilvl w:val="0"/>
          <w:numId w:val="25"/>
        </w:numPr>
      </w:pPr>
      <w:r>
        <w:t>Nhiều nhà cung cấp bán cùng một sản phẩm.</w:t>
      </w:r>
    </w:p>
    <w:p w14:paraId="041F2C54" w14:textId="77777777" w:rsidR="00DE1365" w:rsidRDefault="00DE1365" w:rsidP="00022AEE">
      <w:pPr>
        <w:pStyle w:val="Nidungvnbn"/>
        <w:numPr>
          <w:ilvl w:val="0"/>
          <w:numId w:val="25"/>
        </w:numPr>
      </w:pPr>
      <w:r>
        <w:t>Một người tiêu dùng có thể đặt một hoặc nhiều đơn hàng.</w:t>
      </w:r>
    </w:p>
    <w:p w14:paraId="3AF4386E" w14:textId="77777777" w:rsidR="00DE1365" w:rsidRDefault="00DE1365" w:rsidP="00022AEE">
      <w:pPr>
        <w:pStyle w:val="Nidungvnbn"/>
        <w:numPr>
          <w:ilvl w:val="0"/>
          <w:numId w:val="25"/>
        </w:numPr>
      </w:pPr>
      <w:r>
        <w:t>Một hoặc nhiều đơn hàng có thể chứa một hoặc nhiều sản phẩm.</w:t>
      </w:r>
    </w:p>
    <w:p w14:paraId="4625AA5A" w14:textId="77777777" w:rsidR="00DE1365" w:rsidRDefault="00DE1365" w:rsidP="00022AEE">
      <w:pPr>
        <w:pStyle w:val="Nidungvnbn"/>
        <w:numPr>
          <w:ilvl w:val="0"/>
          <w:numId w:val="25"/>
        </w:numPr>
      </w:pPr>
      <w:r>
        <w:t>Một phiếu giảm giá chỉ có thể áp dụng một lần cho mỗi tài khoản.</w:t>
      </w:r>
    </w:p>
    <w:p w14:paraId="2E052918" w14:textId="77777777" w:rsidR="00DE1365" w:rsidRDefault="00DE1365" w:rsidP="00022AEE">
      <w:pPr>
        <w:pStyle w:val="Nidungvnbn"/>
        <w:numPr>
          <w:ilvl w:val="0"/>
          <w:numId w:val="25"/>
        </w:numPr>
      </w:pPr>
      <w:r>
        <w:t>Một hoặc nhiều đơn hàng có thể chứa một hoặc nhiều sản phẩm.</w:t>
      </w:r>
    </w:p>
    <w:p w14:paraId="170654DD" w14:textId="77777777" w:rsidR="00DE1365" w:rsidRDefault="00DE1365" w:rsidP="00022AEE">
      <w:pPr>
        <w:pStyle w:val="Nidungvnbn"/>
        <w:numPr>
          <w:ilvl w:val="0"/>
          <w:numId w:val="25"/>
        </w:numPr>
      </w:pPr>
      <w:r>
        <w:t>Một cá nhân duy nhất sẽ giám sát việc xuất bản nhiều bài viết.</w:t>
      </w:r>
    </w:p>
    <w:p w14:paraId="68F25F46" w14:textId="77777777" w:rsidR="00DE1365" w:rsidRDefault="00DE1365" w:rsidP="00022AEE">
      <w:pPr>
        <w:pStyle w:val="Nidungvnbn"/>
        <w:numPr>
          <w:ilvl w:val="0"/>
          <w:numId w:val="25"/>
        </w:numPr>
      </w:pPr>
      <w:r>
        <w:lastRenderedPageBreak/>
        <w:t>Sẽ có một loạt các thẻ cho các bài viết khác nhau.</w:t>
      </w:r>
    </w:p>
    <w:p w14:paraId="353DFB17" w14:textId="77777777" w:rsidR="00DE1365" w:rsidRDefault="00DE1365" w:rsidP="00022AEE">
      <w:pPr>
        <w:pStyle w:val="Nidungvnbn"/>
        <w:numPr>
          <w:ilvl w:val="0"/>
          <w:numId w:val="25"/>
        </w:numPr>
      </w:pPr>
      <w:r>
        <w:t>Một blog có một bài viết duy nhất và nhiều thẻ.</w:t>
      </w:r>
    </w:p>
    <w:p w14:paraId="25D66218" w14:textId="77777777" w:rsidR="00DE1365" w:rsidRDefault="00DE1365" w:rsidP="00022AEE">
      <w:pPr>
        <w:pStyle w:val="Nidungvnbn"/>
        <w:numPr>
          <w:ilvl w:val="0"/>
          <w:numId w:val="25"/>
        </w:numPr>
      </w:pPr>
      <w:r>
        <w:t>Một quản lý sẽ phản hồi cho phần lớn yêu cầu hỗ trợ của khách hàng.</w:t>
      </w:r>
    </w:p>
    <w:p w14:paraId="2C7E0A29" w14:textId="77777777" w:rsidR="00DE1365" w:rsidRDefault="00DE1365" w:rsidP="00022AEE">
      <w:pPr>
        <w:pStyle w:val="Nidungvnbn"/>
        <w:numPr>
          <w:ilvl w:val="0"/>
          <w:numId w:val="25"/>
        </w:numPr>
      </w:pPr>
      <w:r>
        <w:t>Một người bán sẽ xử lý nhiều đơn hàng.</w:t>
      </w:r>
    </w:p>
    <w:p w14:paraId="09B39627" w14:textId="77777777" w:rsidR="00B6548B" w:rsidRDefault="00DE1365" w:rsidP="00B6548B">
      <w:pPr>
        <w:pStyle w:val="Nidungvnbn"/>
        <w:keepNext/>
        <w:ind w:firstLine="0"/>
      </w:pPr>
      <w:r>
        <w:rPr>
          <w:noProof/>
          <w:color w:val="000000"/>
          <w:sz w:val="20"/>
          <w:szCs w:val="20"/>
          <w:bdr w:val="none" w:sz="0" w:space="0" w:color="auto" w:frame="1"/>
        </w:rPr>
        <w:drawing>
          <wp:inline distT="0" distB="0" distL="0" distR="0" wp14:anchorId="65D32846" wp14:editId="70BCF3CC">
            <wp:extent cx="5579745" cy="6431280"/>
            <wp:effectExtent l="0" t="0" r="1905" b="7620"/>
            <wp:docPr id="306526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6431280"/>
                    </a:xfrm>
                    <a:prstGeom prst="rect">
                      <a:avLst/>
                    </a:prstGeom>
                    <a:noFill/>
                    <a:ln>
                      <a:noFill/>
                    </a:ln>
                  </pic:spPr>
                </pic:pic>
              </a:graphicData>
            </a:graphic>
          </wp:inline>
        </w:drawing>
      </w:r>
    </w:p>
    <w:p w14:paraId="7A589FC2" w14:textId="3657EF41" w:rsidR="00DE1365" w:rsidRDefault="00B6548B" w:rsidP="00B6548B">
      <w:pPr>
        <w:pStyle w:val="Caption"/>
      </w:pPr>
      <w:bookmarkStart w:id="81" w:name="_Toc154349430"/>
      <w:r>
        <w:t xml:space="preserve">Hình </w:t>
      </w:r>
      <w:fldSimple w:instr=" SEQ Hình \* ARABIC ">
        <w:r w:rsidR="00F40CCB">
          <w:rPr>
            <w:noProof/>
          </w:rPr>
          <w:t>10</w:t>
        </w:r>
      </w:fldSimple>
      <w:r w:rsidR="00AA2FB9">
        <w:rPr>
          <w:noProof/>
        </w:rPr>
        <w:t>: Mô hình ERD</w:t>
      </w:r>
      <w:bookmarkEnd w:id="81"/>
    </w:p>
    <w:p w14:paraId="52C62BFB" w14:textId="77777777" w:rsidR="00DE1365" w:rsidRPr="00714E53" w:rsidRDefault="00DE1365" w:rsidP="00B6548B">
      <w:pPr>
        <w:pStyle w:val="Tiumccp2"/>
        <w:ind w:firstLine="0"/>
        <w:outlineLvl w:val="2"/>
      </w:pPr>
      <w:bookmarkStart w:id="82" w:name="_Toc154341242"/>
      <w:bookmarkStart w:id="83" w:name="_Toc154349916"/>
      <w:r>
        <w:lastRenderedPageBreak/>
        <w:t>3.3.2 Sơ đồ usecase</w:t>
      </w:r>
      <w:bookmarkEnd w:id="82"/>
      <w:bookmarkEnd w:id="83"/>
    </w:p>
    <w:p w14:paraId="68FA800E" w14:textId="77777777" w:rsidR="00B6548B" w:rsidRDefault="00DE1365" w:rsidP="00B6548B">
      <w:pPr>
        <w:pStyle w:val="Nidungvnbn"/>
        <w:keepNext/>
        <w:ind w:firstLine="0"/>
      </w:pPr>
      <w:r>
        <w:rPr>
          <w:noProof/>
          <w:bdr w:val="none" w:sz="0" w:space="0" w:color="auto" w:frame="1"/>
        </w:rPr>
        <w:drawing>
          <wp:inline distT="0" distB="0" distL="0" distR="0" wp14:anchorId="1BE1C84E" wp14:editId="3FCE2117">
            <wp:extent cx="5578956" cy="5273040"/>
            <wp:effectExtent l="0" t="0" r="3175" b="3810"/>
            <wp:docPr id="401248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5749" cy="5307816"/>
                    </a:xfrm>
                    <a:prstGeom prst="rect">
                      <a:avLst/>
                    </a:prstGeom>
                    <a:noFill/>
                    <a:ln>
                      <a:noFill/>
                    </a:ln>
                  </pic:spPr>
                </pic:pic>
              </a:graphicData>
            </a:graphic>
          </wp:inline>
        </w:drawing>
      </w:r>
    </w:p>
    <w:p w14:paraId="17920C82" w14:textId="69B0D5CC" w:rsidR="00DE1365" w:rsidRDefault="00B6548B" w:rsidP="00B6548B">
      <w:pPr>
        <w:pStyle w:val="Caption"/>
      </w:pPr>
      <w:bookmarkStart w:id="84" w:name="_Toc154349431"/>
      <w:r>
        <w:t xml:space="preserve">Hình </w:t>
      </w:r>
      <w:fldSimple w:instr=" SEQ Hình \* ARABIC ">
        <w:r w:rsidR="00F40CCB">
          <w:rPr>
            <w:noProof/>
          </w:rPr>
          <w:t>11</w:t>
        </w:r>
      </w:fldSimple>
      <w:r w:rsidR="00AA2FB9">
        <w:rPr>
          <w:noProof/>
        </w:rPr>
        <w:t>: Sơ đồ usecase tổng quát</w:t>
      </w:r>
      <w:bookmarkEnd w:id="84"/>
    </w:p>
    <w:p w14:paraId="5D7E9800" w14:textId="672B4851" w:rsidR="0074663A" w:rsidRDefault="00DE1365" w:rsidP="0074663A">
      <w:pPr>
        <w:pStyle w:val="Tiumccp2"/>
        <w:ind w:firstLine="0"/>
        <w:outlineLvl w:val="2"/>
      </w:pPr>
      <w:bookmarkStart w:id="85" w:name="_Toc154341243"/>
      <w:bookmarkStart w:id="86" w:name="_Toc154349917"/>
      <w:r>
        <w:t>3.3.3 Phân tích usecase</w:t>
      </w:r>
      <w:bookmarkEnd w:id="85"/>
      <w:bookmarkEnd w:id="86"/>
    </w:p>
    <w:tbl>
      <w:tblPr>
        <w:tblStyle w:val="TableGrid"/>
        <w:tblW w:w="0" w:type="auto"/>
        <w:tblLook w:val="04A0" w:firstRow="1" w:lastRow="0" w:firstColumn="1" w:lastColumn="0" w:noHBand="0" w:noVBand="1"/>
      </w:tblPr>
      <w:tblGrid>
        <w:gridCol w:w="4388"/>
        <w:gridCol w:w="4389"/>
      </w:tblGrid>
      <w:tr w:rsidR="00DE1365" w14:paraId="0B1F8F72" w14:textId="77777777" w:rsidTr="0046307D">
        <w:tc>
          <w:tcPr>
            <w:tcW w:w="4388" w:type="dxa"/>
          </w:tcPr>
          <w:p w14:paraId="39528FF7" w14:textId="77777777" w:rsidR="00DE1365" w:rsidRDefault="00DE1365" w:rsidP="0046307D">
            <w:pPr>
              <w:pStyle w:val="Nidungvnbn"/>
              <w:ind w:firstLine="0"/>
              <w:jc w:val="center"/>
            </w:pPr>
            <w:r>
              <w:t>Actor</w:t>
            </w:r>
          </w:p>
        </w:tc>
        <w:tc>
          <w:tcPr>
            <w:tcW w:w="4389" w:type="dxa"/>
          </w:tcPr>
          <w:p w14:paraId="2F69DBBC" w14:textId="77777777" w:rsidR="00DE1365" w:rsidRDefault="00DE1365" w:rsidP="0046307D">
            <w:pPr>
              <w:pStyle w:val="Nidungvnbn"/>
              <w:ind w:firstLine="0"/>
              <w:jc w:val="center"/>
            </w:pPr>
            <w:r>
              <w:t>Mô tả</w:t>
            </w:r>
          </w:p>
        </w:tc>
      </w:tr>
      <w:tr w:rsidR="00DE1365" w14:paraId="1D8CDD85" w14:textId="77777777" w:rsidTr="0046307D">
        <w:tc>
          <w:tcPr>
            <w:tcW w:w="4388" w:type="dxa"/>
          </w:tcPr>
          <w:p w14:paraId="54CEBB37" w14:textId="77777777" w:rsidR="00DE1365" w:rsidRDefault="00DE1365" w:rsidP="0046307D">
            <w:pPr>
              <w:pStyle w:val="Nidungvnbn"/>
              <w:ind w:firstLine="0"/>
            </w:pPr>
            <w:r>
              <w:t>Khách hàng không có tài khoản</w:t>
            </w:r>
          </w:p>
        </w:tc>
        <w:tc>
          <w:tcPr>
            <w:tcW w:w="4389" w:type="dxa"/>
          </w:tcPr>
          <w:p w14:paraId="19F10CAB" w14:textId="77777777" w:rsidR="00DE1365" w:rsidRDefault="00DE1365" w:rsidP="0046307D">
            <w:pPr>
              <w:pStyle w:val="Nidungvnbn"/>
              <w:ind w:firstLine="0"/>
            </w:pPr>
            <w:r>
              <w:t xml:space="preserve">Tìm kiếm/Xem sản phẩm </w:t>
            </w:r>
          </w:p>
          <w:p w14:paraId="4F7FADDF" w14:textId="77777777" w:rsidR="00DE1365" w:rsidRDefault="00DE1365" w:rsidP="0046307D">
            <w:pPr>
              <w:pStyle w:val="Nidungvnbn"/>
              <w:ind w:firstLine="0"/>
            </w:pPr>
            <w:r>
              <w:t>Quản lý giỏ hàng</w:t>
            </w:r>
          </w:p>
          <w:p w14:paraId="703E353A" w14:textId="77777777" w:rsidR="00DE1365" w:rsidRDefault="00DE1365" w:rsidP="0046307D">
            <w:pPr>
              <w:pStyle w:val="Nidungvnbn"/>
              <w:ind w:firstLine="0"/>
            </w:pPr>
            <w:r>
              <w:t>Gửi yêu cầu hỗ trợ</w:t>
            </w:r>
          </w:p>
        </w:tc>
      </w:tr>
      <w:tr w:rsidR="00DE1365" w14:paraId="4C2FDB0A" w14:textId="77777777" w:rsidTr="0046307D">
        <w:tc>
          <w:tcPr>
            <w:tcW w:w="4388" w:type="dxa"/>
          </w:tcPr>
          <w:p w14:paraId="401AFD13" w14:textId="77777777" w:rsidR="00DE1365" w:rsidRDefault="00DE1365" w:rsidP="0046307D">
            <w:pPr>
              <w:pStyle w:val="Nidungvnbn"/>
              <w:ind w:firstLine="0"/>
            </w:pPr>
            <w:r>
              <w:t>Khách hàng (</w:t>
            </w:r>
            <w:r>
              <w:rPr>
                <w:color w:val="000000"/>
              </w:rPr>
              <w:t>Customer)</w:t>
            </w:r>
          </w:p>
        </w:tc>
        <w:tc>
          <w:tcPr>
            <w:tcW w:w="4389" w:type="dxa"/>
          </w:tcPr>
          <w:p w14:paraId="666B9FDC" w14:textId="77777777" w:rsidR="00DE1365" w:rsidRDefault="00DE1365" w:rsidP="0046307D">
            <w:pPr>
              <w:pStyle w:val="Nidungvnbn"/>
              <w:ind w:firstLine="0"/>
            </w:pPr>
            <w:r>
              <w:t>Xem lịch sử đơn hàng</w:t>
            </w:r>
          </w:p>
          <w:p w14:paraId="49E0B295" w14:textId="77777777" w:rsidR="00DE1365" w:rsidRDefault="00DE1365" w:rsidP="0046307D">
            <w:pPr>
              <w:pStyle w:val="Nidungvnbn"/>
              <w:ind w:firstLine="0"/>
            </w:pPr>
            <w:r>
              <w:lastRenderedPageBreak/>
              <w:t>Khách hàng với tài khoản được cấp quyền</w:t>
            </w:r>
          </w:p>
        </w:tc>
      </w:tr>
      <w:tr w:rsidR="00DE1365" w14:paraId="5E0AE64B" w14:textId="77777777" w:rsidTr="0046307D">
        <w:tc>
          <w:tcPr>
            <w:tcW w:w="4388" w:type="dxa"/>
          </w:tcPr>
          <w:p w14:paraId="62F2F176" w14:textId="77777777" w:rsidR="00DE1365" w:rsidRDefault="00DE1365" w:rsidP="0046307D">
            <w:pPr>
              <w:pStyle w:val="Nidungvnbn"/>
              <w:ind w:firstLine="0"/>
            </w:pPr>
            <w:r w:rsidRPr="00D71325">
              <w:t>Nhân viên bán hàng</w:t>
            </w:r>
            <w:r>
              <w:t xml:space="preserve"> (Sales employee)</w:t>
            </w:r>
          </w:p>
        </w:tc>
        <w:tc>
          <w:tcPr>
            <w:tcW w:w="4389" w:type="dxa"/>
          </w:tcPr>
          <w:p w14:paraId="1D262C1D" w14:textId="77777777" w:rsidR="00DE1365" w:rsidRDefault="00DE1365" w:rsidP="0046307D">
            <w:pPr>
              <w:pStyle w:val="Nidungvnbn"/>
              <w:ind w:firstLine="0"/>
            </w:pPr>
            <w:r w:rsidRPr="00D71325">
              <w:t xml:space="preserve">Khách hàng không có tài khoản </w:t>
            </w:r>
            <w:r>
              <w:t>được cấp quyền</w:t>
            </w:r>
          </w:p>
          <w:p w14:paraId="5C770BC2" w14:textId="77777777" w:rsidR="00DE1365" w:rsidRDefault="00DE1365" w:rsidP="0046307D">
            <w:pPr>
              <w:pStyle w:val="Nidungvnbn"/>
              <w:ind w:firstLine="0"/>
            </w:pPr>
            <w:r w:rsidRPr="00D71325">
              <w:t>Quản lý đơn hàng</w:t>
            </w:r>
            <w:r>
              <w:t xml:space="preserve"> và đặt hàng</w:t>
            </w:r>
          </w:p>
        </w:tc>
      </w:tr>
      <w:tr w:rsidR="00DE1365" w14:paraId="17051E9A" w14:textId="77777777" w:rsidTr="0046307D">
        <w:tc>
          <w:tcPr>
            <w:tcW w:w="4388" w:type="dxa"/>
          </w:tcPr>
          <w:p w14:paraId="6331BCC3" w14:textId="77777777" w:rsidR="00DE1365" w:rsidRDefault="00DE1365" w:rsidP="0046307D">
            <w:pPr>
              <w:pStyle w:val="Nidungvnbn"/>
              <w:ind w:firstLine="0"/>
            </w:pPr>
            <w:r>
              <w:t>Nhân viên chăm sóc khách hàng</w:t>
            </w:r>
          </w:p>
        </w:tc>
        <w:tc>
          <w:tcPr>
            <w:tcW w:w="4389" w:type="dxa"/>
          </w:tcPr>
          <w:p w14:paraId="062365CD" w14:textId="77777777" w:rsidR="00DE1365" w:rsidRDefault="00DE1365" w:rsidP="0046307D">
            <w:pPr>
              <w:pStyle w:val="Nidungvnbn"/>
              <w:ind w:firstLine="0"/>
            </w:pPr>
            <w:r>
              <w:t>Quản lý thông tin khách hàng</w:t>
            </w:r>
          </w:p>
        </w:tc>
      </w:tr>
      <w:tr w:rsidR="00DE1365" w14:paraId="50BC88CE" w14:textId="77777777" w:rsidTr="0046307D">
        <w:tc>
          <w:tcPr>
            <w:tcW w:w="4388" w:type="dxa"/>
          </w:tcPr>
          <w:p w14:paraId="3A73A51B" w14:textId="77777777" w:rsidR="00DE1365" w:rsidRDefault="00DE1365" w:rsidP="0046307D">
            <w:pPr>
              <w:pStyle w:val="Nidungvnbn"/>
              <w:ind w:firstLine="0"/>
            </w:pPr>
            <w:r>
              <w:t xml:space="preserve">Quản lý </w:t>
            </w:r>
          </w:p>
        </w:tc>
        <w:tc>
          <w:tcPr>
            <w:tcW w:w="4389" w:type="dxa"/>
          </w:tcPr>
          <w:p w14:paraId="0191C844" w14:textId="77777777" w:rsidR="00DE1365" w:rsidRDefault="00DE1365" w:rsidP="0046307D">
            <w:pPr>
              <w:pStyle w:val="Nidungvnbn"/>
              <w:ind w:firstLine="0"/>
            </w:pPr>
            <w:r>
              <w:t>Quản lý sản phẩm</w:t>
            </w:r>
          </w:p>
        </w:tc>
      </w:tr>
      <w:tr w:rsidR="00DE1365" w14:paraId="350819B7" w14:textId="77777777" w:rsidTr="0046307D">
        <w:tc>
          <w:tcPr>
            <w:tcW w:w="4388" w:type="dxa"/>
          </w:tcPr>
          <w:p w14:paraId="6BD93834" w14:textId="77777777" w:rsidR="00DE1365" w:rsidRDefault="00DE1365" w:rsidP="0046307D">
            <w:pPr>
              <w:pStyle w:val="Nidungvnbn"/>
              <w:ind w:firstLine="0"/>
            </w:pPr>
            <w:r>
              <w:t>Admin</w:t>
            </w:r>
          </w:p>
        </w:tc>
        <w:tc>
          <w:tcPr>
            <w:tcW w:w="4389" w:type="dxa"/>
          </w:tcPr>
          <w:p w14:paraId="074E0161" w14:textId="77777777" w:rsidR="00DE1365" w:rsidRDefault="00DE1365" w:rsidP="0046307D">
            <w:pPr>
              <w:pStyle w:val="Nidungvnbn"/>
              <w:ind w:firstLine="0"/>
            </w:pPr>
            <w:r>
              <w:t>Xem thống kê của cửa hàng</w:t>
            </w:r>
          </w:p>
          <w:p w14:paraId="56979BA9" w14:textId="77777777" w:rsidR="00DE1365" w:rsidRDefault="00DE1365" w:rsidP="0046307D">
            <w:pPr>
              <w:pStyle w:val="Nidungvnbn"/>
              <w:ind w:firstLine="0"/>
            </w:pPr>
            <w:r>
              <w:t>Quản lý nhân viên</w:t>
            </w:r>
          </w:p>
          <w:p w14:paraId="113B8FCB" w14:textId="77777777" w:rsidR="00DE1365" w:rsidRDefault="00DE1365" w:rsidP="0046307D">
            <w:pPr>
              <w:pStyle w:val="Nidungvnbn"/>
              <w:tabs>
                <w:tab w:val="right" w:pos="4173"/>
              </w:tabs>
              <w:ind w:firstLine="0"/>
            </w:pPr>
            <w:r>
              <w:t>Tất cả quyền của nhân viên</w:t>
            </w:r>
            <w:r>
              <w:tab/>
            </w:r>
          </w:p>
        </w:tc>
      </w:tr>
      <w:tr w:rsidR="00DE1365" w14:paraId="285C72FE" w14:textId="77777777" w:rsidTr="0046307D">
        <w:tc>
          <w:tcPr>
            <w:tcW w:w="4388" w:type="dxa"/>
          </w:tcPr>
          <w:p w14:paraId="12CF5973" w14:textId="77777777" w:rsidR="00DE1365" w:rsidRDefault="00DE1365" w:rsidP="0046307D">
            <w:pPr>
              <w:pStyle w:val="Nidungvnbn"/>
              <w:ind w:firstLine="0"/>
              <w:jc w:val="left"/>
            </w:pPr>
            <w:r>
              <w:t>Nhân viên marketing (Marketing Employee)</w:t>
            </w:r>
          </w:p>
        </w:tc>
        <w:tc>
          <w:tcPr>
            <w:tcW w:w="4389" w:type="dxa"/>
          </w:tcPr>
          <w:p w14:paraId="37A74DB2" w14:textId="77777777" w:rsidR="00DE1365" w:rsidRDefault="00DE1365" w:rsidP="0046307D">
            <w:pPr>
              <w:pStyle w:val="Nidungvnbn"/>
              <w:ind w:firstLine="0"/>
            </w:pPr>
            <w:r>
              <w:t>Xem và quản lý các chương trình khuyến mãi hay sự kiện</w:t>
            </w:r>
          </w:p>
        </w:tc>
      </w:tr>
    </w:tbl>
    <w:p w14:paraId="2A391A63" w14:textId="7C9A821D" w:rsidR="0074663A" w:rsidRDefault="00BA350F" w:rsidP="0074663A">
      <w:pPr>
        <w:pStyle w:val="Caption"/>
        <w:keepNext/>
      </w:pPr>
      <w:bookmarkStart w:id="87" w:name="_Toc154349920"/>
      <w:r>
        <w:t>Bảng</w:t>
      </w:r>
      <w:r w:rsidR="0074663A">
        <w:t xml:space="preserve"> </w:t>
      </w:r>
      <w:fldSimple w:instr=" SEQ Table \* ARABIC ">
        <w:r w:rsidR="0074663A">
          <w:rPr>
            <w:noProof/>
          </w:rPr>
          <w:t>1</w:t>
        </w:r>
      </w:fldSimple>
      <w:r w:rsidR="00AA2FB9">
        <w:t>: Danh sách các actor của hệ thống</w:t>
      </w:r>
      <w:bookmarkEnd w:id="87"/>
    </w:p>
    <w:tbl>
      <w:tblPr>
        <w:tblStyle w:val="TableGrid"/>
        <w:tblW w:w="8815" w:type="dxa"/>
        <w:tblLook w:val="04A0" w:firstRow="1" w:lastRow="0" w:firstColumn="1" w:lastColumn="0" w:noHBand="0" w:noVBand="1"/>
      </w:tblPr>
      <w:tblGrid>
        <w:gridCol w:w="838"/>
        <w:gridCol w:w="2832"/>
        <w:gridCol w:w="5145"/>
      </w:tblGrid>
      <w:tr w:rsidR="00DE1365" w14:paraId="0A889275" w14:textId="77777777" w:rsidTr="0046307D">
        <w:tc>
          <w:tcPr>
            <w:tcW w:w="838" w:type="dxa"/>
          </w:tcPr>
          <w:p w14:paraId="60232F68" w14:textId="77777777" w:rsidR="00DE1365" w:rsidRDefault="00DE1365" w:rsidP="0046307D">
            <w:pPr>
              <w:pStyle w:val="Nidungvnbn"/>
              <w:ind w:firstLine="0"/>
              <w:jc w:val="center"/>
            </w:pPr>
            <w:r>
              <w:t>ID</w:t>
            </w:r>
          </w:p>
        </w:tc>
        <w:tc>
          <w:tcPr>
            <w:tcW w:w="2832" w:type="dxa"/>
          </w:tcPr>
          <w:p w14:paraId="40DE8F22" w14:textId="77777777" w:rsidR="00DE1365" w:rsidRDefault="00DE1365" w:rsidP="0046307D">
            <w:pPr>
              <w:pStyle w:val="Nidungvnbn"/>
              <w:ind w:firstLine="0"/>
              <w:jc w:val="center"/>
            </w:pPr>
            <w:r>
              <w:t>Use-case</w:t>
            </w:r>
          </w:p>
        </w:tc>
        <w:tc>
          <w:tcPr>
            <w:tcW w:w="5145" w:type="dxa"/>
          </w:tcPr>
          <w:p w14:paraId="3525E9D6" w14:textId="77777777" w:rsidR="00DE1365" w:rsidRDefault="00DE1365" w:rsidP="0046307D">
            <w:pPr>
              <w:pStyle w:val="Nidungvnbn"/>
              <w:ind w:firstLine="0"/>
              <w:jc w:val="center"/>
            </w:pPr>
            <w:r>
              <w:t>Function</w:t>
            </w:r>
          </w:p>
        </w:tc>
      </w:tr>
      <w:tr w:rsidR="00DE1365" w14:paraId="26D353A5" w14:textId="77777777" w:rsidTr="0046307D">
        <w:tc>
          <w:tcPr>
            <w:tcW w:w="838" w:type="dxa"/>
          </w:tcPr>
          <w:p w14:paraId="34675292" w14:textId="77777777" w:rsidR="00DE1365" w:rsidRDefault="00DE1365" w:rsidP="0046307D">
            <w:pPr>
              <w:pStyle w:val="Nidungvnbn"/>
              <w:ind w:firstLine="0"/>
            </w:pPr>
            <w:r>
              <w:t>UC01</w:t>
            </w:r>
          </w:p>
        </w:tc>
        <w:tc>
          <w:tcPr>
            <w:tcW w:w="2832" w:type="dxa"/>
          </w:tcPr>
          <w:p w14:paraId="7AD76A20" w14:textId="77777777" w:rsidR="00DE1365" w:rsidRDefault="00DE1365" w:rsidP="0046307D">
            <w:pPr>
              <w:pStyle w:val="Nidungvnbn"/>
              <w:ind w:firstLine="0"/>
            </w:pPr>
            <w:r w:rsidRPr="006C06E1">
              <w:t>Đăng nhập</w:t>
            </w:r>
          </w:p>
        </w:tc>
        <w:tc>
          <w:tcPr>
            <w:tcW w:w="5145" w:type="dxa"/>
          </w:tcPr>
          <w:p w14:paraId="350F4B95" w14:textId="77777777" w:rsidR="00DE1365" w:rsidRDefault="00DE1365" w:rsidP="0046307D">
            <w:pPr>
              <w:pStyle w:val="Nidungvnbn"/>
              <w:ind w:firstLine="0"/>
            </w:pPr>
            <w:r w:rsidRPr="006C06E1">
              <w:t>Các đối tượng đăng nhập vào hệ thống. Tùy thuộc vào loại tài khoản, có các chức năng khác nhau.</w:t>
            </w:r>
          </w:p>
        </w:tc>
      </w:tr>
      <w:tr w:rsidR="00DE1365" w14:paraId="7E6BB298" w14:textId="77777777" w:rsidTr="0046307D">
        <w:tc>
          <w:tcPr>
            <w:tcW w:w="838" w:type="dxa"/>
          </w:tcPr>
          <w:p w14:paraId="143CA37B" w14:textId="77777777" w:rsidR="00DE1365" w:rsidRDefault="00DE1365" w:rsidP="0046307D">
            <w:pPr>
              <w:pStyle w:val="Nidungvnbn"/>
              <w:ind w:firstLine="0"/>
            </w:pPr>
            <w:r>
              <w:t>UC02</w:t>
            </w:r>
          </w:p>
        </w:tc>
        <w:tc>
          <w:tcPr>
            <w:tcW w:w="2832" w:type="dxa"/>
          </w:tcPr>
          <w:p w14:paraId="7558648C" w14:textId="77777777" w:rsidR="00DE1365" w:rsidRDefault="00DE1365" w:rsidP="0046307D">
            <w:pPr>
              <w:pStyle w:val="Nidungvnbn"/>
              <w:ind w:firstLine="0"/>
            </w:pPr>
            <w:r w:rsidRPr="006C06E1">
              <w:t>Xem số liệu thống kê</w:t>
            </w:r>
          </w:p>
        </w:tc>
        <w:tc>
          <w:tcPr>
            <w:tcW w:w="5145" w:type="dxa"/>
          </w:tcPr>
          <w:p w14:paraId="5B1637E8" w14:textId="77777777" w:rsidR="00DE1365" w:rsidRDefault="00DE1365" w:rsidP="0046307D">
            <w:pPr>
              <w:pStyle w:val="Nidungvnbn"/>
              <w:ind w:firstLine="0"/>
            </w:pPr>
            <w:r w:rsidRPr="006C06E1">
              <w:t>Xem việc bán hàng  số liệu thống kê, tỷ lệ mua sản phẩm, khách hàng tiềm năng</w:t>
            </w:r>
            <w:r>
              <w:t>.</w:t>
            </w:r>
          </w:p>
        </w:tc>
      </w:tr>
      <w:tr w:rsidR="00DE1365" w14:paraId="6652A73F" w14:textId="77777777" w:rsidTr="0046307D">
        <w:tc>
          <w:tcPr>
            <w:tcW w:w="838" w:type="dxa"/>
          </w:tcPr>
          <w:p w14:paraId="04AF5FF7" w14:textId="77777777" w:rsidR="00DE1365" w:rsidRDefault="00DE1365" w:rsidP="0046307D">
            <w:pPr>
              <w:pStyle w:val="Nidungvnbn"/>
              <w:ind w:firstLine="0"/>
            </w:pPr>
            <w:r>
              <w:t>UC03</w:t>
            </w:r>
          </w:p>
        </w:tc>
        <w:tc>
          <w:tcPr>
            <w:tcW w:w="2832" w:type="dxa"/>
          </w:tcPr>
          <w:p w14:paraId="57014C30" w14:textId="77777777" w:rsidR="00DE1365" w:rsidRDefault="00DE1365" w:rsidP="0046307D">
            <w:pPr>
              <w:pStyle w:val="Nidungvnbn"/>
              <w:ind w:firstLine="0"/>
            </w:pPr>
            <w:r w:rsidRPr="006C06E1">
              <w:t>Quản lý nhân viên</w:t>
            </w:r>
          </w:p>
        </w:tc>
        <w:tc>
          <w:tcPr>
            <w:tcW w:w="5145" w:type="dxa"/>
          </w:tcPr>
          <w:p w14:paraId="67D4B5E3" w14:textId="77777777" w:rsidR="00DE1365" w:rsidRDefault="00DE1365" w:rsidP="0046307D">
            <w:pPr>
              <w:pStyle w:val="Nidungvnbn"/>
              <w:ind w:firstLine="0"/>
            </w:pPr>
            <w:r>
              <w:t>Nó quản lý tài khoản nhân viên và phân chia vai trò. Xem, tạo , khóa, mở khóa tài khoản.</w:t>
            </w:r>
          </w:p>
        </w:tc>
      </w:tr>
      <w:tr w:rsidR="00DE1365" w14:paraId="0739EC7F" w14:textId="77777777" w:rsidTr="0046307D">
        <w:tc>
          <w:tcPr>
            <w:tcW w:w="838" w:type="dxa"/>
          </w:tcPr>
          <w:p w14:paraId="0BE6F74E" w14:textId="77777777" w:rsidR="00DE1365" w:rsidRDefault="00DE1365" w:rsidP="0046307D">
            <w:pPr>
              <w:pStyle w:val="Nidungvnbn"/>
              <w:ind w:firstLine="0"/>
            </w:pPr>
            <w:r>
              <w:t>UC04</w:t>
            </w:r>
          </w:p>
        </w:tc>
        <w:tc>
          <w:tcPr>
            <w:tcW w:w="2832" w:type="dxa"/>
          </w:tcPr>
          <w:p w14:paraId="36AA0F87" w14:textId="77777777" w:rsidR="00DE1365" w:rsidRDefault="00DE1365" w:rsidP="0046307D">
            <w:pPr>
              <w:pStyle w:val="Nidungvnbn"/>
              <w:ind w:firstLine="0"/>
            </w:pPr>
            <w:r w:rsidRPr="006C06E1">
              <w:t>Quản lý khách hàng</w:t>
            </w:r>
          </w:p>
        </w:tc>
        <w:tc>
          <w:tcPr>
            <w:tcW w:w="5145" w:type="dxa"/>
          </w:tcPr>
          <w:p w14:paraId="35227D9E" w14:textId="77777777" w:rsidR="00DE1365" w:rsidRDefault="00DE1365" w:rsidP="0046307D">
            <w:pPr>
              <w:pStyle w:val="Nidungvnbn"/>
              <w:ind w:firstLine="0"/>
            </w:pPr>
            <w:r w:rsidRPr="006C06E1">
              <w:t>Tác nhân quản lý thông tin khách hàng qua xem, xóa và chỉnh sửa khách hàng thông tin và hành động</w:t>
            </w:r>
            <w:r>
              <w:t>.</w:t>
            </w:r>
          </w:p>
        </w:tc>
      </w:tr>
      <w:tr w:rsidR="00DE1365" w14:paraId="68FFEB0C" w14:textId="77777777" w:rsidTr="0046307D">
        <w:tc>
          <w:tcPr>
            <w:tcW w:w="838" w:type="dxa"/>
          </w:tcPr>
          <w:p w14:paraId="54326C4C" w14:textId="77777777" w:rsidR="00DE1365" w:rsidRDefault="00DE1365" w:rsidP="0046307D">
            <w:pPr>
              <w:pStyle w:val="Nidungvnbn"/>
              <w:ind w:firstLine="0"/>
            </w:pPr>
            <w:r>
              <w:t>UC05</w:t>
            </w:r>
          </w:p>
        </w:tc>
        <w:tc>
          <w:tcPr>
            <w:tcW w:w="2832" w:type="dxa"/>
          </w:tcPr>
          <w:p w14:paraId="2D71873D" w14:textId="77777777" w:rsidR="00DE1365" w:rsidRDefault="00DE1365" w:rsidP="0046307D">
            <w:pPr>
              <w:pStyle w:val="Nidungvnbn"/>
              <w:ind w:firstLine="0"/>
            </w:pPr>
            <w:r w:rsidRPr="006C06E1">
              <w:t>Quản lý sản phẩm và kho lưu trữ</w:t>
            </w:r>
          </w:p>
        </w:tc>
        <w:tc>
          <w:tcPr>
            <w:tcW w:w="5145" w:type="dxa"/>
          </w:tcPr>
          <w:p w14:paraId="775DEAA6" w14:textId="77777777" w:rsidR="00DE1365" w:rsidRDefault="00DE1365" w:rsidP="0046307D">
            <w:pPr>
              <w:pStyle w:val="Nidungvnbn"/>
              <w:ind w:firstLine="0"/>
            </w:pPr>
            <w:r w:rsidRPr="006C06E1">
              <w:t>Quản lý các sản phẩm qua thêm vào, biên tập, hoặc xóa. Nhập sản phẩm từ nhà cung cấp</w:t>
            </w:r>
            <w:r>
              <w:t>.</w:t>
            </w:r>
          </w:p>
        </w:tc>
      </w:tr>
      <w:tr w:rsidR="00DE1365" w14:paraId="058AC11A" w14:textId="77777777" w:rsidTr="0046307D">
        <w:tc>
          <w:tcPr>
            <w:tcW w:w="838" w:type="dxa"/>
          </w:tcPr>
          <w:p w14:paraId="3CE9183B" w14:textId="77777777" w:rsidR="00DE1365" w:rsidRDefault="00DE1365" w:rsidP="0046307D">
            <w:pPr>
              <w:pStyle w:val="Nidungvnbn"/>
              <w:ind w:firstLine="0"/>
            </w:pPr>
            <w:r>
              <w:lastRenderedPageBreak/>
              <w:t>UC06</w:t>
            </w:r>
          </w:p>
        </w:tc>
        <w:tc>
          <w:tcPr>
            <w:tcW w:w="2832" w:type="dxa"/>
          </w:tcPr>
          <w:p w14:paraId="55536659" w14:textId="77777777" w:rsidR="00DE1365" w:rsidRDefault="00DE1365" w:rsidP="0046307D">
            <w:pPr>
              <w:pStyle w:val="Nidungvnbn"/>
              <w:ind w:firstLine="0"/>
            </w:pPr>
            <w:r w:rsidRPr="006C06E1">
              <w:t xml:space="preserve">Quản lý </w:t>
            </w:r>
            <w:r>
              <w:t>bài viết</w:t>
            </w:r>
          </w:p>
        </w:tc>
        <w:tc>
          <w:tcPr>
            <w:tcW w:w="5145" w:type="dxa"/>
          </w:tcPr>
          <w:p w14:paraId="7B8A5924" w14:textId="77777777" w:rsidR="00DE1365" w:rsidRDefault="00DE1365" w:rsidP="0046307D">
            <w:pPr>
              <w:pStyle w:val="Nidungvnbn"/>
              <w:ind w:firstLine="0"/>
            </w:pPr>
            <w:r w:rsidRPr="006C06E1">
              <w:t>Actor quản lý nội dung các bài viết về cửa hàng, chính sách bảo mật Và điều kiện của sử dụng, bài viết quảng bá công ty</w:t>
            </w:r>
            <w:r>
              <w:t>.</w:t>
            </w:r>
          </w:p>
        </w:tc>
      </w:tr>
      <w:tr w:rsidR="00DE1365" w14:paraId="064E8A78" w14:textId="77777777" w:rsidTr="0046307D">
        <w:tc>
          <w:tcPr>
            <w:tcW w:w="838" w:type="dxa"/>
          </w:tcPr>
          <w:p w14:paraId="371EC236" w14:textId="77777777" w:rsidR="00DE1365" w:rsidRDefault="00DE1365" w:rsidP="0046307D">
            <w:pPr>
              <w:pStyle w:val="Nidungvnbn"/>
              <w:ind w:firstLine="0"/>
            </w:pPr>
            <w:r>
              <w:t>UC07</w:t>
            </w:r>
          </w:p>
        </w:tc>
        <w:tc>
          <w:tcPr>
            <w:tcW w:w="2832" w:type="dxa"/>
          </w:tcPr>
          <w:p w14:paraId="320D5B33" w14:textId="77777777" w:rsidR="00DE1365" w:rsidRDefault="00DE1365" w:rsidP="0046307D">
            <w:pPr>
              <w:pStyle w:val="Nidungvnbn"/>
              <w:ind w:firstLine="0"/>
            </w:pPr>
            <w:r w:rsidRPr="006C06E1">
              <w:t>Quản lý khuyến mãi</w:t>
            </w:r>
          </w:p>
        </w:tc>
        <w:tc>
          <w:tcPr>
            <w:tcW w:w="5145" w:type="dxa"/>
          </w:tcPr>
          <w:p w14:paraId="4570753D" w14:textId="77777777" w:rsidR="00DE1365" w:rsidRPr="006C06E1" w:rsidRDefault="00DE1365" w:rsidP="0046307D">
            <w:pPr>
              <w:spacing w:line="360" w:lineRule="auto"/>
              <w:rPr>
                <w:sz w:val="26"/>
                <w:szCs w:val="26"/>
              </w:rPr>
            </w:pPr>
            <w:r>
              <w:rPr>
                <w:sz w:val="26"/>
                <w:szCs w:val="26"/>
              </w:rPr>
              <w:t xml:space="preserve">Actor </w:t>
            </w:r>
            <w:r w:rsidRPr="006C06E1">
              <w:rPr>
                <w:sz w:val="26"/>
                <w:szCs w:val="26"/>
              </w:rPr>
              <w:t>điều chỉnh khuyến mãi, khuyến mãi của mỗi sản phẩm, sản phẩm theo nhà sản xuất</w:t>
            </w:r>
            <w:r>
              <w:rPr>
                <w:sz w:val="26"/>
                <w:szCs w:val="26"/>
              </w:rPr>
              <w:t>.</w:t>
            </w:r>
          </w:p>
        </w:tc>
      </w:tr>
      <w:tr w:rsidR="00DE1365" w14:paraId="31A3B528" w14:textId="77777777" w:rsidTr="0046307D">
        <w:tc>
          <w:tcPr>
            <w:tcW w:w="838" w:type="dxa"/>
          </w:tcPr>
          <w:p w14:paraId="0E22C0E3" w14:textId="77777777" w:rsidR="00DE1365" w:rsidRDefault="00DE1365" w:rsidP="0046307D">
            <w:pPr>
              <w:pStyle w:val="Nidungvnbn"/>
              <w:ind w:firstLine="0"/>
            </w:pPr>
            <w:r>
              <w:t>UC08</w:t>
            </w:r>
          </w:p>
        </w:tc>
        <w:tc>
          <w:tcPr>
            <w:tcW w:w="2832" w:type="dxa"/>
          </w:tcPr>
          <w:p w14:paraId="664E8D25" w14:textId="77777777" w:rsidR="00DE1365" w:rsidRDefault="00DE1365" w:rsidP="0046307D">
            <w:pPr>
              <w:pStyle w:val="Nidungvnbn"/>
              <w:ind w:firstLine="0"/>
            </w:pPr>
            <w:r w:rsidRPr="006C06E1">
              <w:t>Quản lý đặt hàng</w:t>
            </w:r>
          </w:p>
        </w:tc>
        <w:tc>
          <w:tcPr>
            <w:tcW w:w="5145" w:type="dxa"/>
          </w:tcPr>
          <w:p w14:paraId="6E89A59F" w14:textId="77777777" w:rsidR="00DE1365" w:rsidRDefault="00DE1365" w:rsidP="0046307D">
            <w:pPr>
              <w:pStyle w:val="Nidungvnbn"/>
              <w:ind w:firstLine="0"/>
            </w:pPr>
            <w:r>
              <w:t>Actor</w:t>
            </w:r>
            <w:r w:rsidRPr="006C06E1">
              <w:t xml:space="preserve"> xem xét đơn đặt hàng, phê duyệt đơn đặt hàng, chuyển nhượng </w:t>
            </w:r>
            <w:r>
              <w:t>chúng</w:t>
            </w:r>
            <w:r w:rsidRPr="006C06E1">
              <w:t xml:space="preserve"> </w:t>
            </w:r>
            <w:r>
              <w:t>đến</w:t>
            </w:r>
            <w:r w:rsidRPr="006C06E1">
              <w:t xml:space="preserve"> bộ phận vận chuyển</w:t>
            </w:r>
            <w:r>
              <w:t>.</w:t>
            </w:r>
          </w:p>
        </w:tc>
      </w:tr>
      <w:tr w:rsidR="00DE1365" w14:paraId="571BBA3B" w14:textId="77777777" w:rsidTr="0046307D">
        <w:tc>
          <w:tcPr>
            <w:tcW w:w="838" w:type="dxa"/>
          </w:tcPr>
          <w:p w14:paraId="706984B0" w14:textId="77777777" w:rsidR="00DE1365" w:rsidRDefault="00DE1365" w:rsidP="0046307D">
            <w:pPr>
              <w:pStyle w:val="Nidungvnbn"/>
              <w:ind w:firstLine="0"/>
            </w:pPr>
            <w:r>
              <w:t>UC09</w:t>
            </w:r>
          </w:p>
        </w:tc>
        <w:tc>
          <w:tcPr>
            <w:tcW w:w="2832" w:type="dxa"/>
          </w:tcPr>
          <w:p w14:paraId="1B1446E1" w14:textId="77777777" w:rsidR="00DE1365" w:rsidRDefault="00DE1365" w:rsidP="0046307D">
            <w:pPr>
              <w:pStyle w:val="Nidungvnbn"/>
              <w:ind w:firstLine="0"/>
            </w:pPr>
            <w:r w:rsidRPr="006C06E1">
              <w:t>Gửi yêu cầu hỗ trợ</w:t>
            </w:r>
          </w:p>
        </w:tc>
        <w:tc>
          <w:tcPr>
            <w:tcW w:w="5145" w:type="dxa"/>
          </w:tcPr>
          <w:p w14:paraId="73EFF1CA" w14:textId="77777777" w:rsidR="00DE1365" w:rsidRDefault="00DE1365" w:rsidP="0046307D">
            <w:pPr>
              <w:pStyle w:val="Nidungvnbn"/>
              <w:ind w:firstLine="0"/>
            </w:pPr>
            <w:r w:rsidRPr="006C06E1">
              <w:t>Trong quá trình sử dụng phần mềm, nếu như ở đó xảy ra lỗi, tác nhân gửi yêu cầu hỗ trợ để nhân viên hệ thống xử lý</w:t>
            </w:r>
            <w:r>
              <w:t>.</w:t>
            </w:r>
          </w:p>
        </w:tc>
      </w:tr>
      <w:tr w:rsidR="00DE1365" w14:paraId="39ECCAA4" w14:textId="77777777" w:rsidTr="0046307D">
        <w:tc>
          <w:tcPr>
            <w:tcW w:w="838" w:type="dxa"/>
          </w:tcPr>
          <w:p w14:paraId="5DC46058" w14:textId="77777777" w:rsidR="00DE1365" w:rsidRDefault="00DE1365" w:rsidP="0046307D">
            <w:pPr>
              <w:pStyle w:val="Nidungvnbn"/>
              <w:ind w:firstLine="0"/>
            </w:pPr>
            <w:r>
              <w:t>UC10</w:t>
            </w:r>
          </w:p>
        </w:tc>
        <w:tc>
          <w:tcPr>
            <w:tcW w:w="2832" w:type="dxa"/>
          </w:tcPr>
          <w:p w14:paraId="51B0F3EC" w14:textId="77777777" w:rsidR="00DE1365" w:rsidRDefault="00DE1365" w:rsidP="0046307D">
            <w:pPr>
              <w:pStyle w:val="Nidungvnbn"/>
              <w:ind w:firstLine="0"/>
            </w:pPr>
            <w:r w:rsidRPr="006C06E1">
              <w:t>Tìm kiếm/Xem sản phẩm</w:t>
            </w:r>
          </w:p>
        </w:tc>
        <w:tc>
          <w:tcPr>
            <w:tcW w:w="5145" w:type="dxa"/>
          </w:tcPr>
          <w:p w14:paraId="0C8A8A6A" w14:textId="77777777" w:rsidR="00DE1365" w:rsidRDefault="00DE1365" w:rsidP="0046307D">
            <w:pPr>
              <w:pStyle w:val="Nidungvnbn"/>
              <w:ind w:firstLine="0"/>
            </w:pPr>
            <w:r w:rsidRPr="00D71325">
              <w:t xml:space="preserve">Người dùng </w:t>
            </w:r>
            <w:r>
              <w:t>c</w:t>
            </w:r>
            <w:r w:rsidRPr="00D71325">
              <w:t xml:space="preserve">ó thể xem, tìm kiếm, </w:t>
            </w:r>
            <w:r>
              <w:t>v</w:t>
            </w:r>
            <w:r w:rsidRPr="00D71325">
              <w:t>à lọc sản phẩm của shop</w:t>
            </w:r>
            <w:r>
              <w:t>.</w:t>
            </w:r>
          </w:p>
        </w:tc>
      </w:tr>
      <w:tr w:rsidR="00DE1365" w14:paraId="388E6250" w14:textId="77777777" w:rsidTr="0046307D">
        <w:tc>
          <w:tcPr>
            <w:tcW w:w="838" w:type="dxa"/>
          </w:tcPr>
          <w:p w14:paraId="4C26D004" w14:textId="77777777" w:rsidR="00DE1365" w:rsidRDefault="00DE1365" w:rsidP="0046307D">
            <w:pPr>
              <w:pStyle w:val="Nidungvnbn"/>
              <w:ind w:firstLine="0"/>
            </w:pPr>
            <w:r>
              <w:t>UC11</w:t>
            </w:r>
          </w:p>
        </w:tc>
        <w:tc>
          <w:tcPr>
            <w:tcW w:w="2832" w:type="dxa"/>
          </w:tcPr>
          <w:p w14:paraId="08070C83" w14:textId="77777777" w:rsidR="00DE1365" w:rsidRDefault="00DE1365" w:rsidP="0046307D">
            <w:pPr>
              <w:pStyle w:val="Nidungvnbn"/>
              <w:ind w:firstLine="0"/>
            </w:pPr>
            <w:r>
              <w:t>Quản lý giỏ hàng</w:t>
            </w:r>
          </w:p>
        </w:tc>
        <w:tc>
          <w:tcPr>
            <w:tcW w:w="5145" w:type="dxa"/>
          </w:tcPr>
          <w:p w14:paraId="1177B604" w14:textId="77777777" w:rsidR="00DE1365" w:rsidRDefault="00DE1365" w:rsidP="0046307D">
            <w:pPr>
              <w:pStyle w:val="Nidungvnbn"/>
              <w:ind w:firstLine="0"/>
            </w:pPr>
            <w:r w:rsidRPr="00D71325">
              <w:t xml:space="preserve">Người dùng </w:t>
            </w:r>
            <w:r>
              <w:t>có thể</w:t>
            </w:r>
            <w:r w:rsidRPr="00D71325">
              <w:t xml:space="preserve"> thêm vào sản phẩm vào giỏ hàng, kiểm soát số lượng sản phẩm</w:t>
            </w:r>
            <w:r>
              <w:t>.</w:t>
            </w:r>
          </w:p>
        </w:tc>
      </w:tr>
      <w:tr w:rsidR="00DE1365" w14:paraId="441E9D91" w14:textId="77777777" w:rsidTr="0046307D">
        <w:tc>
          <w:tcPr>
            <w:tcW w:w="838" w:type="dxa"/>
          </w:tcPr>
          <w:p w14:paraId="495E6D01" w14:textId="77777777" w:rsidR="00DE1365" w:rsidRDefault="00DE1365" w:rsidP="0046307D">
            <w:pPr>
              <w:pStyle w:val="Nidungvnbn"/>
              <w:ind w:firstLine="0"/>
            </w:pPr>
            <w:r>
              <w:t>UC12</w:t>
            </w:r>
          </w:p>
        </w:tc>
        <w:tc>
          <w:tcPr>
            <w:tcW w:w="2832" w:type="dxa"/>
          </w:tcPr>
          <w:p w14:paraId="4688A651" w14:textId="77777777" w:rsidR="00DE1365" w:rsidRDefault="00DE1365" w:rsidP="0046307D">
            <w:pPr>
              <w:pStyle w:val="Nidungvnbn"/>
              <w:ind w:firstLine="0"/>
            </w:pPr>
            <w:r>
              <w:t>Đặt hàng</w:t>
            </w:r>
          </w:p>
        </w:tc>
        <w:tc>
          <w:tcPr>
            <w:tcW w:w="5145" w:type="dxa"/>
          </w:tcPr>
          <w:p w14:paraId="03613AEF" w14:textId="77777777" w:rsidR="00DE1365" w:rsidRDefault="00DE1365" w:rsidP="0046307D">
            <w:pPr>
              <w:pStyle w:val="Nidungvnbn"/>
              <w:ind w:firstLine="0"/>
            </w:pPr>
            <w:r w:rsidRPr="00D71325">
              <w:t>Người dùng có thể hoàn tất đơn đặt hàng, xem tất cả nội dung, chỉnh sửa địa chỉ, chọn phương thức thanh toán. Nếu như người dùng chọn thanh toán trực tuyến, họ có thể mua nó tự động</w:t>
            </w:r>
          </w:p>
        </w:tc>
      </w:tr>
      <w:tr w:rsidR="00DE1365" w14:paraId="36D7995B" w14:textId="77777777" w:rsidTr="0046307D">
        <w:tc>
          <w:tcPr>
            <w:tcW w:w="838" w:type="dxa"/>
          </w:tcPr>
          <w:p w14:paraId="658FAD19" w14:textId="77777777" w:rsidR="00DE1365" w:rsidRDefault="00DE1365" w:rsidP="0046307D">
            <w:pPr>
              <w:pStyle w:val="Nidungvnbn"/>
              <w:ind w:firstLine="0"/>
            </w:pPr>
            <w:r>
              <w:t>UC13</w:t>
            </w:r>
          </w:p>
        </w:tc>
        <w:tc>
          <w:tcPr>
            <w:tcW w:w="2832" w:type="dxa"/>
          </w:tcPr>
          <w:p w14:paraId="53F087B9" w14:textId="77777777" w:rsidR="00DE1365" w:rsidRDefault="00DE1365" w:rsidP="0046307D">
            <w:pPr>
              <w:pStyle w:val="Nidungvnbn"/>
              <w:ind w:firstLine="0"/>
            </w:pPr>
            <w:r>
              <w:t>Xem lịch sử đặt hàng</w:t>
            </w:r>
          </w:p>
        </w:tc>
        <w:tc>
          <w:tcPr>
            <w:tcW w:w="5145" w:type="dxa"/>
          </w:tcPr>
          <w:p w14:paraId="4D93B6C6" w14:textId="77777777" w:rsidR="00DE1365" w:rsidRDefault="00DE1365" w:rsidP="0046307D">
            <w:pPr>
              <w:pStyle w:val="Nidungvnbn"/>
              <w:ind w:firstLine="0"/>
            </w:pPr>
            <w:r w:rsidRPr="00D71325">
              <w:t xml:space="preserve">Người dùng </w:t>
            </w:r>
            <w:r>
              <w:t>c</w:t>
            </w:r>
            <w:r w:rsidRPr="00D71325">
              <w:t>ó thể nhìn thấy của họ lịch sử mua sản phẩm từ dịch vụ</w:t>
            </w:r>
          </w:p>
        </w:tc>
      </w:tr>
    </w:tbl>
    <w:p w14:paraId="3671CAEA" w14:textId="408AD061" w:rsidR="0074663A" w:rsidRDefault="00BA350F" w:rsidP="0074663A">
      <w:pPr>
        <w:pStyle w:val="Caption"/>
        <w:keepNext/>
      </w:pPr>
      <w:bookmarkStart w:id="88" w:name="_Toc154349921"/>
      <w:r>
        <w:t>Bảng</w:t>
      </w:r>
      <w:r w:rsidR="0074663A">
        <w:t xml:space="preserve"> </w:t>
      </w:r>
      <w:fldSimple w:instr=" SEQ Table \* ARABIC ">
        <w:r w:rsidR="0074663A">
          <w:rPr>
            <w:noProof/>
          </w:rPr>
          <w:t>2</w:t>
        </w:r>
      </w:fldSimple>
      <w:r w:rsidR="00AA2FB9">
        <w:t>: Danh sách các usecase của hệ thống</w:t>
      </w:r>
      <w:bookmarkEnd w:id="88"/>
    </w:p>
    <w:tbl>
      <w:tblPr>
        <w:tblStyle w:val="TableGrid"/>
        <w:tblW w:w="0" w:type="auto"/>
        <w:tblLook w:val="04A0" w:firstRow="1" w:lastRow="0" w:firstColumn="1" w:lastColumn="0" w:noHBand="0" w:noVBand="1"/>
      </w:tblPr>
      <w:tblGrid>
        <w:gridCol w:w="2155"/>
        <w:gridCol w:w="6622"/>
      </w:tblGrid>
      <w:tr w:rsidR="00DE1365" w14:paraId="6310553D" w14:textId="77777777" w:rsidTr="0046307D">
        <w:tc>
          <w:tcPr>
            <w:tcW w:w="2155" w:type="dxa"/>
          </w:tcPr>
          <w:p w14:paraId="41CC14BF" w14:textId="77777777" w:rsidR="00DE1365" w:rsidRDefault="00DE1365" w:rsidP="0046307D">
            <w:pPr>
              <w:pStyle w:val="Nidungvnbn"/>
              <w:tabs>
                <w:tab w:val="center" w:pos="969"/>
              </w:tabs>
              <w:ind w:firstLine="0"/>
            </w:pPr>
            <w:r>
              <w:t xml:space="preserve"> ID</w:t>
            </w:r>
          </w:p>
        </w:tc>
        <w:tc>
          <w:tcPr>
            <w:tcW w:w="6622" w:type="dxa"/>
          </w:tcPr>
          <w:p w14:paraId="4D44CA43" w14:textId="77777777" w:rsidR="00DE1365" w:rsidRDefault="00DE1365" w:rsidP="0046307D">
            <w:pPr>
              <w:pStyle w:val="Nidungvnbn"/>
              <w:ind w:firstLine="0"/>
            </w:pPr>
            <w:r>
              <w:t>UC01</w:t>
            </w:r>
          </w:p>
        </w:tc>
      </w:tr>
      <w:tr w:rsidR="00DE1365" w14:paraId="13278342" w14:textId="77777777" w:rsidTr="0046307D">
        <w:tc>
          <w:tcPr>
            <w:tcW w:w="2155" w:type="dxa"/>
          </w:tcPr>
          <w:p w14:paraId="04A2EA64" w14:textId="77777777" w:rsidR="00DE1365" w:rsidRDefault="00DE1365" w:rsidP="0046307D">
            <w:pPr>
              <w:pStyle w:val="Nidungvnbn"/>
              <w:ind w:firstLine="0"/>
            </w:pPr>
            <w:r>
              <w:rPr>
                <w:color w:val="000000"/>
              </w:rPr>
              <w:t>Use-Case Name</w:t>
            </w:r>
          </w:p>
        </w:tc>
        <w:tc>
          <w:tcPr>
            <w:tcW w:w="6622" w:type="dxa"/>
          </w:tcPr>
          <w:p w14:paraId="7906C103" w14:textId="77777777" w:rsidR="00DE1365" w:rsidRDefault="00DE1365" w:rsidP="0046307D">
            <w:pPr>
              <w:pStyle w:val="Nidungvnbn"/>
              <w:ind w:firstLine="0"/>
            </w:pPr>
            <w:r w:rsidRPr="001C1D64">
              <w:t>Đăng nhập</w:t>
            </w:r>
          </w:p>
        </w:tc>
      </w:tr>
      <w:tr w:rsidR="00DE1365" w14:paraId="40E68BAD" w14:textId="77777777" w:rsidTr="0046307D">
        <w:tc>
          <w:tcPr>
            <w:tcW w:w="2155" w:type="dxa"/>
          </w:tcPr>
          <w:p w14:paraId="6DE3357E" w14:textId="77777777" w:rsidR="00DE1365" w:rsidRDefault="00DE1365" w:rsidP="0046307D">
            <w:pPr>
              <w:pStyle w:val="Nidungvnbn"/>
              <w:ind w:firstLine="0"/>
            </w:pPr>
            <w:r>
              <w:rPr>
                <w:color w:val="000000"/>
              </w:rPr>
              <w:t>Actors</w:t>
            </w:r>
          </w:p>
        </w:tc>
        <w:tc>
          <w:tcPr>
            <w:tcW w:w="6622" w:type="dxa"/>
          </w:tcPr>
          <w:p w14:paraId="40881DA8" w14:textId="77777777" w:rsidR="00DE1365" w:rsidRDefault="00DE1365" w:rsidP="0046307D">
            <w:pPr>
              <w:pStyle w:val="Nidungvnbn"/>
              <w:ind w:firstLine="0"/>
            </w:pPr>
            <w:r>
              <w:t>Customer, Admin and employees</w:t>
            </w:r>
          </w:p>
        </w:tc>
      </w:tr>
      <w:tr w:rsidR="00DE1365" w14:paraId="0B2FB79B" w14:textId="77777777" w:rsidTr="0046307D">
        <w:tc>
          <w:tcPr>
            <w:tcW w:w="2155" w:type="dxa"/>
          </w:tcPr>
          <w:p w14:paraId="678936EC" w14:textId="77777777" w:rsidR="00DE1365" w:rsidRDefault="00DE1365" w:rsidP="0046307D">
            <w:pPr>
              <w:pStyle w:val="Nidungvnbn"/>
              <w:ind w:firstLine="0"/>
            </w:pPr>
            <w:r>
              <w:rPr>
                <w:color w:val="000000"/>
              </w:rPr>
              <w:t>Primary Actors</w:t>
            </w:r>
          </w:p>
        </w:tc>
        <w:tc>
          <w:tcPr>
            <w:tcW w:w="6622" w:type="dxa"/>
          </w:tcPr>
          <w:p w14:paraId="160CFC17" w14:textId="77777777" w:rsidR="00DE1365" w:rsidRDefault="00DE1365" w:rsidP="0046307D">
            <w:pPr>
              <w:pStyle w:val="Nidungvnbn"/>
              <w:ind w:firstLine="0"/>
            </w:pPr>
            <w:r w:rsidRPr="002C11B3">
              <w:t>Customer, Admin and employees</w:t>
            </w:r>
          </w:p>
        </w:tc>
      </w:tr>
      <w:tr w:rsidR="00DE1365" w14:paraId="5D8D3C5F" w14:textId="77777777" w:rsidTr="0046307D">
        <w:tc>
          <w:tcPr>
            <w:tcW w:w="2155" w:type="dxa"/>
          </w:tcPr>
          <w:p w14:paraId="40A36018" w14:textId="77777777" w:rsidR="00DE1365" w:rsidRDefault="00DE1365" w:rsidP="0046307D">
            <w:pPr>
              <w:pStyle w:val="Nidungvnbn"/>
              <w:ind w:firstLine="0"/>
            </w:pPr>
            <w:r>
              <w:rPr>
                <w:color w:val="000000"/>
              </w:rPr>
              <w:t>Brief Description</w:t>
            </w:r>
          </w:p>
        </w:tc>
        <w:tc>
          <w:tcPr>
            <w:tcW w:w="6622" w:type="dxa"/>
          </w:tcPr>
          <w:p w14:paraId="56AA47B1" w14:textId="77777777" w:rsidR="00DE1365" w:rsidRDefault="00DE1365" w:rsidP="0046307D">
            <w:pPr>
              <w:pStyle w:val="Nidungvnbn"/>
              <w:ind w:firstLine="0"/>
            </w:pPr>
            <w:r w:rsidRPr="001C1D64">
              <w:t xml:space="preserve">Quá trình xác minh danh tính người dùng và cho phép truy cập vào hệ thống, ứng dụng hoặc trang web được biết đến là quá </w:t>
            </w:r>
            <w:r w:rsidRPr="001C1D64">
              <w:lastRenderedPageBreak/>
              <w:t>trình đăng nhập. Đối với đăng nhập, cần sử dụng xác thực OAUTH2..</w:t>
            </w:r>
          </w:p>
        </w:tc>
      </w:tr>
      <w:tr w:rsidR="00DE1365" w14:paraId="28DF41F1" w14:textId="77777777" w:rsidTr="0046307D">
        <w:tc>
          <w:tcPr>
            <w:tcW w:w="2155" w:type="dxa"/>
          </w:tcPr>
          <w:p w14:paraId="0E51F802" w14:textId="77777777" w:rsidR="00DE1365" w:rsidRDefault="00DE1365" w:rsidP="0046307D">
            <w:pPr>
              <w:pStyle w:val="Nidungvnbn"/>
              <w:ind w:firstLine="0"/>
            </w:pPr>
            <w:r>
              <w:rPr>
                <w:color w:val="000000"/>
              </w:rPr>
              <w:t>Trigger</w:t>
            </w:r>
          </w:p>
        </w:tc>
        <w:tc>
          <w:tcPr>
            <w:tcW w:w="6622" w:type="dxa"/>
          </w:tcPr>
          <w:p w14:paraId="79A422FD" w14:textId="77777777" w:rsidR="00DE1365" w:rsidRDefault="00DE1365" w:rsidP="0046307D">
            <w:pPr>
              <w:pStyle w:val="Nidungvnbn"/>
              <w:ind w:firstLine="0"/>
            </w:pPr>
            <w:r>
              <w:t>Nhấn vào nút loggin trên trang web</w:t>
            </w:r>
          </w:p>
        </w:tc>
      </w:tr>
      <w:tr w:rsidR="00DE1365" w14:paraId="0C8EF612" w14:textId="77777777" w:rsidTr="0046307D">
        <w:tc>
          <w:tcPr>
            <w:tcW w:w="2155" w:type="dxa"/>
          </w:tcPr>
          <w:p w14:paraId="17F1821C" w14:textId="77777777" w:rsidR="00DE1365" w:rsidRPr="002C11B3" w:rsidRDefault="00DE1365" w:rsidP="0046307D">
            <w:pPr>
              <w:rPr>
                <w:color w:val="000000"/>
                <w:sz w:val="26"/>
                <w:szCs w:val="26"/>
              </w:rPr>
            </w:pPr>
            <w:r w:rsidRPr="002C11B3">
              <w:rPr>
                <w:color w:val="000000"/>
                <w:sz w:val="26"/>
                <w:szCs w:val="26"/>
              </w:rPr>
              <w:t>Pre-conditions</w:t>
            </w:r>
          </w:p>
        </w:tc>
        <w:tc>
          <w:tcPr>
            <w:tcW w:w="6622" w:type="dxa"/>
          </w:tcPr>
          <w:p w14:paraId="2719318F" w14:textId="77777777" w:rsidR="00DE1365" w:rsidRDefault="00DE1365" w:rsidP="0046307D">
            <w:pPr>
              <w:pStyle w:val="Nidungvnbn"/>
              <w:ind w:firstLine="0"/>
            </w:pPr>
          </w:p>
        </w:tc>
      </w:tr>
      <w:tr w:rsidR="00DE1365" w14:paraId="39033E5B" w14:textId="77777777" w:rsidTr="0046307D">
        <w:tc>
          <w:tcPr>
            <w:tcW w:w="2155" w:type="dxa"/>
          </w:tcPr>
          <w:p w14:paraId="6382D014" w14:textId="77777777" w:rsidR="00DE1365" w:rsidRDefault="00DE1365" w:rsidP="0046307D">
            <w:pPr>
              <w:pStyle w:val="Nidungvnbn"/>
              <w:ind w:firstLine="0"/>
            </w:pPr>
            <w:r>
              <w:rPr>
                <w:color w:val="000000"/>
              </w:rPr>
              <w:t>Flow</w:t>
            </w:r>
          </w:p>
        </w:tc>
        <w:tc>
          <w:tcPr>
            <w:tcW w:w="6622" w:type="dxa"/>
          </w:tcPr>
          <w:p w14:paraId="2C756A4E" w14:textId="77777777" w:rsidR="00DE1365" w:rsidRDefault="00DE1365" w:rsidP="0046307D">
            <w:pPr>
              <w:pStyle w:val="Nidungvnbn"/>
              <w:ind w:firstLine="0"/>
            </w:pPr>
            <w:r>
              <w:t>Người dùng chọn tùy chọn "Đăng Nhập"</w:t>
            </w:r>
          </w:p>
          <w:p w14:paraId="2F7C006A" w14:textId="77777777" w:rsidR="00DE1365" w:rsidRDefault="00DE1365" w:rsidP="0046307D">
            <w:pPr>
              <w:pStyle w:val="Nidungvnbn"/>
              <w:ind w:firstLine="0"/>
            </w:pPr>
            <w:r>
              <w:t>Hệ thống hiển thị giao diện đăng nhập.</w:t>
            </w:r>
          </w:p>
          <w:p w14:paraId="4328A053" w14:textId="77777777" w:rsidR="00DE1365" w:rsidRDefault="00DE1365" w:rsidP="0046307D">
            <w:pPr>
              <w:pStyle w:val="Nidungvnbn"/>
              <w:ind w:firstLine="0"/>
            </w:pPr>
            <w:r>
              <w:t>Người dùng nhập thông tin đăng nhập (tên đăng nhập và mật khẩu).</w:t>
            </w:r>
          </w:p>
          <w:p w14:paraId="089B6460" w14:textId="77777777" w:rsidR="00DE1365" w:rsidRDefault="00DE1365" w:rsidP="0046307D">
            <w:pPr>
              <w:pStyle w:val="Nidungvnbn"/>
              <w:ind w:firstLine="0"/>
            </w:pPr>
            <w:r>
              <w:t>Hệ thống xác minh thông tin đăng nhập.</w:t>
            </w:r>
          </w:p>
          <w:p w14:paraId="4C6670A5" w14:textId="77777777" w:rsidR="00DE1365" w:rsidRDefault="00DE1365" w:rsidP="0046307D">
            <w:pPr>
              <w:pStyle w:val="Nidungvnbn"/>
              <w:ind w:firstLine="0"/>
            </w:pPr>
            <w:r>
              <w:t>Nếu thông tin đúng, hệ thống cho phép người dùng truy cập vào trang web với tư cách đã đăng nhập.</w:t>
            </w:r>
          </w:p>
          <w:p w14:paraId="10FC4582" w14:textId="77777777" w:rsidR="00DE1365" w:rsidRDefault="00DE1365" w:rsidP="0046307D">
            <w:pPr>
              <w:pStyle w:val="Nidungvnbn"/>
              <w:ind w:firstLine="0"/>
            </w:pPr>
            <w:r>
              <w:t>Nếu thông tin không đúng, người dùng được thông báo và có thể thử lại hoặc chọn khôi phục mật khẩu.</w:t>
            </w:r>
          </w:p>
        </w:tc>
      </w:tr>
      <w:tr w:rsidR="00DE1365" w14:paraId="6EC2CAA1" w14:textId="77777777" w:rsidTr="0046307D">
        <w:tc>
          <w:tcPr>
            <w:tcW w:w="2155" w:type="dxa"/>
          </w:tcPr>
          <w:p w14:paraId="4C7BF064" w14:textId="77777777" w:rsidR="00DE1365" w:rsidRDefault="00DE1365" w:rsidP="0046307D">
            <w:pPr>
              <w:pStyle w:val="Nidungvnbn"/>
              <w:ind w:firstLine="0"/>
            </w:pPr>
            <w:r>
              <w:rPr>
                <w:color w:val="000000"/>
              </w:rPr>
              <w:t>Subflows</w:t>
            </w:r>
          </w:p>
        </w:tc>
        <w:tc>
          <w:tcPr>
            <w:tcW w:w="6622" w:type="dxa"/>
          </w:tcPr>
          <w:p w14:paraId="49C2032B" w14:textId="77777777" w:rsidR="00DE1365" w:rsidRDefault="00DE1365" w:rsidP="0046307D">
            <w:pPr>
              <w:pStyle w:val="Nidungvnbn"/>
              <w:ind w:firstLine="0"/>
            </w:pPr>
            <w:r>
              <w:t>Người dùng chọn tùy chọn "Đăng Nhập Bằng Google."</w:t>
            </w:r>
          </w:p>
          <w:p w14:paraId="33007678" w14:textId="77777777" w:rsidR="00DE1365" w:rsidRDefault="00DE1365" w:rsidP="0046307D">
            <w:pPr>
              <w:pStyle w:val="Nidungvnbn"/>
              <w:ind w:firstLine="0"/>
            </w:pPr>
            <w:r>
              <w:t>Hệ thống chuyển hướng người dùng đến máy chủ ủy quyền Google OAUTH.</w:t>
            </w:r>
          </w:p>
          <w:p w14:paraId="33CD9803" w14:textId="77777777" w:rsidR="00DE1365" w:rsidRDefault="00DE1365" w:rsidP="0046307D">
            <w:pPr>
              <w:pStyle w:val="Nidungvnbn"/>
              <w:ind w:firstLine="0"/>
            </w:pPr>
            <w:r>
              <w:t>Người dùng cung cấp thông tin đăng nhập Google và cấp quyền.</w:t>
            </w:r>
          </w:p>
          <w:p w14:paraId="714D6A54" w14:textId="77777777" w:rsidR="00DE1365" w:rsidRDefault="00DE1365" w:rsidP="0046307D">
            <w:pPr>
              <w:pStyle w:val="Nidungvnbn"/>
              <w:ind w:firstLine="0"/>
            </w:pPr>
            <w:r>
              <w:t>Nếu được chấp nhận, máy chủ ủy quyền trả về một token cho hệ thống.</w:t>
            </w:r>
          </w:p>
          <w:p w14:paraId="41F4FE0B" w14:textId="77777777" w:rsidR="00DE1365" w:rsidRDefault="00DE1365" w:rsidP="0046307D">
            <w:pPr>
              <w:pStyle w:val="Nidungvnbn"/>
              <w:ind w:firstLine="0"/>
            </w:pPr>
            <w:r>
              <w:t>Hệ thống xác minh token và đăng nhập người dùng.</w:t>
            </w:r>
          </w:p>
        </w:tc>
      </w:tr>
    </w:tbl>
    <w:p w14:paraId="78B98657" w14:textId="04D76D93" w:rsidR="0074663A" w:rsidRDefault="00BA350F" w:rsidP="0074663A">
      <w:pPr>
        <w:pStyle w:val="Caption"/>
        <w:keepNext/>
      </w:pPr>
      <w:bookmarkStart w:id="89" w:name="_Toc154349922"/>
      <w:r>
        <w:t xml:space="preserve">Bảng </w:t>
      </w:r>
      <w:fldSimple w:instr=" SEQ Table \* ARABIC ">
        <w:r w:rsidR="0074663A">
          <w:rPr>
            <w:noProof/>
          </w:rPr>
          <w:t>3</w:t>
        </w:r>
      </w:fldSimple>
      <w:r w:rsidR="00AA2FB9">
        <w:t>: UC đăng nhập</w:t>
      </w:r>
      <w:bookmarkEnd w:id="89"/>
    </w:p>
    <w:tbl>
      <w:tblPr>
        <w:tblStyle w:val="TableGrid"/>
        <w:tblW w:w="0" w:type="auto"/>
        <w:tblLook w:val="04A0" w:firstRow="1" w:lastRow="0" w:firstColumn="1" w:lastColumn="0" w:noHBand="0" w:noVBand="1"/>
      </w:tblPr>
      <w:tblGrid>
        <w:gridCol w:w="2155"/>
        <w:gridCol w:w="6622"/>
      </w:tblGrid>
      <w:tr w:rsidR="00DE1365" w14:paraId="257397F5" w14:textId="77777777" w:rsidTr="0046307D">
        <w:tc>
          <w:tcPr>
            <w:tcW w:w="2155" w:type="dxa"/>
          </w:tcPr>
          <w:p w14:paraId="7315590C" w14:textId="77777777" w:rsidR="00DE1365" w:rsidRDefault="00DE1365" w:rsidP="0046307D">
            <w:pPr>
              <w:pStyle w:val="Nidungvnbn"/>
              <w:tabs>
                <w:tab w:val="center" w:pos="969"/>
              </w:tabs>
              <w:ind w:firstLine="0"/>
            </w:pPr>
            <w:r>
              <w:t>ID</w:t>
            </w:r>
          </w:p>
        </w:tc>
        <w:tc>
          <w:tcPr>
            <w:tcW w:w="6622" w:type="dxa"/>
          </w:tcPr>
          <w:p w14:paraId="15061580" w14:textId="77777777" w:rsidR="00DE1365" w:rsidRDefault="00DE1365" w:rsidP="0046307D">
            <w:pPr>
              <w:pStyle w:val="Nidungvnbn"/>
              <w:ind w:firstLine="0"/>
            </w:pPr>
            <w:r>
              <w:t>UC02</w:t>
            </w:r>
          </w:p>
        </w:tc>
      </w:tr>
      <w:tr w:rsidR="00DE1365" w14:paraId="1747D343" w14:textId="77777777" w:rsidTr="0046307D">
        <w:tc>
          <w:tcPr>
            <w:tcW w:w="2155" w:type="dxa"/>
          </w:tcPr>
          <w:p w14:paraId="5E995E48" w14:textId="77777777" w:rsidR="00DE1365" w:rsidRDefault="00DE1365" w:rsidP="0046307D">
            <w:pPr>
              <w:pStyle w:val="Nidungvnbn"/>
              <w:ind w:firstLine="0"/>
            </w:pPr>
            <w:r>
              <w:rPr>
                <w:color w:val="000000"/>
              </w:rPr>
              <w:t>Use-Case Name</w:t>
            </w:r>
          </w:p>
        </w:tc>
        <w:tc>
          <w:tcPr>
            <w:tcW w:w="6622" w:type="dxa"/>
          </w:tcPr>
          <w:p w14:paraId="3CC2C68D" w14:textId="77777777" w:rsidR="00DE1365" w:rsidRDefault="00DE1365" w:rsidP="0046307D">
            <w:pPr>
              <w:pStyle w:val="Nidungvnbn"/>
              <w:ind w:firstLine="0"/>
            </w:pPr>
            <w:r>
              <w:t>Xem thống kê</w:t>
            </w:r>
          </w:p>
        </w:tc>
      </w:tr>
      <w:tr w:rsidR="00DE1365" w14:paraId="111A1DE9" w14:textId="77777777" w:rsidTr="0046307D">
        <w:tc>
          <w:tcPr>
            <w:tcW w:w="2155" w:type="dxa"/>
          </w:tcPr>
          <w:p w14:paraId="3980621E" w14:textId="77777777" w:rsidR="00DE1365" w:rsidRDefault="00DE1365" w:rsidP="0046307D">
            <w:pPr>
              <w:pStyle w:val="Nidungvnbn"/>
              <w:ind w:firstLine="0"/>
            </w:pPr>
            <w:r>
              <w:rPr>
                <w:color w:val="000000"/>
              </w:rPr>
              <w:t>Actors</w:t>
            </w:r>
          </w:p>
        </w:tc>
        <w:tc>
          <w:tcPr>
            <w:tcW w:w="6622" w:type="dxa"/>
          </w:tcPr>
          <w:p w14:paraId="0D40FC42" w14:textId="77777777" w:rsidR="00DE1365" w:rsidRDefault="00DE1365" w:rsidP="0046307D">
            <w:pPr>
              <w:pStyle w:val="Nidungvnbn"/>
              <w:ind w:firstLine="0"/>
            </w:pPr>
            <w:r w:rsidRPr="002C11B3">
              <w:t>Người quản trị trang web cà phê</w:t>
            </w:r>
          </w:p>
        </w:tc>
      </w:tr>
      <w:tr w:rsidR="00DE1365" w14:paraId="4BEF5DDC" w14:textId="77777777" w:rsidTr="0046307D">
        <w:tc>
          <w:tcPr>
            <w:tcW w:w="2155" w:type="dxa"/>
          </w:tcPr>
          <w:p w14:paraId="31FA3462" w14:textId="77777777" w:rsidR="00DE1365" w:rsidRDefault="00DE1365" w:rsidP="0046307D">
            <w:pPr>
              <w:pStyle w:val="Nidungvnbn"/>
              <w:ind w:firstLine="0"/>
            </w:pPr>
            <w:r>
              <w:rPr>
                <w:color w:val="000000"/>
              </w:rPr>
              <w:t>Primary Actors</w:t>
            </w:r>
          </w:p>
        </w:tc>
        <w:tc>
          <w:tcPr>
            <w:tcW w:w="6622" w:type="dxa"/>
          </w:tcPr>
          <w:p w14:paraId="66B86B0A" w14:textId="77777777" w:rsidR="00DE1365" w:rsidRDefault="00DE1365" w:rsidP="0046307D">
            <w:pPr>
              <w:pStyle w:val="Nidungvnbn"/>
              <w:ind w:firstLine="0"/>
            </w:pPr>
            <w:r>
              <w:t>Admin</w:t>
            </w:r>
          </w:p>
        </w:tc>
      </w:tr>
      <w:tr w:rsidR="00DE1365" w14:paraId="5B733324" w14:textId="77777777" w:rsidTr="0046307D">
        <w:tc>
          <w:tcPr>
            <w:tcW w:w="2155" w:type="dxa"/>
          </w:tcPr>
          <w:p w14:paraId="38F0AB19" w14:textId="77777777" w:rsidR="00DE1365" w:rsidRDefault="00DE1365" w:rsidP="0046307D">
            <w:pPr>
              <w:pStyle w:val="Nidungvnbn"/>
              <w:ind w:firstLine="0"/>
            </w:pPr>
            <w:r>
              <w:rPr>
                <w:color w:val="000000"/>
              </w:rPr>
              <w:t>Brief Description</w:t>
            </w:r>
          </w:p>
        </w:tc>
        <w:tc>
          <w:tcPr>
            <w:tcW w:w="6622" w:type="dxa"/>
          </w:tcPr>
          <w:p w14:paraId="03E0A053" w14:textId="77777777" w:rsidR="00DE1365" w:rsidRDefault="00DE1365" w:rsidP="0046307D">
            <w:pPr>
              <w:pStyle w:val="Nidungvnbn"/>
              <w:ind w:firstLine="0"/>
            </w:pPr>
            <w:r w:rsidRPr="002C11B3">
              <w:t>Người quản trị trang web cà phê, nhân viên kinh doanh</w:t>
            </w:r>
          </w:p>
        </w:tc>
      </w:tr>
      <w:tr w:rsidR="00DE1365" w14:paraId="20616937" w14:textId="77777777" w:rsidTr="0046307D">
        <w:tc>
          <w:tcPr>
            <w:tcW w:w="2155" w:type="dxa"/>
          </w:tcPr>
          <w:p w14:paraId="6D7DE59C" w14:textId="77777777" w:rsidR="00DE1365" w:rsidRDefault="00DE1365" w:rsidP="0046307D">
            <w:pPr>
              <w:pStyle w:val="Nidungvnbn"/>
              <w:ind w:firstLine="0"/>
            </w:pPr>
            <w:r>
              <w:rPr>
                <w:color w:val="000000"/>
              </w:rPr>
              <w:t>Trigger</w:t>
            </w:r>
          </w:p>
        </w:tc>
        <w:tc>
          <w:tcPr>
            <w:tcW w:w="6622" w:type="dxa"/>
          </w:tcPr>
          <w:p w14:paraId="11DE8357" w14:textId="77777777" w:rsidR="00DE1365" w:rsidRDefault="00DE1365" w:rsidP="0046307D">
            <w:pPr>
              <w:pStyle w:val="Nidungvnbn"/>
              <w:ind w:firstLine="0"/>
            </w:pPr>
            <w:r w:rsidRPr="002C11B3">
              <w:t>Admin click the Statistic menu</w:t>
            </w:r>
          </w:p>
        </w:tc>
      </w:tr>
      <w:tr w:rsidR="00DE1365" w14:paraId="6D23A130" w14:textId="77777777" w:rsidTr="0046307D">
        <w:tc>
          <w:tcPr>
            <w:tcW w:w="2155" w:type="dxa"/>
          </w:tcPr>
          <w:p w14:paraId="540E16D4" w14:textId="77777777" w:rsidR="00DE1365" w:rsidRDefault="00DE1365" w:rsidP="0046307D">
            <w:pPr>
              <w:pStyle w:val="Nidungvnbn"/>
              <w:ind w:firstLine="0"/>
            </w:pPr>
            <w:r w:rsidRPr="002C11B3">
              <w:rPr>
                <w:color w:val="000000"/>
              </w:rPr>
              <w:lastRenderedPageBreak/>
              <w:t>Pre-conditions</w:t>
            </w:r>
          </w:p>
        </w:tc>
        <w:tc>
          <w:tcPr>
            <w:tcW w:w="6622" w:type="dxa"/>
          </w:tcPr>
          <w:p w14:paraId="3B8EB788" w14:textId="77777777" w:rsidR="00DE1365" w:rsidRDefault="00DE1365" w:rsidP="0046307D">
            <w:pPr>
              <w:pStyle w:val="Nidungvnbn"/>
              <w:ind w:firstLine="0"/>
            </w:pPr>
            <w:r w:rsidRPr="002C11B3">
              <w:t>User must login first</w:t>
            </w:r>
          </w:p>
        </w:tc>
      </w:tr>
      <w:tr w:rsidR="00DE1365" w14:paraId="696CD9B9" w14:textId="77777777" w:rsidTr="0046307D">
        <w:tc>
          <w:tcPr>
            <w:tcW w:w="2155" w:type="dxa"/>
          </w:tcPr>
          <w:p w14:paraId="0AEBA4E7" w14:textId="77777777" w:rsidR="00DE1365" w:rsidRDefault="00DE1365" w:rsidP="0046307D">
            <w:pPr>
              <w:pStyle w:val="Nidungvnbn"/>
              <w:ind w:firstLine="0"/>
            </w:pPr>
            <w:r>
              <w:rPr>
                <w:color w:val="000000"/>
              </w:rPr>
              <w:t>Flow</w:t>
            </w:r>
          </w:p>
        </w:tc>
        <w:tc>
          <w:tcPr>
            <w:tcW w:w="6622" w:type="dxa"/>
          </w:tcPr>
          <w:p w14:paraId="0D21EC24" w14:textId="77777777" w:rsidR="00DE1365" w:rsidRDefault="00DE1365" w:rsidP="0046307D">
            <w:pPr>
              <w:pStyle w:val="Nidungvnbn"/>
              <w:ind w:firstLine="0"/>
            </w:pPr>
            <w:r w:rsidRPr="002C11B3">
              <w:t>Choose things to statistic: Revenue, product</w:t>
            </w:r>
          </w:p>
        </w:tc>
      </w:tr>
      <w:tr w:rsidR="00DE1365" w14:paraId="27F7F05E" w14:textId="77777777" w:rsidTr="0046307D">
        <w:tc>
          <w:tcPr>
            <w:tcW w:w="2155" w:type="dxa"/>
          </w:tcPr>
          <w:p w14:paraId="0FE97456" w14:textId="77777777" w:rsidR="00DE1365" w:rsidRDefault="00DE1365" w:rsidP="0046307D">
            <w:pPr>
              <w:pStyle w:val="Nidungvnbn"/>
              <w:ind w:firstLine="0"/>
            </w:pPr>
            <w:r>
              <w:rPr>
                <w:color w:val="000000"/>
              </w:rPr>
              <w:t>Subflows</w:t>
            </w:r>
          </w:p>
        </w:tc>
        <w:tc>
          <w:tcPr>
            <w:tcW w:w="6622" w:type="dxa"/>
          </w:tcPr>
          <w:p w14:paraId="0A20D0D3" w14:textId="77777777" w:rsidR="00DE1365" w:rsidRDefault="00DE1365" w:rsidP="0046307D">
            <w:pPr>
              <w:pStyle w:val="Nidungvnbn"/>
              <w:ind w:firstLine="0"/>
            </w:pPr>
          </w:p>
        </w:tc>
      </w:tr>
    </w:tbl>
    <w:p w14:paraId="50992025" w14:textId="4B25237A" w:rsidR="0074663A" w:rsidRDefault="00BA350F" w:rsidP="0074663A">
      <w:pPr>
        <w:pStyle w:val="Caption"/>
        <w:keepNext/>
      </w:pPr>
      <w:bookmarkStart w:id="90" w:name="_Toc154349923"/>
      <w:r>
        <w:t xml:space="preserve">Bảng </w:t>
      </w:r>
      <w:fldSimple w:instr=" SEQ Table \* ARABIC ">
        <w:r w:rsidR="0074663A">
          <w:rPr>
            <w:noProof/>
          </w:rPr>
          <w:t>4</w:t>
        </w:r>
      </w:fldSimple>
      <w:r w:rsidR="00AA2FB9">
        <w:t>: UC xem thống kê</w:t>
      </w:r>
      <w:bookmarkEnd w:id="90"/>
    </w:p>
    <w:tbl>
      <w:tblPr>
        <w:tblStyle w:val="TableGrid"/>
        <w:tblW w:w="0" w:type="auto"/>
        <w:tblLook w:val="04A0" w:firstRow="1" w:lastRow="0" w:firstColumn="1" w:lastColumn="0" w:noHBand="0" w:noVBand="1"/>
      </w:tblPr>
      <w:tblGrid>
        <w:gridCol w:w="2155"/>
        <w:gridCol w:w="6622"/>
      </w:tblGrid>
      <w:tr w:rsidR="00DE1365" w14:paraId="55B1EAB1" w14:textId="77777777" w:rsidTr="0046307D">
        <w:tc>
          <w:tcPr>
            <w:tcW w:w="2155" w:type="dxa"/>
          </w:tcPr>
          <w:p w14:paraId="6D490D02" w14:textId="77777777" w:rsidR="00DE1365" w:rsidRDefault="00DE1365" w:rsidP="0046307D">
            <w:pPr>
              <w:pStyle w:val="Nidungvnbn"/>
              <w:tabs>
                <w:tab w:val="center" w:pos="969"/>
              </w:tabs>
              <w:ind w:firstLine="0"/>
            </w:pPr>
            <w:r>
              <w:t>ID</w:t>
            </w:r>
          </w:p>
        </w:tc>
        <w:tc>
          <w:tcPr>
            <w:tcW w:w="6622" w:type="dxa"/>
          </w:tcPr>
          <w:p w14:paraId="2684F4D9" w14:textId="77777777" w:rsidR="00DE1365" w:rsidRDefault="00DE1365" w:rsidP="0046307D">
            <w:pPr>
              <w:pStyle w:val="Nidungvnbn"/>
              <w:tabs>
                <w:tab w:val="left" w:pos="969"/>
              </w:tabs>
              <w:ind w:firstLine="0"/>
            </w:pPr>
            <w:r>
              <w:t>UC03</w:t>
            </w:r>
          </w:p>
        </w:tc>
      </w:tr>
      <w:tr w:rsidR="00DE1365" w14:paraId="391D6813" w14:textId="77777777" w:rsidTr="0046307D">
        <w:tc>
          <w:tcPr>
            <w:tcW w:w="2155" w:type="dxa"/>
          </w:tcPr>
          <w:p w14:paraId="25857B8B" w14:textId="77777777" w:rsidR="00DE1365" w:rsidRDefault="00DE1365" w:rsidP="0046307D">
            <w:pPr>
              <w:pStyle w:val="Nidungvnbn"/>
              <w:ind w:firstLine="0"/>
            </w:pPr>
            <w:r>
              <w:rPr>
                <w:color w:val="000000"/>
              </w:rPr>
              <w:t>Use-Case Name</w:t>
            </w:r>
          </w:p>
        </w:tc>
        <w:tc>
          <w:tcPr>
            <w:tcW w:w="6622" w:type="dxa"/>
          </w:tcPr>
          <w:p w14:paraId="0CE144E9" w14:textId="77777777" w:rsidR="00DE1365" w:rsidRDefault="00DE1365" w:rsidP="0046307D">
            <w:pPr>
              <w:pStyle w:val="Nidungvnbn"/>
              <w:ind w:firstLine="0"/>
            </w:pPr>
            <w:r>
              <w:t>Quản lý nhân viên</w:t>
            </w:r>
          </w:p>
        </w:tc>
      </w:tr>
      <w:tr w:rsidR="00DE1365" w14:paraId="45CCD99E" w14:textId="77777777" w:rsidTr="0046307D">
        <w:tc>
          <w:tcPr>
            <w:tcW w:w="2155" w:type="dxa"/>
          </w:tcPr>
          <w:p w14:paraId="382E7B0B" w14:textId="77777777" w:rsidR="00DE1365" w:rsidRDefault="00DE1365" w:rsidP="0046307D">
            <w:pPr>
              <w:pStyle w:val="Nidungvnbn"/>
              <w:ind w:firstLine="0"/>
            </w:pPr>
            <w:r>
              <w:rPr>
                <w:color w:val="000000"/>
              </w:rPr>
              <w:t>Actors</w:t>
            </w:r>
          </w:p>
        </w:tc>
        <w:tc>
          <w:tcPr>
            <w:tcW w:w="6622" w:type="dxa"/>
          </w:tcPr>
          <w:p w14:paraId="6A331C2D" w14:textId="77777777" w:rsidR="00DE1365" w:rsidRPr="002C11B3" w:rsidRDefault="00DE1365" w:rsidP="0046307D">
            <w:pPr>
              <w:rPr>
                <w:sz w:val="26"/>
                <w:szCs w:val="26"/>
              </w:rPr>
            </w:pPr>
            <w:r w:rsidRPr="002C11B3">
              <w:rPr>
                <w:sz w:val="26"/>
                <w:szCs w:val="26"/>
              </w:rPr>
              <w:t>Admin, employee</w:t>
            </w:r>
          </w:p>
        </w:tc>
      </w:tr>
      <w:tr w:rsidR="00DE1365" w14:paraId="4F442A87" w14:textId="77777777" w:rsidTr="0046307D">
        <w:tc>
          <w:tcPr>
            <w:tcW w:w="2155" w:type="dxa"/>
          </w:tcPr>
          <w:p w14:paraId="5EC5521F" w14:textId="77777777" w:rsidR="00DE1365" w:rsidRDefault="00DE1365" w:rsidP="0046307D">
            <w:pPr>
              <w:pStyle w:val="Nidungvnbn"/>
              <w:ind w:firstLine="0"/>
            </w:pPr>
            <w:r>
              <w:rPr>
                <w:color w:val="000000"/>
              </w:rPr>
              <w:t>Primary Actors</w:t>
            </w:r>
          </w:p>
        </w:tc>
        <w:tc>
          <w:tcPr>
            <w:tcW w:w="6622" w:type="dxa"/>
          </w:tcPr>
          <w:p w14:paraId="52EC534A" w14:textId="77777777" w:rsidR="00DE1365" w:rsidRDefault="00DE1365" w:rsidP="0046307D">
            <w:pPr>
              <w:pStyle w:val="Nidungvnbn"/>
              <w:tabs>
                <w:tab w:val="left" w:pos="1312"/>
              </w:tabs>
              <w:ind w:firstLine="0"/>
            </w:pPr>
            <w:r w:rsidRPr="002C11B3">
              <w:t>Admin</w:t>
            </w:r>
          </w:p>
        </w:tc>
      </w:tr>
      <w:tr w:rsidR="00DE1365" w14:paraId="0A57DD1D" w14:textId="77777777" w:rsidTr="0046307D">
        <w:tc>
          <w:tcPr>
            <w:tcW w:w="2155" w:type="dxa"/>
          </w:tcPr>
          <w:p w14:paraId="0520656C" w14:textId="77777777" w:rsidR="00DE1365" w:rsidRDefault="00DE1365" w:rsidP="0046307D">
            <w:pPr>
              <w:pStyle w:val="Nidungvnbn"/>
              <w:ind w:firstLine="0"/>
            </w:pPr>
            <w:r>
              <w:rPr>
                <w:color w:val="000000"/>
              </w:rPr>
              <w:t>Brief Description</w:t>
            </w:r>
          </w:p>
        </w:tc>
        <w:tc>
          <w:tcPr>
            <w:tcW w:w="6622" w:type="dxa"/>
          </w:tcPr>
          <w:p w14:paraId="46DF94AF" w14:textId="77777777" w:rsidR="00DE1365" w:rsidRDefault="00DE1365" w:rsidP="0046307D">
            <w:pPr>
              <w:pStyle w:val="Nidungvnbn"/>
              <w:ind w:firstLine="0"/>
            </w:pPr>
            <w:r>
              <w:t>Thêm, xóa, khóa và sửa thông tin tài khoản nhân viên</w:t>
            </w:r>
          </w:p>
        </w:tc>
      </w:tr>
      <w:tr w:rsidR="00DE1365" w14:paraId="29351015" w14:textId="77777777" w:rsidTr="0046307D">
        <w:tc>
          <w:tcPr>
            <w:tcW w:w="2155" w:type="dxa"/>
          </w:tcPr>
          <w:p w14:paraId="67CA4559" w14:textId="77777777" w:rsidR="00DE1365" w:rsidRDefault="00DE1365" w:rsidP="0046307D">
            <w:pPr>
              <w:pStyle w:val="Nidungvnbn"/>
              <w:ind w:firstLine="0"/>
            </w:pPr>
            <w:r>
              <w:rPr>
                <w:color w:val="000000"/>
              </w:rPr>
              <w:t>Trigger</w:t>
            </w:r>
          </w:p>
        </w:tc>
        <w:tc>
          <w:tcPr>
            <w:tcW w:w="6622" w:type="dxa"/>
          </w:tcPr>
          <w:p w14:paraId="55D360CA" w14:textId="77777777" w:rsidR="00DE1365" w:rsidRDefault="00DE1365" w:rsidP="0046307D">
            <w:pPr>
              <w:pStyle w:val="Nidungvnbn"/>
              <w:ind w:firstLine="0"/>
            </w:pPr>
            <w:r w:rsidRPr="002C11B3">
              <w:t xml:space="preserve">Admin </w:t>
            </w:r>
            <w:r>
              <w:t>nhấn vào</w:t>
            </w:r>
            <w:r w:rsidRPr="002C11B3">
              <w:t xml:space="preserve"> the Admin Management menu</w:t>
            </w:r>
          </w:p>
        </w:tc>
      </w:tr>
      <w:tr w:rsidR="00DE1365" w14:paraId="79A83D7C" w14:textId="77777777" w:rsidTr="0046307D">
        <w:tc>
          <w:tcPr>
            <w:tcW w:w="2155" w:type="dxa"/>
          </w:tcPr>
          <w:p w14:paraId="73B6C247" w14:textId="77777777" w:rsidR="00DE1365" w:rsidRPr="002C11B3" w:rsidRDefault="00DE1365" w:rsidP="0046307D">
            <w:pPr>
              <w:rPr>
                <w:color w:val="000000"/>
                <w:sz w:val="26"/>
                <w:szCs w:val="26"/>
              </w:rPr>
            </w:pPr>
            <w:r w:rsidRPr="002C11B3">
              <w:rPr>
                <w:color w:val="000000"/>
                <w:sz w:val="26"/>
                <w:szCs w:val="26"/>
              </w:rPr>
              <w:t>Pre-conditions</w:t>
            </w:r>
          </w:p>
        </w:tc>
        <w:tc>
          <w:tcPr>
            <w:tcW w:w="6622" w:type="dxa"/>
          </w:tcPr>
          <w:p w14:paraId="45481707" w14:textId="77777777" w:rsidR="00DE1365" w:rsidRPr="002C11B3" w:rsidRDefault="00DE1365" w:rsidP="0046307D">
            <w:pPr>
              <w:rPr>
                <w:sz w:val="26"/>
                <w:szCs w:val="26"/>
              </w:rPr>
            </w:pPr>
            <w:r w:rsidRPr="002C11B3">
              <w:rPr>
                <w:sz w:val="26"/>
                <w:szCs w:val="26"/>
              </w:rPr>
              <w:t>User must login first</w:t>
            </w:r>
          </w:p>
        </w:tc>
      </w:tr>
      <w:tr w:rsidR="00DE1365" w14:paraId="5B981C37" w14:textId="77777777" w:rsidTr="0046307D">
        <w:tc>
          <w:tcPr>
            <w:tcW w:w="2155" w:type="dxa"/>
          </w:tcPr>
          <w:p w14:paraId="464BA500" w14:textId="77777777" w:rsidR="00DE1365" w:rsidRDefault="00DE1365" w:rsidP="0046307D">
            <w:pPr>
              <w:pStyle w:val="Nidungvnbn"/>
              <w:ind w:firstLine="0"/>
            </w:pPr>
            <w:r>
              <w:rPr>
                <w:color w:val="000000"/>
              </w:rPr>
              <w:t>Flow</w:t>
            </w:r>
          </w:p>
        </w:tc>
        <w:tc>
          <w:tcPr>
            <w:tcW w:w="6622" w:type="dxa"/>
          </w:tcPr>
          <w:p w14:paraId="5F05BAA7" w14:textId="77777777" w:rsidR="00DE1365" w:rsidRDefault="00DE1365" w:rsidP="0046307D">
            <w:pPr>
              <w:pStyle w:val="Nidungvnbn"/>
              <w:ind w:firstLine="0"/>
            </w:pPr>
            <w:r>
              <w:t>Thêm nhân viên mới:</w:t>
            </w:r>
          </w:p>
          <w:p w14:paraId="79D687B5" w14:textId="77777777" w:rsidR="00DE1365" w:rsidRDefault="00DE1365" w:rsidP="0046307D">
            <w:pPr>
              <w:pStyle w:val="Nidungvnbn"/>
              <w:ind w:firstLine="0"/>
            </w:pPr>
            <w:r>
              <w:t>Nhấp vào nút "Thêm" (Add).</w:t>
            </w:r>
          </w:p>
          <w:p w14:paraId="3621324D" w14:textId="77777777" w:rsidR="00DE1365" w:rsidRDefault="00DE1365" w:rsidP="0046307D">
            <w:pPr>
              <w:pStyle w:val="Nidungvnbn"/>
              <w:ind w:firstLine="0"/>
            </w:pPr>
            <w:r>
              <w:t>Nhập địa chỉ email và vai trò của nhân viên.</w:t>
            </w:r>
          </w:p>
          <w:p w14:paraId="32937E14" w14:textId="77777777" w:rsidR="00DE1365" w:rsidRDefault="00DE1365" w:rsidP="0046307D">
            <w:pPr>
              <w:pStyle w:val="Nidungvnbn"/>
              <w:ind w:firstLine="0"/>
            </w:pPr>
            <w:r>
              <w:t>Nhấp vào nút "Gửi" (Submit).</w:t>
            </w:r>
          </w:p>
          <w:p w14:paraId="5F589164" w14:textId="77777777" w:rsidR="00DE1365" w:rsidRDefault="00DE1365" w:rsidP="0046307D">
            <w:pPr>
              <w:pStyle w:val="Nidungvnbn"/>
              <w:ind w:firstLine="0"/>
            </w:pPr>
            <w:r>
              <w:t>Khóa và mở khóa:</w:t>
            </w:r>
          </w:p>
          <w:p w14:paraId="63CE9825" w14:textId="77777777" w:rsidR="00DE1365" w:rsidRDefault="00DE1365" w:rsidP="0046307D">
            <w:pPr>
              <w:pStyle w:val="Nidungvnbn"/>
              <w:ind w:firstLine="0"/>
            </w:pPr>
            <w:r>
              <w:t>Nhấp vào nút "Khóa/Mở Khóa" trên hàng của nhân viên.</w:t>
            </w:r>
          </w:p>
          <w:p w14:paraId="07AFB616" w14:textId="77777777" w:rsidR="00DE1365" w:rsidRDefault="00DE1365" w:rsidP="0046307D">
            <w:pPr>
              <w:pStyle w:val="Nidungvnbn"/>
              <w:ind w:firstLine="0"/>
            </w:pPr>
            <w:r>
              <w:t>Trong quá trình thêm nhân viên mới, người dùng cần nhấp vào nút "Thêm," sau đó điền thông tin cần thiết như địa chỉ email và vai trò. Sau khi điền đầy đủ thông tin, họ nhấp vào nút "Gửi" để hoàn tất quá trình thêm nhân viên.</w:t>
            </w:r>
          </w:p>
          <w:p w14:paraId="7AE91A05" w14:textId="77777777" w:rsidR="00DE1365" w:rsidRDefault="00DE1365" w:rsidP="0046307D">
            <w:pPr>
              <w:pStyle w:val="Nidungvnbn"/>
              <w:ind w:firstLine="0"/>
            </w:pPr>
            <w:r>
              <w:t>Đối với việc khóa và mở khóa nhân viên, người dùng chỉ cần nhấp vào nút "Khóa/Mở Khóa" trên hàng của nhân viên tương ứng. Hành động này giúp quản lý trạng thái làm việc của nhân viên một cách thuận tiện.</w:t>
            </w:r>
          </w:p>
        </w:tc>
      </w:tr>
      <w:tr w:rsidR="00DE1365" w14:paraId="5CEF2E31" w14:textId="77777777" w:rsidTr="0046307D">
        <w:tc>
          <w:tcPr>
            <w:tcW w:w="2155" w:type="dxa"/>
          </w:tcPr>
          <w:p w14:paraId="757F411E" w14:textId="77777777" w:rsidR="00DE1365" w:rsidRDefault="00DE1365" w:rsidP="0046307D">
            <w:pPr>
              <w:pStyle w:val="Nidungvnbn"/>
              <w:ind w:firstLine="0"/>
            </w:pPr>
            <w:r>
              <w:rPr>
                <w:color w:val="000000"/>
              </w:rPr>
              <w:t>Subflows</w:t>
            </w:r>
          </w:p>
        </w:tc>
        <w:tc>
          <w:tcPr>
            <w:tcW w:w="6622" w:type="dxa"/>
          </w:tcPr>
          <w:p w14:paraId="2DF2259E" w14:textId="77777777" w:rsidR="00DE1365" w:rsidRDefault="00DE1365" w:rsidP="0046307D">
            <w:pPr>
              <w:pStyle w:val="Nidungvnbn"/>
              <w:ind w:firstLine="0"/>
            </w:pPr>
            <w:r>
              <w:t>Xem chi tiết nhân viên:</w:t>
            </w:r>
          </w:p>
          <w:p w14:paraId="3D99F2D8" w14:textId="77777777" w:rsidR="00DE1365" w:rsidRDefault="00DE1365" w:rsidP="0046307D">
            <w:pPr>
              <w:pStyle w:val="Nidungvnbn"/>
              <w:ind w:firstLine="0"/>
            </w:pPr>
            <w:r>
              <w:t>Nhấp vào nút "Xem" trên hàng của nhân viên để xem thông tin chi tiết về nhân viên đó.</w:t>
            </w:r>
          </w:p>
          <w:p w14:paraId="56061724" w14:textId="77777777" w:rsidR="00DE1365" w:rsidRDefault="00DE1365" w:rsidP="0046307D">
            <w:pPr>
              <w:pStyle w:val="Nidungvnbn"/>
              <w:ind w:firstLine="0"/>
            </w:pPr>
            <w:r>
              <w:lastRenderedPageBreak/>
              <w:t>Tìm kiếm và lọc: có thể tìm kiếm nhân viên bằng tên, địa chỉ email hoặc lọc theo vai trò.</w:t>
            </w:r>
          </w:p>
          <w:p w14:paraId="42B2B5A4" w14:textId="77777777" w:rsidR="00DE1365" w:rsidRDefault="00DE1365" w:rsidP="0046307D">
            <w:pPr>
              <w:pStyle w:val="Nidungvnbn"/>
              <w:ind w:firstLine="0"/>
            </w:pPr>
            <w:r>
              <w:t>Nhấp vào nút "Tìm Kiếm" để hiển thị kết quả tìm kiếm hoặc áp dụng bộ lọc theo vai trò.</w:t>
            </w:r>
          </w:p>
        </w:tc>
      </w:tr>
    </w:tbl>
    <w:p w14:paraId="5664E542" w14:textId="1DD7FB46" w:rsidR="0074663A" w:rsidRDefault="00BA350F" w:rsidP="0074663A">
      <w:pPr>
        <w:pStyle w:val="Caption"/>
        <w:keepNext/>
      </w:pPr>
      <w:bookmarkStart w:id="91" w:name="_Toc154349924"/>
      <w:r>
        <w:t xml:space="preserve">Bảng </w:t>
      </w:r>
      <w:fldSimple w:instr=" SEQ Table \* ARABIC ">
        <w:r w:rsidR="0074663A">
          <w:rPr>
            <w:noProof/>
          </w:rPr>
          <w:t>5</w:t>
        </w:r>
      </w:fldSimple>
      <w:r w:rsidR="00AA2FB9">
        <w:t>: UC quản lý nhân viên</w:t>
      </w:r>
      <w:bookmarkEnd w:id="91"/>
    </w:p>
    <w:tbl>
      <w:tblPr>
        <w:tblStyle w:val="TableGrid"/>
        <w:tblW w:w="0" w:type="auto"/>
        <w:tblLook w:val="04A0" w:firstRow="1" w:lastRow="0" w:firstColumn="1" w:lastColumn="0" w:noHBand="0" w:noVBand="1"/>
      </w:tblPr>
      <w:tblGrid>
        <w:gridCol w:w="2155"/>
        <w:gridCol w:w="6622"/>
      </w:tblGrid>
      <w:tr w:rsidR="00DE1365" w14:paraId="3243BAF3" w14:textId="77777777" w:rsidTr="0046307D">
        <w:tc>
          <w:tcPr>
            <w:tcW w:w="2155" w:type="dxa"/>
          </w:tcPr>
          <w:p w14:paraId="50E6C036" w14:textId="77777777" w:rsidR="00DE1365" w:rsidRDefault="00DE1365" w:rsidP="0046307D">
            <w:pPr>
              <w:pStyle w:val="Nidungvnbn"/>
              <w:tabs>
                <w:tab w:val="center" w:pos="969"/>
              </w:tabs>
              <w:ind w:firstLine="0"/>
            </w:pPr>
            <w:r>
              <w:t>ID</w:t>
            </w:r>
          </w:p>
        </w:tc>
        <w:tc>
          <w:tcPr>
            <w:tcW w:w="6622" w:type="dxa"/>
          </w:tcPr>
          <w:p w14:paraId="3F68CB15" w14:textId="77777777" w:rsidR="00DE1365" w:rsidRDefault="00DE1365" w:rsidP="0046307D">
            <w:pPr>
              <w:pStyle w:val="Nidungvnbn"/>
              <w:tabs>
                <w:tab w:val="left" w:pos="969"/>
              </w:tabs>
              <w:ind w:firstLine="0"/>
            </w:pPr>
            <w:r>
              <w:t>UC04</w:t>
            </w:r>
          </w:p>
        </w:tc>
      </w:tr>
      <w:tr w:rsidR="00DE1365" w14:paraId="4032FA90" w14:textId="77777777" w:rsidTr="0046307D">
        <w:tc>
          <w:tcPr>
            <w:tcW w:w="2155" w:type="dxa"/>
          </w:tcPr>
          <w:p w14:paraId="6B67B957" w14:textId="77777777" w:rsidR="00DE1365" w:rsidRDefault="00DE1365" w:rsidP="0046307D">
            <w:pPr>
              <w:pStyle w:val="Nidungvnbn"/>
              <w:ind w:firstLine="0"/>
            </w:pPr>
            <w:r>
              <w:rPr>
                <w:color w:val="000000"/>
              </w:rPr>
              <w:t>Use-Case Name</w:t>
            </w:r>
          </w:p>
        </w:tc>
        <w:tc>
          <w:tcPr>
            <w:tcW w:w="6622" w:type="dxa"/>
          </w:tcPr>
          <w:p w14:paraId="053E403C" w14:textId="77777777" w:rsidR="00DE1365" w:rsidRDefault="00DE1365" w:rsidP="0046307D">
            <w:pPr>
              <w:pStyle w:val="Nidungvnbn"/>
              <w:ind w:firstLine="0"/>
            </w:pPr>
            <w:r w:rsidRPr="00EB6230">
              <w:t>Manage Customer</w:t>
            </w:r>
          </w:p>
        </w:tc>
      </w:tr>
      <w:tr w:rsidR="00DE1365" w14:paraId="21537B30" w14:textId="77777777" w:rsidTr="0046307D">
        <w:tc>
          <w:tcPr>
            <w:tcW w:w="2155" w:type="dxa"/>
          </w:tcPr>
          <w:p w14:paraId="7EC34C10" w14:textId="77777777" w:rsidR="00DE1365" w:rsidRDefault="00DE1365" w:rsidP="0046307D">
            <w:pPr>
              <w:pStyle w:val="Nidungvnbn"/>
              <w:ind w:firstLine="0"/>
            </w:pPr>
            <w:r>
              <w:rPr>
                <w:color w:val="000000"/>
              </w:rPr>
              <w:t>Actors</w:t>
            </w:r>
          </w:p>
        </w:tc>
        <w:tc>
          <w:tcPr>
            <w:tcW w:w="6622" w:type="dxa"/>
          </w:tcPr>
          <w:p w14:paraId="2549F547" w14:textId="77777777" w:rsidR="00DE1365" w:rsidRDefault="00DE1365" w:rsidP="0046307D">
            <w:pPr>
              <w:pStyle w:val="Nidungvnbn"/>
              <w:ind w:firstLine="0"/>
            </w:pPr>
            <w:r w:rsidRPr="00EB6230">
              <w:t xml:space="preserve">Admin, </w:t>
            </w:r>
            <w:r>
              <w:t>Nhân viên chăm sóc khách hàng</w:t>
            </w:r>
            <w:r w:rsidRPr="00EB6230">
              <w:t>, Customer</w:t>
            </w:r>
          </w:p>
        </w:tc>
      </w:tr>
      <w:tr w:rsidR="00DE1365" w14:paraId="178CDB71" w14:textId="77777777" w:rsidTr="0046307D">
        <w:tc>
          <w:tcPr>
            <w:tcW w:w="2155" w:type="dxa"/>
          </w:tcPr>
          <w:p w14:paraId="1AA9A47A" w14:textId="77777777" w:rsidR="00DE1365" w:rsidRDefault="00DE1365" w:rsidP="0046307D">
            <w:pPr>
              <w:pStyle w:val="Nidungvnbn"/>
              <w:ind w:firstLine="0"/>
            </w:pPr>
            <w:r>
              <w:rPr>
                <w:color w:val="000000"/>
              </w:rPr>
              <w:t>Primary Actors</w:t>
            </w:r>
          </w:p>
        </w:tc>
        <w:tc>
          <w:tcPr>
            <w:tcW w:w="6622" w:type="dxa"/>
          </w:tcPr>
          <w:p w14:paraId="79178D18" w14:textId="77777777" w:rsidR="00DE1365" w:rsidRDefault="00DE1365" w:rsidP="0046307D">
            <w:pPr>
              <w:pStyle w:val="Nidungvnbn"/>
              <w:ind w:firstLine="0"/>
            </w:pPr>
            <w:r w:rsidRPr="00EB6230">
              <w:t xml:space="preserve">Admin, </w:t>
            </w:r>
            <w:r>
              <w:t>Nhân viên chăm sóc khách hàng</w:t>
            </w:r>
          </w:p>
        </w:tc>
      </w:tr>
      <w:tr w:rsidR="00DE1365" w14:paraId="64DA52BE" w14:textId="77777777" w:rsidTr="0046307D">
        <w:tc>
          <w:tcPr>
            <w:tcW w:w="2155" w:type="dxa"/>
          </w:tcPr>
          <w:p w14:paraId="11CB2C23" w14:textId="77777777" w:rsidR="00DE1365" w:rsidRDefault="00DE1365" w:rsidP="0046307D">
            <w:pPr>
              <w:pStyle w:val="Nidungvnbn"/>
              <w:ind w:firstLine="0"/>
            </w:pPr>
            <w:r>
              <w:rPr>
                <w:color w:val="000000"/>
              </w:rPr>
              <w:t>Brief Description</w:t>
            </w:r>
          </w:p>
        </w:tc>
        <w:tc>
          <w:tcPr>
            <w:tcW w:w="6622" w:type="dxa"/>
          </w:tcPr>
          <w:p w14:paraId="3A68E307" w14:textId="77777777" w:rsidR="00DE1365" w:rsidRPr="00EB6230" w:rsidRDefault="00DE1365" w:rsidP="0046307D">
            <w:pPr>
              <w:rPr>
                <w:sz w:val="26"/>
                <w:szCs w:val="26"/>
              </w:rPr>
            </w:pPr>
            <w:r w:rsidRPr="00EB6230">
              <w:rPr>
                <w:sz w:val="26"/>
                <w:szCs w:val="26"/>
              </w:rPr>
              <w:t>Đây là một công cụ để quản lý tài khoản của khách hàng, cũng như xem tổng quan về các tài khoản này.</w:t>
            </w:r>
          </w:p>
        </w:tc>
      </w:tr>
      <w:tr w:rsidR="00DE1365" w14:paraId="22D721B9" w14:textId="77777777" w:rsidTr="0046307D">
        <w:tc>
          <w:tcPr>
            <w:tcW w:w="2155" w:type="dxa"/>
          </w:tcPr>
          <w:p w14:paraId="26A51CA4" w14:textId="77777777" w:rsidR="00DE1365" w:rsidRDefault="00DE1365" w:rsidP="0046307D">
            <w:pPr>
              <w:pStyle w:val="Nidungvnbn"/>
              <w:ind w:firstLine="0"/>
            </w:pPr>
            <w:r>
              <w:rPr>
                <w:color w:val="000000"/>
              </w:rPr>
              <w:t>Trigger</w:t>
            </w:r>
          </w:p>
        </w:tc>
        <w:tc>
          <w:tcPr>
            <w:tcW w:w="6622" w:type="dxa"/>
          </w:tcPr>
          <w:p w14:paraId="27487C59" w14:textId="77777777" w:rsidR="00DE1365" w:rsidRDefault="00DE1365" w:rsidP="0046307D">
            <w:pPr>
              <w:pStyle w:val="Nidungvnbn"/>
              <w:ind w:firstLine="0"/>
            </w:pPr>
            <w:r w:rsidRPr="00EB6230">
              <w:t xml:space="preserve">Admin </w:t>
            </w:r>
            <w:r>
              <w:t>nhấn</w:t>
            </w:r>
            <w:r w:rsidRPr="00EB6230">
              <w:t xml:space="preserve"> the Customer Management menu</w:t>
            </w:r>
          </w:p>
        </w:tc>
      </w:tr>
      <w:tr w:rsidR="00DE1365" w14:paraId="476D30E2" w14:textId="77777777" w:rsidTr="0046307D">
        <w:tc>
          <w:tcPr>
            <w:tcW w:w="2155" w:type="dxa"/>
          </w:tcPr>
          <w:p w14:paraId="3235834F" w14:textId="77777777" w:rsidR="00DE1365" w:rsidRDefault="00DE1365" w:rsidP="0046307D">
            <w:pPr>
              <w:pStyle w:val="NormalWeb"/>
              <w:spacing w:before="0" w:beforeAutospacing="0" w:after="0" w:afterAutospacing="0"/>
            </w:pPr>
            <w:r>
              <w:rPr>
                <w:color w:val="000000"/>
                <w:sz w:val="26"/>
                <w:szCs w:val="26"/>
              </w:rPr>
              <w:t>Pre-conditions</w:t>
            </w:r>
          </w:p>
        </w:tc>
        <w:tc>
          <w:tcPr>
            <w:tcW w:w="6622" w:type="dxa"/>
          </w:tcPr>
          <w:p w14:paraId="49FB4404" w14:textId="77777777" w:rsidR="00DE1365" w:rsidRDefault="00DE1365" w:rsidP="0046307D">
            <w:pPr>
              <w:pStyle w:val="Nidungvnbn"/>
              <w:ind w:firstLine="0"/>
            </w:pPr>
            <w:r w:rsidRPr="00EB6230">
              <w:t>User must login first</w:t>
            </w:r>
          </w:p>
        </w:tc>
      </w:tr>
      <w:tr w:rsidR="00DE1365" w14:paraId="0EFAB206" w14:textId="77777777" w:rsidTr="0046307D">
        <w:tc>
          <w:tcPr>
            <w:tcW w:w="2155" w:type="dxa"/>
          </w:tcPr>
          <w:p w14:paraId="42F9295D" w14:textId="77777777" w:rsidR="00DE1365" w:rsidRDefault="00DE1365" w:rsidP="0046307D">
            <w:pPr>
              <w:pStyle w:val="Nidungvnbn"/>
              <w:ind w:firstLine="0"/>
            </w:pPr>
            <w:r>
              <w:rPr>
                <w:color w:val="000000"/>
              </w:rPr>
              <w:t>Flow</w:t>
            </w:r>
          </w:p>
        </w:tc>
        <w:tc>
          <w:tcPr>
            <w:tcW w:w="6622" w:type="dxa"/>
          </w:tcPr>
          <w:p w14:paraId="6BB4B7C3" w14:textId="77777777" w:rsidR="00DE1365" w:rsidRDefault="00DE1365" w:rsidP="0046307D">
            <w:pPr>
              <w:pStyle w:val="Nidungvnbn"/>
              <w:ind w:firstLine="0"/>
            </w:pPr>
            <w:r w:rsidRPr="00EB6230">
              <w:t>Người dùng có thể nhấp vào nút "Xem" để xem chi tiết thông tin của khách hàng.</w:t>
            </w:r>
          </w:p>
        </w:tc>
      </w:tr>
      <w:tr w:rsidR="00DE1365" w14:paraId="0DBFE258" w14:textId="77777777" w:rsidTr="0046307D">
        <w:tc>
          <w:tcPr>
            <w:tcW w:w="2155" w:type="dxa"/>
          </w:tcPr>
          <w:p w14:paraId="428C3F29" w14:textId="77777777" w:rsidR="00DE1365" w:rsidRDefault="00DE1365" w:rsidP="0046307D">
            <w:pPr>
              <w:pStyle w:val="Nidungvnbn"/>
              <w:ind w:firstLine="0"/>
            </w:pPr>
            <w:r>
              <w:rPr>
                <w:color w:val="000000"/>
              </w:rPr>
              <w:t>Subflows</w:t>
            </w:r>
          </w:p>
        </w:tc>
        <w:tc>
          <w:tcPr>
            <w:tcW w:w="6622" w:type="dxa"/>
          </w:tcPr>
          <w:p w14:paraId="195FDD77" w14:textId="77777777" w:rsidR="00DE1365" w:rsidRDefault="00DE1365" w:rsidP="0046307D">
            <w:pPr>
              <w:pStyle w:val="Nidungvnbn"/>
              <w:ind w:firstLine="0"/>
            </w:pPr>
            <w:r w:rsidRPr="00EB6230">
              <w:t>Actor can search by name, email</w:t>
            </w:r>
          </w:p>
        </w:tc>
      </w:tr>
    </w:tbl>
    <w:p w14:paraId="6FD32BAF" w14:textId="0E39FAF4" w:rsidR="0074663A" w:rsidRDefault="00BA350F" w:rsidP="0074663A">
      <w:pPr>
        <w:pStyle w:val="Caption"/>
        <w:keepNext/>
      </w:pPr>
      <w:bookmarkStart w:id="92" w:name="_Toc154349925"/>
      <w:r>
        <w:t xml:space="preserve">Bảng </w:t>
      </w:r>
      <w:fldSimple w:instr=" SEQ Table \* ARABIC ">
        <w:r w:rsidR="0074663A">
          <w:rPr>
            <w:noProof/>
          </w:rPr>
          <w:t>6</w:t>
        </w:r>
      </w:fldSimple>
      <w:r w:rsidR="00AA2FB9">
        <w:t>: UC</w:t>
      </w:r>
      <w:r w:rsidR="005B4045">
        <w:t xml:space="preserve"> quản lý khách hàng</w:t>
      </w:r>
      <w:bookmarkEnd w:id="92"/>
    </w:p>
    <w:tbl>
      <w:tblPr>
        <w:tblStyle w:val="TableGrid"/>
        <w:tblW w:w="0" w:type="auto"/>
        <w:tblLook w:val="04A0" w:firstRow="1" w:lastRow="0" w:firstColumn="1" w:lastColumn="0" w:noHBand="0" w:noVBand="1"/>
      </w:tblPr>
      <w:tblGrid>
        <w:gridCol w:w="2155"/>
        <w:gridCol w:w="6622"/>
      </w:tblGrid>
      <w:tr w:rsidR="00DE1365" w14:paraId="4FE91A62" w14:textId="77777777" w:rsidTr="0046307D">
        <w:tc>
          <w:tcPr>
            <w:tcW w:w="2155" w:type="dxa"/>
          </w:tcPr>
          <w:p w14:paraId="5F5DA8B6" w14:textId="77777777" w:rsidR="00DE1365" w:rsidRDefault="00DE1365" w:rsidP="0046307D">
            <w:pPr>
              <w:pStyle w:val="Nidungvnbn"/>
              <w:tabs>
                <w:tab w:val="center" w:pos="969"/>
              </w:tabs>
              <w:ind w:firstLine="0"/>
            </w:pPr>
            <w:r>
              <w:t>ID</w:t>
            </w:r>
          </w:p>
        </w:tc>
        <w:tc>
          <w:tcPr>
            <w:tcW w:w="6622" w:type="dxa"/>
          </w:tcPr>
          <w:p w14:paraId="271E4927" w14:textId="77777777" w:rsidR="00DE1365" w:rsidRDefault="00DE1365" w:rsidP="0046307D">
            <w:pPr>
              <w:pStyle w:val="Nidungvnbn"/>
              <w:ind w:firstLine="0"/>
            </w:pPr>
            <w:r>
              <w:t>UC05</w:t>
            </w:r>
          </w:p>
        </w:tc>
      </w:tr>
      <w:tr w:rsidR="00DE1365" w14:paraId="1B7B312F" w14:textId="77777777" w:rsidTr="0046307D">
        <w:tc>
          <w:tcPr>
            <w:tcW w:w="2155" w:type="dxa"/>
          </w:tcPr>
          <w:p w14:paraId="3CA60ACD" w14:textId="77777777" w:rsidR="00DE1365" w:rsidRDefault="00DE1365" w:rsidP="0046307D">
            <w:pPr>
              <w:pStyle w:val="Nidungvnbn"/>
              <w:ind w:firstLine="0"/>
            </w:pPr>
            <w:r>
              <w:rPr>
                <w:color w:val="000000"/>
              </w:rPr>
              <w:t>Use-Case Name</w:t>
            </w:r>
          </w:p>
        </w:tc>
        <w:tc>
          <w:tcPr>
            <w:tcW w:w="6622" w:type="dxa"/>
          </w:tcPr>
          <w:p w14:paraId="48F93536" w14:textId="77777777" w:rsidR="00DE1365" w:rsidRDefault="00DE1365" w:rsidP="0046307D">
            <w:pPr>
              <w:pStyle w:val="Nidungvnbn"/>
              <w:ind w:firstLine="0"/>
            </w:pPr>
            <w:r>
              <w:t>Quản lý sản phẩm và dự án</w:t>
            </w:r>
          </w:p>
        </w:tc>
      </w:tr>
      <w:tr w:rsidR="00DE1365" w14:paraId="795E4C6F" w14:textId="77777777" w:rsidTr="0046307D">
        <w:tc>
          <w:tcPr>
            <w:tcW w:w="2155" w:type="dxa"/>
          </w:tcPr>
          <w:p w14:paraId="601AA65F" w14:textId="77777777" w:rsidR="00DE1365" w:rsidRDefault="00DE1365" w:rsidP="0046307D">
            <w:pPr>
              <w:pStyle w:val="Nidungvnbn"/>
              <w:ind w:firstLine="0"/>
            </w:pPr>
            <w:r>
              <w:rPr>
                <w:color w:val="000000"/>
              </w:rPr>
              <w:t>Actors</w:t>
            </w:r>
          </w:p>
        </w:tc>
        <w:tc>
          <w:tcPr>
            <w:tcW w:w="6622" w:type="dxa"/>
          </w:tcPr>
          <w:p w14:paraId="796D8398" w14:textId="77777777" w:rsidR="00DE1365" w:rsidRDefault="00DE1365" w:rsidP="0046307D">
            <w:pPr>
              <w:pStyle w:val="Nidungvnbn"/>
              <w:ind w:firstLine="0"/>
            </w:pPr>
            <w:r w:rsidRPr="00EB6230">
              <w:t>Admin, Repository manager</w:t>
            </w:r>
          </w:p>
        </w:tc>
      </w:tr>
      <w:tr w:rsidR="00DE1365" w14:paraId="288B8CCF" w14:textId="77777777" w:rsidTr="0046307D">
        <w:tc>
          <w:tcPr>
            <w:tcW w:w="2155" w:type="dxa"/>
          </w:tcPr>
          <w:p w14:paraId="31A74605" w14:textId="77777777" w:rsidR="00DE1365" w:rsidRDefault="00DE1365" w:rsidP="0046307D">
            <w:pPr>
              <w:pStyle w:val="Nidungvnbn"/>
              <w:ind w:firstLine="0"/>
            </w:pPr>
            <w:r>
              <w:rPr>
                <w:color w:val="000000"/>
              </w:rPr>
              <w:t>Primary Actors</w:t>
            </w:r>
          </w:p>
        </w:tc>
        <w:tc>
          <w:tcPr>
            <w:tcW w:w="6622" w:type="dxa"/>
          </w:tcPr>
          <w:p w14:paraId="793605DB" w14:textId="77777777" w:rsidR="00DE1365" w:rsidRDefault="00DE1365" w:rsidP="0046307D">
            <w:pPr>
              <w:pStyle w:val="Nidungvnbn"/>
              <w:ind w:firstLine="0"/>
            </w:pPr>
            <w:r w:rsidRPr="00EB6230">
              <w:t>Admin, Repository manager</w:t>
            </w:r>
          </w:p>
        </w:tc>
      </w:tr>
      <w:tr w:rsidR="00DE1365" w14:paraId="18FDC9C8" w14:textId="77777777" w:rsidTr="0046307D">
        <w:tc>
          <w:tcPr>
            <w:tcW w:w="2155" w:type="dxa"/>
          </w:tcPr>
          <w:p w14:paraId="0CA5AA8F" w14:textId="77777777" w:rsidR="00DE1365" w:rsidRDefault="00DE1365" w:rsidP="0046307D">
            <w:pPr>
              <w:pStyle w:val="Nidungvnbn"/>
              <w:ind w:firstLine="0"/>
            </w:pPr>
            <w:r>
              <w:rPr>
                <w:color w:val="000000"/>
              </w:rPr>
              <w:t>Brief Description</w:t>
            </w:r>
          </w:p>
        </w:tc>
        <w:tc>
          <w:tcPr>
            <w:tcW w:w="6622" w:type="dxa"/>
          </w:tcPr>
          <w:p w14:paraId="4A8CDCC2" w14:textId="77777777" w:rsidR="00DE1365" w:rsidRDefault="00DE1365" w:rsidP="0046307D">
            <w:pPr>
              <w:pStyle w:val="Nidungvnbn"/>
              <w:ind w:firstLine="0"/>
            </w:pPr>
            <w:r w:rsidRPr="00EB6230">
              <w:t>Cung cấp công cụ để quản lý sản phẩm, bao gồm thêm mới, chỉnh sửa, và xóa sản phẩm. Nó cũng hỗ trợ nhập sản phẩm từ các nhà cung cấp và quản lý thông tin của các nhà cung cấp (CRUD).</w:t>
            </w:r>
          </w:p>
        </w:tc>
      </w:tr>
      <w:tr w:rsidR="00DE1365" w14:paraId="3B0FF5D9" w14:textId="77777777" w:rsidTr="0046307D">
        <w:tc>
          <w:tcPr>
            <w:tcW w:w="2155" w:type="dxa"/>
          </w:tcPr>
          <w:p w14:paraId="5B32C62F" w14:textId="77777777" w:rsidR="00DE1365" w:rsidRDefault="00DE1365" w:rsidP="0046307D">
            <w:pPr>
              <w:pStyle w:val="Nidungvnbn"/>
              <w:ind w:firstLine="0"/>
            </w:pPr>
            <w:r>
              <w:rPr>
                <w:color w:val="000000"/>
              </w:rPr>
              <w:t>Trigger</w:t>
            </w:r>
          </w:p>
        </w:tc>
        <w:tc>
          <w:tcPr>
            <w:tcW w:w="6622" w:type="dxa"/>
          </w:tcPr>
          <w:p w14:paraId="45E9F2AF" w14:textId="77777777" w:rsidR="00DE1365" w:rsidRPr="00EB6230" w:rsidRDefault="00DE1365" w:rsidP="0046307D">
            <w:pPr>
              <w:rPr>
                <w:sz w:val="26"/>
                <w:szCs w:val="26"/>
              </w:rPr>
            </w:pPr>
            <w:r w:rsidRPr="00EB6230">
              <w:rPr>
                <w:sz w:val="26"/>
                <w:szCs w:val="26"/>
              </w:rPr>
              <w:t xml:space="preserve">Actor </w:t>
            </w:r>
            <w:r>
              <w:rPr>
                <w:sz w:val="26"/>
                <w:szCs w:val="26"/>
              </w:rPr>
              <w:t>nhấn</w:t>
            </w:r>
            <w:r w:rsidRPr="00EB6230">
              <w:rPr>
                <w:sz w:val="26"/>
                <w:szCs w:val="26"/>
              </w:rPr>
              <w:t xml:space="preserve"> the Product and repository Management menu</w:t>
            </w:r>
          </w:p>
        </w:tc>
      </w:tr>
      <w:tr w:rsidR="00DE1365" w14:paraId="04BA5A32" w14:textId="77777777" w:rsidTr="0046307D">
        <w:tc>
          <w:tcPr>
            <w:tcW w:w="2155" w:type="dxa"/>
          </w:tcPr>
          <w:p w14:paraId="6E574A3D" w14:textId="77777777" w:rsidR="00DE1365" w:rsidRDefault="00DE1365" w:rsidP="0046307D">
            <w:pPr>
              <w:pStyle w:val="Nidungvnbn"/>
              <w:ind w:firstLine="0"/>
            </w:pPr>
            <w:r>
              <w:rPr>
                <w:color w:val="000000"/>
              </w:rPr>
              <w:t>Pre-conditions</w:t>
            </w:r>
          </w:p>
        </w:tc>
        <w:tc>
          <w:tcPr>
            <w:tcW w:w="6622" w:type="dxa"/>
          </w:tcPr>
          <w:p w14:paraId="25C80025" w14:textId="77777777" w:rsidR="00DE1365" w:rsidRDefault="00DE1365" w:rsidP="0046307D">
            <w:pPr>
              <w:pStyle w:val="Nidungvnbn"/>
              <w:ind w:firstLine="0"/>
            </w:pPr>
            <w:r w:rsidRPr="00EB6230">
              <w:t>User must login first</w:t>
            </w:r>
          </w:p>
        </w:tc>
      </w:tr>
      <w:tr w:rsidR="00DE1365" w14:paraId="100C9311" w14:textId="77777777" w:rsidTr="0046307D">
        <w:tc>
          <w:tcPr>
            <w:tcW w:w="2155" w:type="dxa"/>
          </w:tcPr>
          <w:p w14:paraId="7C22DFF7" w14:textId="77777777" w:rsidR="00DE1365" w:rsidRDefault="00DE1365" w:rsidP="0046307D">
            <w:pPr>
              <w:pStyle w:val="Nidungvnbn"/>
              <w:ind w:firstLine="0"/>
            </w:pPr>
            <w:r>
              <w:rPr>
                <w:color w:val="000000"/>
              </w:rPr>
              <w:lastRenderedPageBreak/>
              <w:t>Flow</w:t>
            </w:r>
          </w:p>
        </w:tc>
        <w:tc>
          <w:tcPr>
            <w:tcW w:w="6622" w:type="dxa"/>
          </w:tcPr>
          <w:p w14:paraId="60F70296" w14:textId="77777777" w:rsidR="00DE1365" w:rsidRDefault="00DE1365" w:rsidP="0046307D">
            <w:pPr>
              <w:pStyle w:val="Nidungvnbn"/>
              <w:ind w:firstLine="0"/>
            </w:pPr>
            <w:r>
              <w:t>Thêm Mới Sản Phẩm: Người dùng có thể thêm sản phẩm mới vào hệ thống bằng cách sử dụng công cụ thêm mới. Họ sẽ cung cấp thông tin chi tiết về sản phẩm như tên, giá, mô tả, hình ảnh, và các thuộc tính khác.</w:t>
            </w:r>
          </w:p>
          <w:p w14:paraId="7F2B1811" w14:textId="77777777" w:rsidR="00DE1365" w:rsidRDefault="00DE1365" w:rsidP="0046307D">
            <w:pPr>
              <w:pStyle w:val="Nidungvnbn"/>
              <w:ind w:firstLine="0"/>
            </w:pPr>
            <w:r>
              <w:t>Chỉnh Sửa Sản Phẩm: Cung cấp khả năng chỉnh sửa thông tin của sản phẩm đã tồn tại, giúp người quản lý cập nhật thông tin khi cần thiết.</w:t>
            </w:r>
          </w:p>
          <w:p w14:paraId="334753BD" w14:textId="77777777" w:rsidR="00DE1365" w:rsidRDefault="00DE1365" w:rsidP="0046307D">
            <w:pPr>
              <w:pStyle w:val="Nidungvnbn"/>
              <w:ind w:firstLine="0"/>
            </w:pPr>
            <w:r>
              <w:t>Xóa Sản Phẩm: Cho phép người dùng xóa sản phẩm khỏi hệ thống nếu không còn cần thiết hoặc đã ngừng sản xuất.</w:t>
            </w:r>
          </w:p>
          <w:p w14:paraId="52645466" w14:textId="77777777" w:rsidR="00DE1365" w:rsidRDefault="00DE1365" w:rsidP="0046307D">
            <w:pPr>
              <w:pStyle w:val="Nidungvnbn"/>
              <w:ind w:firstLine="0"/>
            </w:pPr>
            <w:r>
              <w:t>Nhập Sản Phẩm từ Nhà Cung Cấp: Hỗ trợ quá trình nhập sản phẩm mới từ các nhà cung cấp. Người dùng có thể nhập thông tin sản phẩm và lựa chọn từ danh sách các nhà cung cấp.</w:t>
            </w:r>
          </w:p>
          <w:p w14:paraId="6E06A59E" w14:textId="77777777" w:rsidR="00DE1365" w:rsidRDefault="00DE1365" w:rsidP="0046307D">
            <w:pPr>
              <w:pStyle w:val="Nidungvnbn"/>
              <w:ind w:firstLine="0"/>
            </w:pPr>
            <w:r>
              <w:t>CRUD Nhà Cung Cấp: Cung cấp khả năng quản lý thông tin của các nhà cung cấp, bao gồm thêm mới, chỉnh sửa, và xóa nhà cung cấp.</w:t>
            </w:r>
          </w:p>
        </w:tc>
      </w:tr>
      <w:tr w:rsidR="00DE1365" w14:paraId="65A0CF45" w14:textId="77777777" w:rsidTr="0046307D">
        <w:tc>
          <w:tcPr>
            <w:tcW w:w="2155" w:type="dxa"/>
          </w:tcPr>
          <w:p w14:paraId="4D729F9C" w14:textId="77777777" w:rsidR="00DE1365" w:rsidRDefault="00DE1365" w:rsidP="0046307D">
            <w:pPr>
              <w:pStyle w:val="Nidungvnbn"/>
              <w:ind w:firstLine="0"/>
            </w:pPr>
            <w:r>
              <w:rPr>
                <w:color w:val="000000"/>
              </w:rPr>
              <w:t>Subflows</w:t>
            </w:r>
          </w:p>
        </w:tc>
        <w:tc>
          <w:tcPr>
            <w:tcW w:w="6622" w:type="dxa"/>
          </w:tcPr>
          <w:p w14:paraId="4161F27F" w14:textId="77777777" w:rsidR="00DE1365" w:rsidRPr="00EB6230" w:rsidRDefault="00DE1365" w:rsidP="0046307D">
            <w:pPr>
              <w:rPr>
                <w:sz w:val="26"/>
                <w:szCs w:val="26"/>
              </w:rPr>
            </w:pPr>
            <w:r w:rsidRPr="00EB6230">
              <w:rPr>
                <w:sz w:val="26"/>
                <w:szCs w:val="26"/>
              </w:rPr>
              <w:t>Manage supplier: CRUD suppliers Search by name, filter by category</w:t>
            </w:r>
          </w:p>
        </w:tc>
      </w:tr>
    </w:tbl>
    <w:p w14:paraId="121015D1" w14:textId="4B88212D" w:rsidR="0074663A" w:rsidRDefault="00BA350F" w:rsidP="0074663A">
      <w:pPr>
        <w:pStyle w:val="Caption"/>
        <w:keepNext/>
      </w:pPr>
      <w:bookmarkStart w:id="93" w:name="_Toc154349926"/>
      <w:r>
        <w:t xml:space="preserve">Bảng </w:t>
      </w:r>
      <w:fldSimple w:instr=" SEQ Table \* ARABIC ">
        <w:r w:rsidR="0074663A">
          <w:rPr>
            <w:noProof/>
          </w:rPr>
          <w:t>7</w:t>
        </w:r>
      </w:fldSimple>
      <w:r w:rsidR="005B4045">
        <w:t>: UC q</w:t>
      </w:r>
      <w:r w:rsidR="005B4045" w:rsidRPr="005B4045">
        <w:t>uản lý sản phẩm và dự án</w:t>
      </w:r>
      <w:bookmarkEnd w:id="93"/>
    </w:p>
    <w:tbl>
      <w:tblPr>
        <w:tblStyle w:val="TableGrid"/>
        <w:tblW w:w="0" w:type="auto"/>
        <w:tblLook w:val="04A0" w:firstRow="1" w:lastRow="0" w:firstColumn="1" w:lastColumn="0" w:noHBand="0" w:noVBand="1"/>
      </w:tblPr>
      <w:tblGrid>
        <w:gridCol w:w="2155"/>
        <w:gridCol w:w="6622"/>
      </w:tblGrid>
      <w:tr w:rsidR="00DE1365" w14:paraId="5A917009" w14:textId="77777777" w:rsidTr="0046307D">
        <w:tc>
          <w:tcPr>
            <w:tcW w:w="2155" w:type="dxa"/>
          </w:tcPr>
          <w:p w14:paraId="5D4C795A" w14:textId="77777777" w:rsidR="00DE1365" w:rsidRDefault="00DE1365" w:rsidP="0046307D">
            <w:pPr>
              <w:pStyle w:val="Nidungvnbn"/>
              <w:tabs>
                <w:tab w:val="center" w:pos="969"/>
              </w:tabs>
              <w:ind w:firstLine="0"/>
            </w:pPr>
            <w:r>
              <w:t>ID</w:t>
            </w:r>
          </w:p>
        </w:tc>
        <w:tc>
          <w:tcPr>
            <w:tcW w:w="6622" w:type="dxa"/>
          </w:tcPr>
          <w:p w14:paraId="59D85067" w14:textId="77777777" w:rsidR="00DE1365" w:rsidRDefault="00DE1365" w:rsidP="0046307D">
            <w:pPr>
              <w:pStyle w:val="Nidungvnbn"/>
              <w:ind w:firstLine="0"/>
            </w:pPr>
            <w:r w:rsidRPr="00EB6230">
              <w:t>UC06</w:t>
            </w:r>
          </w:p>
        </w:tc>
      </w:tr>
      <w:tr w:rsidR="00DE1365" w14:paraId="3CC4C788" w14:textId="77777777" w:rsidTr="0046307D">
        <w:tc>
          <w:tcPr>
            <w:tcW w:w="2155" w:type="dxa"/>
          </w:tcPr>
          <w:p w14:paraId="1883E356" w14:textId="77777777" w:rsidR="00DE1365" w:rsidRDefault="00DE1365" w:rsidP="0046307D">
            <w:pPr>
              <w:pStyle w:val="Nidungvnbn"/>
              <w:ind w:firstLine="0"/>
            </w:pPr>
            <w:r>
              <w:rPr>
                <w:color w:val="000000"/>
              </w:rPr>
              <w:t>Use-Case Name</w:t>
            </w:r>
          </w:p>
        </w:tc>
        <w:tc>
          <w:tcPr>
            <w:tcW w:w="6622" w:type="dxa"/>
          </w:tcPr>
          <w:p w14:paraId="16B51A75" w14:textId="77777777" w:rsidR="00DE1365" w:rsidRDefault="00DE1365" w:rsidP="0046307D">
            <w:pPr>
              <w:pStyle w:val="Nidungvnbn"/>
              <w:ind w:firstLine="0"/>
            </w:pPr>
            <w:r>
              <w:t>Quản lý bài đăng</w:t>
            </w:r>
          </w:p>
        </w:tc>
      </w:tr>
      <w:tr w:rsidR="00DE1365" w14:paraId="3C788EA5" w14:textId="77777777" w:rsidTr="0046307D">
        <w:tc>
          <w:tcPr>
            <w:tcW w:w="2155" w:type="dxa"/>
          </w:tcPr>
          <w:p w14:paraId="64277BC1" w14:textId="77777777" w:rsidR="00DE1365" w:rsidRDefault="00DE1365" w:rsidP="0046307D">
            <w:pPr>
              <w:pStyle w:val="Nidungvnbn"/>
              <w:ind w:firstLine="0"/>
            </w:pPr>
            <w:r>
              <w:rPr>
                <w:color w:val="000000"/>
              </w:rPr>
              <w:t>Actors</w:t>
            </w:r>
          </w:p>
        </w:tc>
        <w:tc>
          <w:tcPr>
            <w:tcW w:w="6622" w:type="dxa"/>
          </w:tcPr>
          <w:p w14:paraId="59C382AA" w14:textId="77777777" w:rsidR="00DE1365" w:rsidRDefault="00DE1365" w:rsidP="0046307D">
            <w:pPr>
              <w:pStyle w:val="Nidungvnbn"/>
              <w:ind w:firstLine="0"/>
            </w:pPr>
            <w:r w:rsidRPr="00EB6230">
              <w:t>Admin, Marketing employee</w:t>
            </w:r>
          </w:p>
        </w:tc>
      </w:tr>
      <w:tr w:rsidR="00DE1365" w14:paraId="426EEA81" w14:textId="77777777" w:rsidTr="0046307D">
        <w:tc>
          <w:tcPr>
            <w:tcW w:w="2155" w:type="dxa"/>
          </w:tcPr>
          <w:p w14:paraId="78053671" w14:textId="77777777" w:rsidR="00DE1365" w:rsidRDefault="00DE1365" w:rsidP="0046307D">
            <w:pPr>
              <w:pStyle w:val="Nidungvnbn"/>
              <w:ind w:firstLine="0"/>
            </w:pPr>
            <w:r>
              <w:rPr>
                <w:color w:val="000000"/>
              </w:rPr>
              <w:t>Primary Actors</w:t>
            </w:r>
          </w:p>
        </w:tc>
        <w:tc>
          <w:tcPr>
            <w:tcW w:w="6622" w:type="dxa"/>
          </w:tcPr>
          <w:p w14:paraId="7B067978" w14:textId="77777777" w:rsidR="00DE1365" w:rsidRDefault="00DE1365" w:rsidP="0046307D">
            <w:pPr>
              <w:pStyle w:val="Nidungvnbn"/>
              <w:ind w:firstLine="0"/>
            </w:pPr>
            <w:r w:rsidRPr="00EB6230">
              <w:t>Admin, Marketing employee</w:t>
            </w:r>
          </w:p>
        </w:tc>
      </w:tr>
      <w:tr w:rsidR="00DE1365" w14:paraId="2FD76872" w14:textId="77777777" w:rsidTr="0046307D">
        <w:tc>
          <w:tcPr>
            <w:tcW w:w="2155" w:type="dxa"/>
          </w:tcPr>
          <w:p w14:paraId="34271EB8" w14:textId="77777777" w:rsidR="00DE1365" w:rsidRDefault="00DE1365" w:rsidP="0046307D">
            <w:pPr>
              <w:pStyle w:val="Nidungvnbn"/>
              <w:ind w:firstLine="0"/>
            </w:pPr>
            <w:r>
              <w:rPr>
                <w:color w:val="000000"/>
              </w:rPr>
              <w:t>Brief Description</w:t>
            </w:r>
          </w:p>
        </w:tc>
        <w:tc>
          <w:tcPr>
            <w:tcW w:w="6622" w:type="dxa"/>
          </w:tcPr>
          <w:p w14:paraId="5BD25A19" w14:textId="77777777" w:rsidR="00DE1365" w:rsidRDefault="00DE1365" w:rsidP="0046307D">
            <w:pPr>
              <w:pStyle w:val="Nidungvnbn"/>
              <w:ind w:firstLine="0"/>
            </w:pPr>
            <w:r w:rsidRPr="00EB6230">
              <w:t>Cung cấp công cụ để quản lý bài viết trên trang web, bao gồm thêm mới, chỉnh sửa, và xóa bài viết. Người sử dụng cũng có thể xem thông tin tổng quan về bài viết.</w:t>
            </w:r>
          </w:p>
        </w:tc>
      </w:tr>
      <w:tr w:rsidR="00DE1365" w14:paraId="5BE1822C" w14:textId="77777777" w:rsidTr="0046307D">
        <w:tc>
          <w:tcPr>
            <w:tcW w:w="2155" w:type="dxa"/>
          </w:tcPr>
          <w:p w14:paraId="75CE9E73" w14:textId="77777777" w:rsidR="00DE1365" w:rsidRDefault="00DE1365" w:rsidP="0046307D">
            <w:pPr>
              <w:pStyle w:val="Nidungvnbn"/>
              <w:ind w:firstLine="0"/>
            </w:pPr>
            <w:r>
              <w:rPr>
                <w:color w:val="000000"/>
              </w:rPr>
              <w:t>Trigger</w:t>
            </w:r>
          </w:p>
        </w:tc>
        <w:tc>
          <w:tcPr>
            <w:tcW w:w="6622" w:type="dxa"/>
          </w:tcPr>
          <w:p w14:paraId="12A19518" w14:textId="77777777" w:rsidR="00DE1365" w:rsidRDefault="00DE1365" w:rsidP="0046307D">
            <w:pPr>
              <w:pStyle w:val="Nidungvnbn"/>
              <w:ind w:firstLine="0"/>
            </w:pPr>
            <w:r w:rsidRPr="00EB6230">
              <w:t>Actor click the Post Management menu</w:t>
            </w:r>
          </w:p>
        </w:tc>
      </w:tr>
      <w:tr w:rsidR="00DE1365" w14:paraId="3291266D" w14:textId="77777777" w:rsidTr="0046307D">
        <w:tc>
          <w:tcPr>
            <w:tcW w:w="2155" w:type="dxa"/>
          </w:tcPr>
          <w:p w14:paraId="754BC49F" w14:textId="77777777" w:rsidR="00DE1365" w:rsidRDefault="00DE1365" w:rsidP="0046307D">
            <w:pPr>
              <w:pStyle w:val="Nidungvnbn"/>
              <w:ind w:firstLine="0"/>
            </w:pPr>
            <w:r>
              <w:rPr>
                <w:color w:val="000000"/>
              </w:rPr>
              <w:t>Pre-conditions</w:t>
            </w:r>
          </w:p>
        </w:tc>
        <w:tc>
          <w:tcPr>
            <w:tcW w:w="6622" w:type="dxa"/>
          </w:tcPr>
          <w:p w14:paraId="76C30484" w14:textId="77777777" w:rsidR="00DE1365" w:rsidRDefault="00DE1365" w:rsidP="0046307D">
            <w:pPr>
              <w:pStyle w:val="Nidungvnbn"/>
              <w:tabs>
                <w:tab w:val="left" w:pos="1771"/>
              </w:tabs>
              <w:ind w:firstLine="0"/>
            </w:pPr>
            <w:r w:rsidRPr="00EB6230">
              <w:t>User must login first</w:t>
            </w:r>
          </w:p>
        </w:tc>
      </w:tr>
      <w:tr w:rsidR="00DE1365" w14:paraId="1A49AA5A" w14:textId="77777777" w:rsidTr="0046307D">
        <w:tc>
          <w:tcPr>
            <w:tcW w:w="2155" w:type="dxa"/>
          </w:tcPr>
          <w:p w14:paraId="057C01C9" w14:textId="77777777" w:rsidR="00DE1365" w:rsidRDefault="00DE1365" w:rsidP="0046307D">
            <w:pPr>
              <w:pStyle w:val="Nidungvnbn"/>
              <w:ind w:firstLine="0"/>
            </w:pPr>
            <w:r>
              <w:rPr>
                <w:color w:val="000000"/>
              </w:rPr>
              <w:t>Flow</w:t>
            </w:r>
          </w:p>
        </w:tc>
        <w:tc>
          <w:tcPr>
            <w:tcW w:w="6622" w:type="dxa"/>
          </w:tcPr>
          <w:p w14:paraId="015D3BDD" w14:textId="77777777" w:rsidR="00DE1365" w:rsidRDefault="00DE1365" w:rsidP="0046307D">
            <w:pPr>
              <w:pStyle w:val="Nidungvnbn"/>
              <w:ind w:firstLine="0"/>
            </w:pPr>
            <w:r>
              <w:t xml:space="preserve">Thêm mới bài viết: Người dùng có khả năng thêm bài viết mới vào hệ thống bằng cách sử dụng công cụ thêm mới. Họ sẽ cung </w:t>
            </w:r>
            <w:r>
              <w:lastRenderedPageBreak/>
              <w:t>cấp thông tin chi tiết về bài viết như tiêu đề, nội dung, hình ảnh, và các thuộc tính khác.</w:t>
            </w:r>
          </w:p>
          <w:p w14:paraId="70CE3778" w14:textId="77777777" w:rsidR="00DE1365" w:rsidRDefault="00DE1365" w:rsidP="0046307D">
            <w:pPr>
              <w:pStyle w:val="Nidungvnbn"/>
              <w:ind w:firstLine="0"/>
            </w:pPr>
            <w:r>
              <w:t>Chỉnh sửa bài viết: Cho phép người dùng chỉnh sửa thông tin của bài viết đã tồn tại, giúp người quản trị cập nhật thông tin khi cần thiết.</w:t>
            </w:r>
          </w:p>
          <w:p w14:paraId="3232DA8D" w14:textId="77777777" w:rsidR="00DE1365" w:rsidRDefault="00DE1365" w:rsidP="0046307D">
            <w:pPr>
              <w:pStyle w:val="Nidungvnbn"/>
              <w:ind w:firstLine="0"/>
            </w:pPr>
            <w:r>
              <w:t>Xóa bài viết: Người dùng có khả năng xóa bài viết khỏi hệ thống nếu bài viết đó không còn phù hợp hoặc không còn cần thiết.</w:t>
            </w:r>
          </w:p>
          <w:p w14:paraId="63F71E13" w14:textId="77777777" w:rsidR="00DE1365" w:rsidRDefault="00DE1365" w:rsidP="0046307D">
            <w:pPr>
              <w:pStyle w:val="Nidungvnbn"/>
              <w:ind w:firstLine="0"/>
            </w:pPr>
            <w:r>
              <w:t>Xem thông tin tổng quan: Cung cấp khả năng xem thông tin tổng quan về bài viết, giúp người dùng có cái nhìn tổng quan về các bài viết hiện có trong hệ thống.</w:t>
            </w:r>
          </w:p>
        </w:tc>
      </w:tr>
      <w:tr w:rsidR="00DE1365" w14:paraId="2C9946F6" w14:textId="77777777" w:rsidTr="0046307D">
        <w:tc>
          <w:tcPr>
            <w:tcW w:w="2155" w:type="dxa"/>
          </w:tcPr>
          <w:p w14:paraId="1719044E" w14:textId="77777777" w:rsidR="00DE1365" w:rsidRDefault="00DE1365" w:rsidP="0046307D">
            <w:pPr>
              <w:pStyle w:val="Nidungvnbn"/>
              <w:ind w:firstLine="0"/>
            </w:pPr>
            <w:r>
              <w:rPr>
                <w:color w:val="000000"/>
              </w:rPr>
              <w:t>Subflows</w:t>
            </w:r>
          </w:p>
        </w:tc>
        <w:tc>
          <w:tcPr>
            <w:tcW w:w="6622" w:type="dxa"/>
          </w:tcPr>
          <w:p w14:paraId="35C6F45C" w14:textId="77777777" w:rsidR="00DE1365" w:rsidRDefault="00DE1365" w:rsidP="0046307D">
            <w:pPr>
              <w:pStyle w:val="Nidungvnbn"/>
              <w:ind w:firstLine="0"/>
            </w:pPr>
          </w:p>
        </w:tc>
      </w:tr>
    </w:tbl>
    <w:p w14:paraId="4E3A28AE" w14:textId="4793BD83" w:rsidR="0074663A" w:rsidRDefault="00BA350F" w:rsidP="0074663A">
      <w:pPr>
        <w:pStyle w:val="Caption"/>
        <w:keepNext/>
      </w:pPr>
      <w:bookmarkStart w:id="94" w:name="_Toc154349927"/>
      <w:r>
        <w:t xml:space="preserve">Bảng </w:t>
      </w:r>
      <w:fldSimple w:instr=" SEQ Table \* ARABIC ">
        <w:r w:rsidR="0074663A">
          <w:rPr>
            <w:noProof/>
          </w:rPr>
          <w:t>8</w:t>
        </w:r>
      </w:fldSimple>
      <w:r w:rsidR="005B4045">
        <w:t>: UC q</w:t>
      </w:r>
      <w:r w:rsidR="005B4045" w:rsidRPr="005B4045">
        <w:t>uản lý bài đăng</w:t>
      </w:r>
      <w:bookmarkEnd w:id="94"/>
    </w:p>
    <w:tbl>
      <w:tblPr>
        <w:tblStyle w:val="TableGrid"/>
        <w:tblW w:w="0" w:type="auto"/>
        <w:tblLook w:val="04A0" w:firstRow="1" w:lastRow="0" w:firstColumn="1" w:lastColumn="0" w:noHBand="0" w:noVBand="1"/>
      </w:tblPr>
      <w:tblGrid>
        <w:gridCol w:w="2155"/>
        <w:gridCol w:w="6622"/>
      </w:tblGrid>
      <w:tr w:rsidR="00DE1365" w14:paraId="6C8013EB" w14:textId="77777777" w:rsidTr="0046307D">
        <w:tc>
          <w:tcPr>
            <w:tcW w:w="2155" w:type="dxa"/>
          </w:tcPr>
          <w:p w14:paraId="44AD4FEB" w14:textId="77777777" w:rsidR="00DE1365" w:rsidRDefault="00DE1365" w:rsidP="0046307D">
            <w:pPr>
              <w:pStyle w:val="Nidungvnbn"/>
              <w:tabs>
                <w:tab w:val="center" w:pos="969"/>
              </w:tabs>
              <w:ind w:firstLine="0"/>
            </w:pPr>
            <w:r>
              <w:t>ID</w:t>
            </w:r>
          </w:p>
        </w:tc>
        <w:tc>
          <w:tcPr>
            <w:tcW w:w="6622" w:type="dxa"/>
          </w:tcPr>
          <w:p w14:paraId="47DFB719" w14:textId="77777777" w:rsidR="00DE1365" w:rsidRDefault="00DE1365" w:rsidP="0046307D">
            <w:pPr>
              <w:pStyle w:val="Nidungvnbn"/>
              <w:ind w:firstLine="0"/>
            </w:pPr>
            <w:r>
              <w:rPr>
                <w:color w:val="000000"/>
              </w:rPr>
              <w:t>UC07</w:t>
            </w:r>
          </w:p>
        </w:tc>
      </w:tr>
      <w:tr w:rsidR="00DE1365" w14:paraId="7FC7BEF3" w14:textId="77777777" w:rsidTr="0046307D">
        <w:tc>
          <w:tcPr>
            <w:tcW w:w="2155" w:type="dxa"/>
          </w:tcPr>
          <w:p w14:paraId="08891669" w14:textId="77777777" w:rsidR="00DE1365" w:rsidRDefault="00DE1365" w:rsidP="0046307D">
            <w:pPr>
              <w:pStyle w:val="Nidungvnbn"/>
              <w:ind w:firstLine="0"/>
            </w:pPr>
            <w:r>
              <w:rPr>
                <w:color w:val="000000"/>
              </w:rPr>
              <w:t>Use-Case Name</w:t>
            </w:r>
          </w:p>
        </w:tc>
        <w:tc>
          <w:tcPr>
            <w:tcW w:w="6622" w:type="dxa"/>
          </w:tcPr>
          <w:p w14:paraId="0E2D6D53" w14:textId="77777777" w:rsidR="00DE1365" w:rsidRDefault="00DE1365" w:rsidP="0046307D">
            <w:pPr>
              <w:pStyle w:val="Nidungvnbn"/>
              <w:ind w:firstLine="0"/>
            </w:pPr>
            <w:r>
              <w:t>Quản lý khuyến mãi</w:t>
            </w:r>
          </w:p>
        </w:tc>
      </w:tr>
      <w:tr w:rsidR="00DE1365" w14:paraId="4B6548E7" w14:textId="77777777" w:rsidTr="0046307D">
        <w:tc>
          <w:tcPr>
            <w:tcW w:w="2155" w:type="dxa"/>
          </w:tcPr>
          <w:p w14:paraId="2CF55A27" w14:textId="77777777" w:rsidR="00DE1365" w:rsidRDefault="00DE1365" w:rsidP="0046307D">
            <w:pPr>
              <w:pStyle w:val="Nidungvnbn"/>
              <w:ind w:firstLine="0"/>
            </w:pPr>
            <w:r>
              <w:rPr>
                <w:color w:val="000000"/>
              </w:rPr>
              <w:t>Actors</w:t>
            </w:r>
          </w:p>
        </w:tc>
        <w:tc>
          <w:tcPr>
            <w:tcW w:w="6622" w:type="dxa"/>
          </w:tcPr>
          <w:p w14:paraId="5B9056F8" w14:textId="77777777" w:rsidR="00DE1365" w:rsidRDefault="00DE1365" w:rsidP="0046307D">
            <w:pPr>
              <w:pStyle w:val="Nidungvnbn"/>
              <w:ind w:firstLine="0"/>
            </w:pPr>
            <w:r w:rsidRPr="00EB6230">
              <w:t>Admin, sales employee</w:t>
            </w:r>
          </w:p>
        </w:tc>
      </w:tr>
      <w:tr w:rsidR="00DE1365" w14:paraId="29606021" w14:textId="77777777" w:rsidTr="0046307D">
        <w:tc>
          <w:tcPr>
            <w:tcW w:w="2155" w:type="dxa"/>
          </w:tcPr>
          <w:p w14:paraId="07AA9379" w14:textId="77777777" w:rsidR="00DE1365" w:rsidRDefault="00DE1365" w:rsidP="0046307D">
            <w:pPr>
              <w:pStyle w:val="Nidungvnbn"/>
              <w:ind w:firstLine="0"/>
            </w:pPr>
            <w:r>
              <w:rPr>
                <w:color w:val="000000"/>
              </w:rPr>
              <w:t>Primary Actors</w:t>
            </w:r>
          </w:p>
        </w:tc>
        <w:tc>
          <w:tcPr>
            <w:tcW w:w="6622" w:type="dxa"/>
          </w:tcPr>
          <w:p w14:paraId="35E83C5C" w14:textId="77777777" w:rsidR="00DE1365" w:rsidRDefault="00DE1365" w:rsidP="0046307D">
            <w:pPr>
              <w:pStyle w:val="Nidungvnbn"/>
              <w:ind w:firstLine="0"/>
            </w:pPr>
            <w:r w:rsidRPr="00EB6230">
              <w:t>Admin, sales employee</w:t>
            </w:r>
          </w:p>
        </w:tc>
      </w:tr>
      <w:tr w:rsidR="00DE1365" w14:paraId="39FD7707" w14:textId="77777777" w:rsidTr="0046307D">
        <w:tc>
          <w:tcPr>
            <w:tcW w:w="2155" w:type="dxa"/>
          </w:tcPr>
          <w:p w14:paraId="71548922" w14:textId="77777777" w:rsidR="00DE1365" w:rsidRDefault="00DE1365" w:rsidP="0046307D">
            <w:pPr>
              <w:pStyle w:val="Nidungvnbn"/>
              <w:ind w:firstLine="0"/>
            </w:pPr>
            <w:r>
              <w:rPr>
                <w:color w:val="000000"/>
              </w:rPr>
              <w:t>Brief Description</w:t>
            </w:r>
          </w:p>
        </w:tc>
        <w:tc>
          <w:tcPr>
            <w:tcW w:w="6622" w:type="dxa"/>
          </w:tcPr>
          <w:p w14:paraId="531DD191" w14:textId="77777777" w:rsidR="00DE1365" w:rsidRDefault="00DE1365" w:rsidP="0046307D">
            <w:pPr>
              <w:pStyle w:val="Nidungvnbn"/>
              <w:ind w:firstLine="0"/>
            </w:pPr>
            <w:r w:rsidRPr="00E03D14">
              <w:t>Cung cấp công cụ để quản lý các chương trình khuyến mãi, bao gồm thêm mới, chỉnh sửa, và xóa khuyến mãi. Người sử dụng có khả năng xem thông tin tổng quan về các chương trình khuyến mãi hiện có.</w:t>
            </w:r>
          </w:p>
        </w:tc>
      </w:tr>
      <w:tr w:rsidR="00DE1365" w14:paraId="276006CB" w14:textId="77777777" w:rsidTr="0046307D">
        <w:tc>
          <w:tcPr>
            <w:tcW w:w="2155" w:type="dxa"/>
          </w:tcPr>
          <w:p w14:paraId="4BCC08BB" w14:textId="77777777" w:rsidR="00DE1365" w:rsidRDefault="00DE1365" w:rsidP="0046307D">
            <w:pPr>
              <w:pStyle w:val="Nidungvnbn"/>
              <w:ind w:firstLine="0"/>
            </w:pPr>
            <w:r>
              <w:rPr>
                <w:color w:val="000000"/>
              </w:rPr>
              <w:t>Trigger</w:t>
            </w:r>
          </w:p>
        </w:tc>
        <w:tc>
          <w:tcPr>
            <w:tcW w:w="6622" w:type="dxa"/>
          </w:tcPr>
          <w:p w14:paraId="6D77C8D2" w14:textId="77777777" w:rsidR="00DE1365" w:rsidRDefault="00DE1365" w:rsidP="0046307D">
            <w:pPr>
              <w:pStyle w:val="Nidungvnbn"/>
              <w:ind w:firstLine="0"/>
            </w:pPr>
            <w:r w:rsidRPr="00E03D14">
              <w:t>Actor click the Promotion Management menu</w:t>
            </w:r>
          </w:p>
        </w:tc>
      </w:tr>
      <w:tr w:rsidR="00DE1365" w14:paraId="790AD882" w14:textId="77777777" w:rsidTr="0046307D">
        <w:tc>
          <w:tcPr>
            <w:tcW w:w="2155" w:type="dxa"/>
          </w:tcPr>
          <w:p w14:paraId="29F15FCE" w14:textId="77777777" w:rsidR="00DE1365" w:rsidRDefault="00DE1365" w:rsidP="0046307D">
            <w:pPr>
              <w:pStyle w:val="Nidungvnbn"/>
              <w:ind w:firstLine="0"/>
            </w:pPr>
            <w:r>
              <w:rPr>
                <w:color w:val="000000"/>
              </w:rPr>
              <w:t>Pre-conditions</w:t>
            </w:r>
          </w:p>
        </w:tc>
        <w:tc>
          <w:tcPr>
            <w:tcW w:w="6622" w:type="dxa"/>
          </w:tcPr>
          <w:p w14:paraId="2BF5354F" w14:textId="77777777" w:rsidR="00DE1365" w:rsidRDefault="00DE1365" w:rsidP="0046307D">
            <w:pPr>
              <w:pStyle w:val="Nidungvnbn"/>
              <w:ind w:firstLine="0"/>
            </w:pPr>
            <w:r w:rsidRPr="00EB6230">
              <w:t>User must login first</w:t>
            </w:r>
          </w:p>
        </w:tc>
      </w:tr>
      <w:tr w:rsidR="00DE1365" w14:paraId="1E53BECA" w14:textId="77777777" w:rsidTr="0046307D">
        <w:tc>
          <w:tcPr>
            <w:tcW w:w="2155" w:type="dxa"/>
          </w:tcPr>
          <w:p w14:paraId="3020F800" w14:textId="77777777" w:rsidR="00DE1365" w:rsidRDefault="00DE1365" w:rsidP="0046307D">
            <w:pPr>
              <w:pStyle w:val="Nidungvnbn"/>
              <w:ind w:firstLine="0"/>
            </w:pPr>
            <w:r>
              <w:rPr>
                <w:color w:val="000000"/>
              </w:rPr>
              <w:t>Flow</w:t>
            </w:r>
          </w:p>
        </w:tc>
        <w:tc>
          <w:tcPr>
            <w:tcW w:w="6622" w:type="dxa"/>
          </w:tcPr>
          <w:p w14:paraId="7BD6ECBE" w14:textId="77777777" w:rsidR="00DE1365" w:rsidRDefault="00DE1365" w:rsidP="0046307D">
            <w:pPr>
              <w:pStyle w:val="Nidungvnbn"/>
              <w:ind w:firstLine="0"/>
            </w:pPr>
            <w:r>
              <w:t>Thêm mới khuyến mãi: Người dùng có khả năng thêm chương trình khuyến mãi mới vào hệ thống bằng cách sử dụng công cụ thêm mới. Họ sẽ cung cấp thông tin chi tiết như tên chương trình, mức giảm giá, thời gian diễn ra, và các điều kiện áp dụng.</w:t>
            </w:r>
          </w:p>
          <w:p w14:paraId="7F451F91" w14:textId="77777777" w:rsidR="00DE1365" w:rsidRDefault="00DE1365" w:rsidP="0046307D">
            <w:pPr>
              <w:pStyle w:val="Nidungvnbn"/>
              <w:ind w:firstLine="0"/>
            </w:pPr>
            <w:r>
              <w:lastRenderedPageBreak/>
              <w:t>Chỉnh sửa khuyến mãi: Cho phép người dùng chỉnh sửa thông tin của chương trình khuyến mãi đã tồn tại, giúp điều chỉnh các thông số khi cần thiết.</w:t>
            </w:r>
          </w:p>
          <w:p w14:paraId="19D90945" w14:textId="77777777" w:rsidR="00DE1365" w:rsidRDefault="00DE1365" w:rsidP="0046307D">
            <w:pPr>
              <w:pStyle w:val="Nidungvnbn"/>
              <w:ind w:firstLine="0"/>
            </w:pPr>
            <w:r>
              <w:t>Xóa khuyến mãi: Người dùng có khả năng xóa chương trình khuyến mãi khỏi hệ thống nếu chương trình đó không còn hiệu lực hoặc không còn cần thiết.</w:t>
            </w:r>
          </w:p>
          <w:p w14:paraId="36455ED4" w14:textId="77777777" w:rsidR="00DE1365" w:rsidRDefault="00DE1365" w:rsidP="0046307D">
            <w:pPr>
              <w:pStyle w:val="Nidungvnbn"/>
              <w:ind w:firstLine="0"/>
            </w:pPr>
            <w:r>
              <w:t>Xem thông tin tổng quan: Cung cấp khả năng xem thông tin tổng quan về các chương trình khuyến mãi đang diễn ra, giúp người dùng có cái nhìn tổng quan về các khuyến mãi đang được triển khai.</w:t>
            </w:r>
          </w:p>
        </w:tc>
      </w:tr>
      <w:tr w:rsidR="00DE1365" w14:paraId="58F6CB74" w14:textId="77777777" w:rsidTr="0046307D">
        <w:tc>
          <w:tcPr>
            <w:tcW w:w="2155" w:type="dxa"/>
          </w:tcPr>
          <w:p w14:paraId="0DCB01B6" w14:textId="77777777" w:rsidR="00DE1365" w:rsidRDefault="00DE1365" w:rsidP="0046307D">
            <w:pPr>
              <w:pStyle w:val="Nidungvnbn"/>
              <w:ind w:firstLine="0"/>
            </w:pPr>
            <w:r>
              <w:rPr>
                <w:color w:val="000000"/>
              </w:rPr>
              <w:t>Subflows</w:t>
            </w:r>
          </w:p>
        </w:tc>
        <w:tc>
          <w:tcPr>
            <w:tcW w:w="6622" w:type="dxa"/>
          </w:tcPr>
          <w:p w14:paraId="400D4AAE" w14:textId="77777777" w:rsidR="00DE1365" w:rsidRDefault="00DE1365" w:rsidP="0046307D">
            <w:pPr>
              <w:pStyle w:val="Nidungvnbn"/>
              <w:ind w:firstLine="0"/>
            </w:pPr>
          </w:p>
        </w:tc>
      </w:tr>
    </w:tbl>
    <w:p w14:paraId="4281A7A4" w14:textId="13A29FE2" w:rsidR="0074663A" w:rsidRDefault="00BA350F" w:rsidP="0074663A">
      <w:pPr>
        <w:pStyle w:val="Caption"/>
        <w:keepNext/>
      </w:pPr>
      <w:bookmarkStart w:id="95" w:name="_Toc154349928"/>
      <w:r>
        <w:t xml:space="preserve">Bảng </w:t>
      </w:r>
      <w:fldSimple w:instr=" SEQ Table \* ARABIC ">
        <w:r w:rsidR="0074663A">
          <w:rPr>
            <w:noProof/>
          </w:rPr>
          <w:t>9</w:t>
        </w:r>
      </w:fldSimple>
      <w:r w:rsidR="005B4045">
        <w:t>: UC q</w:t>
      </w:r>
      <w:r w:rsidR="005B4045" w:rsidRPr="005B4045">
        <w:t>uản lý khuyến mãi</w:t>
      </w:r>
      <w:bookmarkEnd w:id="95"/>
    </w:p>
    <w:tbl>
      <w:tblPr>
        <w:tblStyle w:val="TableGrid"/>
        <w:tblW w:w="0" w:type="auto"/>
        <w:tblLook w:val="04A0" w:firstRow="1" w:lastRow="0" w:firstColumn="1" w:lastColumn="0" w:noHBand="0" w:noVBand="1"/>
      </w:tblPr>
      <w:tblGrid>
        <w:gridCol w:w="2155"/>
        <w:gridCol w:w="6622"/>
      </w:tblGrid>
      <w:tr w:rsidR="00DE1365" w14:paraId="71193199" w14:textId="77777777" w:rsidTr="0046307D">
        <w:tc>
          <w:tcPr>
            <w:tcW w:w="2155" w:type="dxa"/>
          </w:tcPr>
          <w:p w14:paraId="74F8DC53" w14:textId="77777777" w:rsidR="00DE1365" w:rsidRDefault="00DE1365" w:rsidP="0046307D">
            <w:pPr>
              <w:pStyle w:val="Nidungvnbn"/>
              <w:tabs>
                <w:tab w:val="center" w:pos="969"/>
              </w:tabs>
              <w:ind w:firstLine="0"/>
            </w:pPr>
            <w:r>
              <w:t>ID</w:t>
            </w:r>
          </w:p>
        </w:tc>
        <w:tc>
          <w:tcPr>
            <w:tcW w:w="6622" w:type="dxa"/>
          </w:tcPr>
          <w:p w14:paraId="0A296520" w14:textId="77777777" w:rsidR="00DE1365" w:rsidRDefault="00DE1365" w:rsidP="0046307D">
            <w:pPr>
              <w:pStyle w:val="Nidungvnbn"/>
              <w:ind w:firstLine="0"/>
            </w:pPr>
            <w:r w:rsidRPr="00E03D14">
              <w:t>UC08</w:t>
            </w:r>
          </w:p>
        </w:tc>
      </w:tr>
      <w:tr w:rsidR="00DE1365" w14:paraId="58A97FFA" w14:textId="77777777" w:rsidTr="0046307D">
        <w:tc>
          <w:tcPr>
            <w:tcW w:w="2155" w:type="dxa"/>
          </w:tcPr>
          <w:p w14:paraId="6E90A487" w14:textId="77777777" w:rsidR="00DE1365" w:rsidRDefault="00DE1365" w:rsidP="0046307D">
            <w:pPr>
              <w:pStyle w:val="Nidungvnbn"/>
              <w:ind w:firstLine="0"/>
            </w:pPr>
            <w:r>
              <w:rPr>
                <w:color w:val="000000"/>
              </w:rPr>
              <w:t>Use-Case Name</w:t>
            </w:r>
          </w:p>
        </w:tc>
        <w:tc>
          <w:tcPr>
            <w:tcW w:w="6622" w:type="dxa"/>
          </w:tcPr>
          <w:p w14:paraId="3E04C940" w14:textId="77777777" w:rsidR="00DE1365" w:rsidRDefault="00DE1365" w:rsidP="0046307D">
            <w:pPr>
              <w:pStyle w:val="Nidungvnbn"/>
              <w:ind w:firstLine="0"/>
            </w:pPr>
            <w:r>
              <w:t>Quản lý đặt hàng</w:t>
            </w:r>
          </w:p>
        </w:tc>
      </w:tr>
      <w:tr w:rsidR="00DE1365" w14:paraId="120CDCE5" w14:textId="77777777" w:rsidTr="0046307D">
        <w:tc>
          <w:tcPr>
            <w:tcW w:w="2155" w:type="dxa"/>
          </w:tcPr>
          <w:p w14:paraId="799F90F4" w14:textId="77777777" w:rsidR="00DE1365" w:rsidRDefault="00DE1365" w:rsidP="0046307D">
            <w:pPr>
              <w:pStyle w:val="Nidungvnbn"/>
              <w:ind w:firstLine="0"/>
            </w:pPr>
            <w:r>
              <w:rPr>
                <w:color w:val="000000"/>
              </w:rPr>
              <w:t>Actors</w:t>
            </w:r>
          </w:p>
        </w:tc>
        <w:tc>
          <w:tcPr>
            <w:tcW w:w="6622" w:type="dxa"/>
          </w:tcPr>
          <w:p w14:paraId="7988D97F" w14:textId="77777777" w:rsidR="00DE1365" w:rsidRDefault="00DE1365" w:rsidP="0046307D">
            <w:pPr>
              <w:pStyle w:val="Nidungvnbn"/>
              <w:ind w:firstLine="0"/>
            </w:pPr>
            <w:r w:rsidRPr="00E03D14">
              <w:t>Admin, sales employee</w:t>
            </w:r>
          </w:p>
        </w:tc>
      </w:tr>
      <w:tr w:rsidR="00DE1365" w14:paraId="1A8B0EFA" w14:textId="77777777" w:rsidTr="0046307D">
        <w:tc>
          <w:tcPr>
            <w:tcW w:w="2155" w:type="dxa"/>
          </w:tcPr>
          <w:p w14:paraId="1282E522" w14:textId="77777777" w:rsidR="00DE1365" w:rsidRDefault="00DE1365" w:rsidP="0046307D">
            <w:pPr>
              <w:pStyle w:val="Nidungvnbn"/>
              <w:ind w:firstLine="0"/>
            </w:pPr>
            <w:r>
              <w:rPr>
                <w:color w:val="000000"/>
              </w:rPr>
              <w:t>Primary Actors</w:t>
            </w:r>
          </w:p>
        </w:tc>
        <w:tc>
          <w:tcPr>
            <w:tcW w:w="6622" w:type="dxa"/>
          </w:tcPr>
          <w:p w14:paraId="429CF5B6" w14:textId="77777777" w:rsidR="00DE1365" w:rsidRDefault="00DE1365" w:rsidP="0046307D">
            <w:pPr>
              <w:pStyle w:val="Nidungvnbn"/>
              <w:ind w:firstLine="0"/>
            </w:pPr>
            <w:r w:rsidRPr="00E03D14">
              <w:t>Admin, sales employee</w:t>
            </w:r>
          </w:p>
        </w:tc>
      </w:tr>
      <w:tr w:rsidR="00DE1365" w14:paraId="1B0817B9" w14:textId="77777777" w:rsidTr="0046307D">
        <w:tc>
          <w:tcPr>
            <w:tcW w:w="2155" w:type="dxa"/>
          </w:tcPr>
          <w:p w14:paraId="63CA47B6" w14:textId="77777777" w:rsidR="00DE1365" w:rsidRDefault="00DE1365" w:rsidP="0046307D">
            <w:pPr>
              <w:pStyle w:val="Nidungvnbn"/>
              <w:ind w:firstLine="0"/>
            </w:pPr>
            <w:r>
              <w:rPr>
                <w:color w:val="000000"/>
              </w:rPr>
              <w:t>Brief Description</w:t>
            </w:r>
          </w:p>
        </w:tc>
        <w:tc>
          <w:tcPr>
            <w:tcW w:w="6622" w:type="dxa"/>
          </w:tcPr>
          <w:p w14:paraId="622E087A" w14:textId="77777777" w:rsidR="00DE1365" w:rsidRDefault="00DE1365" w:rsidP="0046307D">
            <w:pPr>
              <w:pStyle w:val="Nidungvnbn"/>
              <w:ind w:firstLine="0"/>
            </w:pPr>
            <w:r w:rsidRPr="00E03D14">
              <w:t>Cung cấp công cụ để quản lý các đơn hàng từ khách hàng, bao gồm xem chi tiết, xác nhận đơn hàng, và cập nhật trạng thái đơn hàng.</w:t>
            </w:r>
          </w:p>
        </w:tc>
      </w:tr>
      <w:tr w:rsidR="00DE1365" w14:paraId="46052B1A" w14:textId="77777777" w:rsidTr="0046307D">
        <w:tc>
          <w:tcPr>
            <w:tcW w:w="2155" w:type="dxa"/>
          </w:tcPr>
          <w:p w14:paraId="2082E129" w14:textId="77777777" w:rsidR="00DE1365" w:rsidRDefault="00DE1365" w:rsidP="0046307D">
            <w:pPr>
              <w:pStyle w:val="Nidungvnbn"/>
              <w:ind w:firstLine="0"/>
            </w:pPr>
            <w:r>
              <w:rPr>
                <w:color w:val="000000"/>
              </w:rPr>
              <w:t>Trigger</w:t>
            </w:r>
          </w:p>
        </w:tc>
        <w:tc>
          <w:tcPr>
            <w:tcW w:w="6622" w:type="dxa"/>
          </w:tcPr>
          <w:p w14:paraId="5804AA46" w14:textId="77777777" w:rsidR="00DE1365" w:rsidRDefault="00DE1365" w:rsidP="0046307D">
            <w:pPr>
              <w:pStyle w:val="Nidungvnbn"/>
              <w:ind w:firstLine="0"/>
            </w:pPr>
            <w:r w:rsidRPr="00E03D14">
              <w:t>Actor click the Order Management menu</w:t>
            </w:r>
          </w:p>
        </w:tc>
      </w:tr>
      <w:tr w:rsidR="00DE1365" w14:paraId="50D63235" w14:textId="77777777" w:rsidTr="0046307D">
        <w:tc>
          <w:tcPr>
            <w:tcW w:w="2155" w:type="dxa"/>
          </w:tcPr>
          <w:p w14:paraId="4F535EF5" w14:textId="77777777" w:rsidR="00DE1365" w:rsidRDefault="00DE1365" w:rsidP="0046307D">
            <w:pPr>
              <w:pStyle w:val="Nidungvnbn"/>
              <w:ind w:firstLine="0"/>
            </w:pPr>
            <w:r>
              <w:rPr>
                <w:color w:val="000000"/>
              </w:rPr>
              <w:t>Pre-conditions</w:t>
            </w:r>
          </w:p>
        </w:tc>
        <w:tc>
          <w:tcPr>
            <w:tcW w:w="6622" w:type="dxa"/>
          </w:tcPr>
          <w:p w14:paraId="4C6EC707" w14:textId="77777777" w:rsidR="00DE1365" w:rsidRDefault="00DE1365" w:rsidP="0046307D">
            <w:pPr>
              <w:pStyle w:val="Nidungvnbn"/>
              <w:ind w:firstLine="0"/>
            </w:pPr>
          </w:p>
        </w:tc>
      </w:tr>
      <w:tr w:rsidR="00DE1365" w14:paraId="30FE34BF" w14:textId="77777777" w:rsidTr="0046307D">
        <w:tc>
          <w:tcPr>
            <w:tcW w:w="2155" w:type="dxa"/>
          </w:tcPr>
          <w:p w14:paraId="4450ECDA" w14:textId="77777777" w:rsidR="00DE1365" w:rsidRDefault="00DE1365" w:rsidP="0046307D">
            <w:pPr>
              <w:pStyle w:val="Nidungvnbn"/>
              <w:ind w:firstLine="0"/>
            </w:pPr>
            <w:r>
              <w:rPr>
                <w:color w:val="000000"/>
              </w:rPr>
              <w:t>Flow</w:t>
            </w:r>
          </w:p>
        </w:tc>
        <w:tc>
          <w:tcPr>
            <w:tcW w:w="6622" w:type="dxa"/>
          </w:tcPr>
          <w:p w14:paraId="6F9B399D" w14:textId="77777777" w:rsidR="00DE1365" w:rsidRDefault="00DE1365" w:rsidP="0046307D">
            <w:pPr>
              <w:pStyle w:val="Nidungvnbn"/>
              <w:ind w:firstLine="0"/>
            </w:pPr>
            <w:r w:rsidRPr="00E03D14">
              <w:t>Click button Accept or Decline order</w:t>
            </w:r>
          </w:p>
        </w:tc>
      </w:tr>
      <w:tr w:rsidR="00DE1365" w14:paraId="10F22669" w14:textId="77777777" w:rsidTr="0046307D">
        <w:tc>
          <w:tcPr>
            <w:tcW w:w="2155" w:type="dxa"/>
          </w:tcPr>
          <w:p w14:paraId="233A4ED7" w14:textId="77777777" w:rsidR="00DE1365" w:rsidRDefault="00DE1365" w:rsidP="0046307D">
            <w:pPr>
              <w:pStyle w:val="Nidungvnbn"/>
              <w:ind w:firstLine="0"/>
            </w:pPr>
            <w:r>
              <w:rPr>
                <w:color w:val="000000"/>
              </w:rPr>
              <w:t>Subflows</w:t>
            </w:r>
          </w:p>
        </w:tc>
        <w:tc>
          <w:tcPr>
            <w:tcW w:w="6622" w:type="dxa"/>
          </w:tcPr>
          <w:p w14:paraId="0EEF6493" w14:textId="77777777" w:rsidR="00DE1365" w:rsidRDefault="00DE1365" w:rsidP="0046307D">
            <w:pPr>
              <w:pStyle w:val="Nidungvnbn"/>
              <w:ind w:firstLine="0"/>
            </w:pPr>
          </w:p>
        </w:tc>
      </w:tr>
    </w:tbl>
    <w:p w14:paraId="557DC7E9" w14:textId="7F5DA6AB" w:rsidR="0074663A" w:rsidRDefault="00BA350F" w:rsidP="0074663A">
      <w:pPr>
        <w:pStyle w:val="Caption"/>
        <w:keepNext/>
      </w:pPr>
      <w:bookmarkStart w:id="96" w:name="_Toc154349929"/>
      <w:r>
        <w:t xml:space="preserve">Bảng </w:t>
      </w:r>
      <w:fldSimple w:instr=" SEQ Table \* ARABIC ">
        <w:r w:rsidR="0074663A">
          <w:rPr>
            <w:noProof/>
          </w:rPr>
          <w:t>10</w:t>
        </w:r>
      </w:fldSimple>
      <w:r w:rsidR="005B4045">
        <w:t>: UC q</w:t>
      </w:r>
      <w:r w:rsidR="005B4045" w:rsidRPr="005B4045">
        <w:t>uản lý đặt hàng</w:t>
      </w:r>
      <w:bookmarkEnd w:id="96"/>
    </w:p>
    <w:tbl>
      <w:tblPr>
        <w:tblStyle w:val="TableGrid"/>
        <w:tblW w:w="0" w:type="auto"/>
        <w:tblLook w:val="04A0" w:firstRow="1" w:lastRow="0" w:firstColumn="1" w:lastColumn="0" w:noHBand="0" w:noVBand="1"/>
      </w:tblPr>
      <w:tblGrid>
        <w:gridCol w:w="2155"/>
        <w:gridCol w:w="6622"/>
      </w:tblGrid>
      <w:tr w:rsidR="00DE1365" w14:paraId="5FD72541" w14:textId="77777777" w:rsidTr="0046307D">
        <w:tc>
          <w:tcPr>
            <w:tcW w:w="2155" w:type="dxa"/>
          </w:tcPr>
          <w:p w14:paraId="1A1B3A34" w14:textId="77777777" w:rsidR="00DE1365" w:rsidRDefault="00DE1365" w:rsidP="0046307D">
            <w:pPr>
              <w:pStyle w:val="Nidungvnbn"/>
              <w:tabs>
                <w:tab w:val="center" w:pos="969"/>
              </w:tabs>
              <w:ind w:firstLine="0"/>
            </w:pPr>
            <w:r>
              <w:t>ID</w:t>
            </w:r>
          </w:p>
        </w:tc>
        <w:tc>
          <w:tcPr>
            <w:tcW w:w="6622" w:type="dxa"/>
          </w:tcPr>
          <w:p w14:paraId="2194ADAA" w14:textId="77777777" w:rsidR="00DE1365" w:rsidRDefault="00DE1365" w:rsidP="0046307D">
            <w:pPr>
              <w:pStyle w:val="Nidungvnbn"/>
              <w:ind w:firstLine="0"/>
            </w:pPr>
            <w:r w:rsidRPr="00E03D14">
              <w:t>UC09</w:t>
            </w:r>
          </w:p>
        </w:tc>
      </w:tr>
      <w:tr w:rsidR="00DE1365" w14:paraId="7B1CEEB7" w14:textId="77777777" w:rsidTr="0046307D">
        <w:tc>
          <w:tcPr>
            <w:tcW w:w="2155" w:type="dxa"/>
          </w:tcPr>
          <w:p w14:paraId="5BBD07ED" w14:textId="77777777" w:rsidR="00DE1365" w:rsidRDefault="00DE1365" w:rsidP="0046307D">
            <w:pPr>
              <w:pStyle w:val="Nidungvnbn"/>
              <w:ind w:firstLine="0"/>
            </w:pPr>
            <w:r>
              <w:rPr>
                <w:color w:val="000000"/>
              </w:rPr>
              <w:t>Use-Case Name</w:t>
            </w:r>
          </w:p>
        </w:tc>
        <w:tc>
          <w:tcPr>
            <w:tcW w:w="6622" w:type="dxa"/>
          </w:tcPr>
          <w:p w14:paraId="7DE5FCB7" w14:textId="77777777" w:rsidR="00DE1365" w:rsidRDefault="00DE1365" w:rsidP="0046307D">
            <w:pPr>
              <w:pStyle w:val="Nidungvnbn"/>
              <w:ind w:firstLine="0"/>
            </w:pPr>
            <w:r>
              <w:t>Yêu cầu hỗ trợ</w:t>
            </w:r>
          </w:p>
        </w:tc>
      </w:tr>
      <w:tr w:rsidR="00DE1365" w14:paraId="322DD7B4" w14:textId="77777777" w:rsidTr="0046307D">
        <w:tc>
          <w:tcPr>
            <w:tcW w:w="2155" w:type="dxa"/>
          </w:tcPr>
          <w:p w14:paraId="1FFED499" w14:textId="77777777" w:rsidR="00DE1365" w:rsidRDefault="00DE1365" w:rsidP="0046307D">
            <w:pPr>
              <w:pStyle w:val="Nidungvnbn"/>
              <w:ind w:firstLine="0"/>
            </w:pPr>
            <w:r>
              <w:rPr>
                <w:color w:val="000000"/>
              </w:rPr>
              <w:t>Actors</w:t>
            </w:r>
          </w:p>
        </w:tc>
        <w:tc>
          <w:tcPr>
            <w:tcW w:w="6622" w:type="dxa"/>
          </w:tcPr>
          <w:p w14:paraId="0E2EBDA3" w14:textId="77777777" w:rsidR="00DE1365" w:rsidRDefault="00DE1365" w:rsidP="0046307D">
            <w:pPr>
              <w:pStyle w:val="Nidungvnbn"/>
              <w:ind w:firstLine="0"/>
            </w:pPr>
            <w:r w:rsidRPr="00E03D14">
              <w:t>Admin, Customer care employee, Customer</w:t>
            </w:r>
          </w:p>
        </w:tc>
      </w:tr>
      <w:tr w:rsidR="00DE1365" w14:paraId="084609FA" w14:textId="77777777" w:rsidTr="0046307D">
        <w:tc>
          <w:tcPr>
            <w:tcW w:w="2155" w:type="dxa"/>
          </w:tcPr>
          <w:p w14:paraId="23B8E4CA" w14:textId="77777777" w:rsidR="00DE1365" w:rsidRDefault="00DE1365" w:rsidP="0046307D">
            <w:pPr>
              <w:pStyle w:val="Nidungvnbn"/>
              <w:ind w:firstLine="0"/>
            </w:pPr>
            <w:r>
              <w:rPr>
                <w:color w:val="000000"/>
              </w:rPr>
              <w:lastRenderedPageBreak/>
              <w:t>Primary Actors</w:t>
            </w:r>
          </w:p>
        </w:tc>
        <w:tc>
          <w:tcPr>
            <w:tcW w:w="6622" w:type="dxa"/>
          </w:tcPr>
          <w:p w14:paraId="072DEF67" w14:textId="77777777" w:rsidR="00DE1365" w:rsidRDefault="00DE1365" w:rsidP="0046307D">
            <w:pPr>
              <w:pStyle w:val="Nidungvnbn"/>
              <w:ind w:firstLine="0"/>
            </w:pPr>
            <w:r w:rsidRPr="00E03D14">
              <w:t>Customer</w:t>
            </w:r>
          </w:p>
        </w:tc>
      </w:tr>
      <w:tr w:rsidR="00DE1365" w14:paraId="0348E76C" w14:textId="77777777" w:rsidTr="0046307D">
        <w:tc>
          <w:tcPr>
            <w:tcW w:w="2155" w:type="dxa"/>
          </w:tcPr>
          <w:p w14:paraId="01F98135" w14:textId="77777777" w:rsidR="00DE1365" w:rsidRDefault="00DE1365" w:rsidP="0046307D">
            <w:pPr>
              <w:pStyle w:val="Nidungvnbn"/>
              <w:ind w:firstLine="0"/>
            </w:pPr>
            <w:r>
              <w:rPr>
                <w:color w:val="000000"/>
              </w:rPr>
              <w:t>Brief Description</w:t>
            </w:r>
          </w:p>
        </w:tc>
        <w:tc>
          <w:tcPr>
            <w:tcW w:w="6622" w:type="dxa"/>
          </w:tcPr>
          <w:p w14:paraId="5BDE895F" w14:textId="77777777" w:rsidR="00DE1365" w:rsidRDefault="00DE1365" w:rsidP="0046307D">
            <w:pPr>
              <w:pStyle w:val="Nidungvnbn"/>
              <w:ind w:firstLine="0"/>
            </w:pPr>
            <w:r w:rsidRPr="00E03D14">
              <w:t>Cung cấp công cụ để chăm sóc và hỗ trợ khách hàng thông qua việc quản lý các yêu cầu hỗ trợ (ticket) từ họ</w:t>
            </w:r>
          </w:p>
        </w:tc>
      </w:tr>
      <w:tr w:rsidR="00DE1365" w14:paraId="26955871" w14:textId="77777777" w:rsidTr="0046307D">
        <w:tc>
          <w:tcPr>
            <w:tcW w:w="2155" w:type="dxa"/>
          </w:tcPr>
          <w:p w14:paraId="1EE2BF8D" w14:textId="77777777" w:rsidR="00DE1365" w:rsidRDefault="00DE1365" w:rsidP="0046307D">
            <w:pPr>
              <w:pStyle w:val="Nidungvnbn"/>
              <w:ind w:firstLine="0"/>
            </w:pPr>
            <w:r>
              <w:rPr>
                <w:color w:val="000000"/>
              </w:rPr>
              <w:t>Trigger</w:t>
            </w:r>
          </w:p>
        </w:tc>
        <w:tc>
          <w:tcPr>
            <w:tcW w:w="6622" w:type="dxa"/>
          </w:tcPr>
          <w:p w14:paraId="7BDB493B" w14:textId="77777777" w:rsidR="00DE1365" w:rsidRDefault="00DE1365" w:rsidP="0046307D">
            <w:pPr>
              <w:pStyle w:val="Nidungvnbn"/>
              <w:ind w:firstLine="0"/>
            </w:pPr>
            <w:r w:rsidRPr="00E03D14">
              <w:t>Customer: Click contact menu</w:t>
            </w:r>
          </w:p>
        </w:tc>
      </w:tr>
      <w:tr w:rsidR="00DE1365" w14:paraId="7B654151" w14:textId="77777777" w:rsidTr="0046307D">
        <w:tc>
          <w:tcPr>
            <w:tcW w:w="2155" w:type="dxa"/>
          </w:tcPr>
          <w:p w14:paraId="4A6EB234" w14:textId="77777777" w:rsidR="00DE1365" w:rsidRDefault="00DE1365" w:rsidP="0046307D">
            <w:pPr>
              <w:pStyle w:val="Nidungvnbn"/>
              <w:ind w:firstLine="0"/>
            </w:pPr>
            <w:r>
              <w:rPr>
                <w:color w:val="000000"/>
              </w:rPr>
              <w:t>Pre-condition</w:t>
            </w:r>
          </w:p>
        </w:tc>
        <w:tc>
          <w:tcPr>
            <w:tcW w:w="6622" w:type="dxa"/>
          </w:tcPr>
          <w:p w14:paraId="13B755DA" w14:textId="77777777" w:rsidR="00DE1365" w:rsidRDefault="00DE1365" w:rsidP="0046307D">
            <w:pPr>
              <w:pStyle w:val="Nidungvnbn"/>
              <w:ind w:firstLine="0"/>
            </w:pPr>
          </w:p>
        </w:tc>
      </w:tr>
      <w:tr w:rsidR="00DE1365" w14:paraId="0ED26113" w14:textId="77777777" w:rsidTr="0046307D">
        <w:tc>
          <w:tcPr>
            <w:tcW w:w="2155" w:type="dxa"/>
          </w:tcPr>
          <w:p w14:paraId="7687B84F" w14:textId="77777777" w:rsidR="00DE1365" w:rsidRDefault="00DE1365" w:rsidP="0046307D">
            <w:pPr>
              <w:pStyle w:val="Nidungvnbn"/>
              <w:ind w:firstLine="0"/>
            </w:pPr>
            <w:r>
              <w:rPr>
                <w:color w:val="000000"/>
              </w:rPr>
              <w:t>Flow</w:t>
            </w:r>
          </w:p>
        </w:tc>
        <w:tc>
          <w:tcPr>
            <w:tcW w:w="6622" w:type="dxa"/>
          </w:tcPr>
          <w:p w14:paraId="4FB6A084" w14:textId="77777777" w:rsidR="00DE1365" w:rsidRDefault="00DE1365" w:rsidP="0046307D">
            <w:pPr>
              <w:pStyle w:val="Nidungvnbn"/>
              <w:ind w:firstLine="0"/>
            </w:pPr>
            <w:r>
              <w:t>Xem yêu cầu: Người dùng có khả năng xem danh sách các yêu cầu hỗ trợ từ khách hàng. Mỗi yêu cầu có thể bao gồm thông tin như nội dung câu hỏi, trạng thái hiện tại, và thông tin liên quan.</w:t>
            </w:r>
          </w:p>
          <w:p w14:paraId="2C38BE7F" w14:textId="77777777" w:rsidR="00DE1365" w:rsidRDefault="00DE1365" w:rsidP="0046307D">
            <w:pPr>
              <w:pStyle w:val="Nidungvnbn"/>
              <w:ind w:firstLine="0"/>
            </w:pPr>
            <w:r>
              <w:t>Trả lời yêu cầu hỗ trợ: Cung cấp giao diện để người dùng có thể trả lời và giải quyết yêu cầu hỗ trợ từ khách hàng. Họ có thể cung cấp thông tin chi tiết, hướng dẫn giải quyết vấn đề, và cập nhật trạng thái để thông báo cho khách hàng về quá trình giải quyết yêu cầu của họ.</w:t>
            </w:r>
          </w:p>
          <w:p w14:paraId="17F0E01C" w14:textId="77777777" w:rsidR="00DE1365" w:rsidRDefault="00DE1365" w:rsidP="0046307D">
            <w:pPr>
              <w:pStyle w:val="Nidungvnbn"/>
              <w:ind w:firstLine="0"/>
            </w:pPr>
            <w:r>
              <w:t>Đánh dấu hoàn tất: Người dùng có khả năng đánh dấu một yêu cầu hỗ trợ là "hoàn tất" sau khi đã giải quyết thành công. Điều này giúp theo dõi những yêu cầu cần chú ý và đảm bảo rằng mọi vấn đề đều được giải quyết đầy đủ.</w:t>
            </w:r>
          </w:p>
        </w:tc>
      </w:tr>
      <w:tr w:rsidR="00DE1365" w14:paraId="4D9EF20E" w14:textId="77777777" w:rsidTr="0046307D">
        <w:tc>
          <w:tcPr>
            <w:tcW w:w="2155" w:type="dxa"/>
          </w:tcPr>
          <w:p w14:paraId="37E2D3A5" w14:textId="77777777" w:rsidR="00DE1365" w:rsidRDefault="00DE1365" w:rsidP="0046307D">
            <w:pPr>
              <w:pStyle w:val="Nidungvnbn"/>
              <w:ind w:firstLine="0"/>
            </w:pPr>
            <w:r>
              <w:rPr>
                <w:color w:val="000000"/>
              </w:rPr>
              <w:t>Subflows</w:t>
            </w:r>
          </w:p>
        </w:tc>
        <w:tc>
          <w:tcPr>
            <w:tcW w:w="6622" w:type="dxa"/>
          </w:tcPr>
          <w:p w14:paraId="13DE2E32" w14:textId="77777777" w:rsidR="00DE1365" w:rsidRDefault="00DE1365" w:rsidP="0046307D">
            <w:pPr>
              <w:pStyle w:val="Nidungvnbn"/>
              <w:ind w:firstLine="0"/>
            </w:pPr>
          </w:p>
        </w:tc>
      </w:tr>
    </w:tbl>
    <w:p w14:paraId="633C8A6F" w14:textId="3016AD6C" w:rsidR="0074663A" w:rsidRDefault="00BA350F" w:rsidP="0074663A">
      <w:pPr>
        <w:pStyle w:val="Caption"/>
        <w:keepNext/>
      </w:pPr>
      <w:bookmarkStart w:id="97" w:name="_Toc154349930"/>
      <w:r>
        <w:t xml:space="preserve">Bảng </w:t>
      </w:r>
      <w:fldSimple w:instr=" SEQ Table \* ARABIC ">
        <w:r w:rsidR="0074663A">
          <w:rPr>
            <w:noProof/>
          </w:rPr>
          <w:t>11</w:t>
        </w:r>
      </w:fldSimple>
      <w:r w:rsidR="005B4045">
        <w:t>: UC y</w:t>
      </w:r>
      <w:r w:rsidR="005B4045" w:rsidRPr="005B4045">
        <w:t>êu cầu hỗ trợ</w:t>
      </w:r>
      <w:bookmarkEnd w:id="97"/>
    </w:p>
    <w:tbl>
      <w:tblPr>
        <w:tblStyle w:val="TableGrid"/>
        <w:tblW w:w="0" w:type="auto"/>
        <w:tblLook w:val="04A0" w:firstRow="1" w:lastRow="0" w:firstColumn="1" w:lastColumn="0" w:noHBand="0" w:noVBand="1"/>
      </w:tblPr>
      <w:tblGrid>
        <w:gridCol w:w="2155"/>
        <w:gridCol w:w="6622"/>
      </w:tblGrid>
      <w:tr w:rsidR="00DE1365" w14:paraId="2E1757E2" w14:textId="77777777" w:rsidTr="0046307D">
        <w:tc>
          <w:tcPr>
            <w:tcW w:w="2155" w:type="dxa"/>
          </w:tcPr>
          <w:p w14:paraId="0033FF72" w14:textId="77777777" w:rsidR="00DE1365" w:rsidRDefault="00DE1365" w:rsidP="0046307D">
            <w:pPr>
              <w:pStyle w:val="Nidungvnbn"/>
              <w:tabs>
                <w:tab w:val="center" w:pos="969"/>
              </w:tabs>
              <w:ind w:firstLine="0"/>
            </w:pPr>
            <w:r>
              <w:t>ID</w:t>
            </w:r>
          </w:p>
        </w:tc>
        <w:tc>
          <w:tcPr>
            <w:tcW w:w="6622" w:type="dxa"/>
          </w:tcPr>
          <w:p w14:paraId="65DB6DFC" w14:textId="77777777" w:rsidR="00DE1365" w:rsidRDefault="00DE1365" w:rsidP="0046307D">
            <w:pPr>
              <w:pStyle w:val="Nidungvnbn"/>
              <w:ind w:firstLine="0"/>
            </w:pPr>
            <w:r>
              <w:t>UC</w:t>
            </w:r>
          </w:p>
        </w:tc>
      </w:tr>
      <w:tr w:rsidR="00DE1365" w14:paraId="4DC7192D" w14:textId="77777777" w:rsidTr="0046307D">
        <w:tc>
          <w:tcPr>
            <w:tcW w:w="2155" w:type="dxa"/>
          </w:tcPr>
          <w:p w14:paraId="50933A37" w14:textId="77777777" w:rsidR="00DE1365" w:rsidRDefault="00DE1365" w:rsidP="0046307D">
            <w:pPr>
              <w:pStyle w:val="Nidungvnbn"/>
              <w:ind w:firstLine="0"/>
            </w:pPr>
            <w:r>
              <w:rPr>
                <w:color w:val="000000"/>
              </w:rPr>
              <w:t>Use-Case Name</w:t>
            </w:r>
          </w:p>
        </w:tc>
        <w:tc>
          <w:tcPr>
            <w:tcW w:w="6622" w:type="dxa"/>
          </w:tcPr>
          <w:p w14:paraId="3B2D23E7" w14:textId="77777777" w:rsidR="00DE1365" w:rsidRDefault="00DE1365" w:rsidP="0046307D">
            <w:pPr>
              <w:pStyle w:val="Nidungvnbn"/>
              <w:ind w:firstLine="0"/>
            </w:pPr>
            <w:r w:rsidRPr="00E03D14">
              <w:t>Search/View product</w:t>
            </w:r>
            <w:r>
              <w:t xml:space="preserve"> (Tìm kiếm và xem sản phẩm)</w:t>
            </w:r>
          </w:p>
        </w:tc>
      </w:tr>
      <w:tr w:rsidR="00DE1365" w14:paraId="63A47AFE" w14:textId="77777777" w:rsidTr="0046307D">
        <w:tc>
          <w:tcPr>
            <w:tcW w:w="2155" w:type="dxa"/>
          </w:tcPr>
          <w:p w14:paraId="6A1DBF64" w14:textId="77777777" w:rsidR="00DE1365" w:rsidRDefault="00DE1365" w:rsidP="0046307D">
            <w:pPr>
              <w:pStyle w:val="Nidungvnbn"/>
              <w:ind w:firstLine="0"/>
            </w:pPr>
            <w:r>
              <w:rPr>
                <w:color w:val="000000"/>
              </w:rPr>
              <w:t>Actors</w:t>
            </w:r>
          </w:p>
        </w:tc>
        <w:tc>
          <w:tcPr>
            <w:tcW w:w="6622" w:type="dxa"/>
          </w:tcPr>
          <w:p w14:paraId="12445CB0" w14:textId="77777777" w:rsidR="00DE1365" w:rsidRDefault="00DE1365" w:rsidP="0046307D">
            <w:pPr>
              <w:pStyle w:val="Nidungvnbn"/>
              <w:ind w:firstLine="0"/>
            </w:pPr>
            <w:r w:rsidRPr="00E03D14">
              <w:t>Customer</w:t>
            </w:r>
          </w:p>
        </w:tc>
      </w:tr>
      <w:tr w:rsidR="00DE1365" w14:paraId="05B60CB6" w14:textId="77777777" w:rsidTr="0046307D">
        <w:tc>
          <w:tcPr>
            <w:tcW w:w="2155" w:type="dxa"/>
          </w:tcPr>
          <w:p w14:paraId="380F3ED0" w14:textId="77777777" w:rsidR="00DE1365" w:rsidRDefault="00DE1365" w:rsidP="0046307D">
            <w:pPr>
              <w:pStyle w:val="Nidungvnbn"/>
              <w:ind w:firstLine="0"/>
            </w:pPr>
            <w:r>
              <w:rPr>
                <w:color w:val="000000"/>
              </w:rPr>
              <w:t>Primary Actors</w:t>
            </w:r>
          </w:p>
        </w:tc>
        <w:tc>
          <w:tcPr>
            <w:tcW w:w="6622" w:type="dxa"/>
          </w:tcPr>
          <w:p w14:paraId="3BE9718D" w14:textId="77777777" w:rsidR="00DE1365" w:rsidRDefault="00DE1365" w:rsidP="0046307D">
            <w:pPr>
              <w:pStyle w:val="Nidungvnbn"/>
              <w:ind w:firstLine="0"/>
            </w:pPr>
            <w:r w:rsidRPr="00E03D14">
              <w:t>Customer</w:t>
            </w:r>
          </w:p>
        </w:tc>
      </w:tr>
      <w:tr w:rsidR="00DE1365" w14:paraId="5AB3507C" w14:textId="77777777" w:rsidTr="0046307D">
        <w:tc>
          <w:tcPr>
            <w:tcW w:w="2155" w:type="dxa"/>
          </w:tcPr>
          <w:p w14:paraId="34125778" w14:textId="77777777" w:rsidR="00DE1365" w:rsidRDefault="00DE1365" w:rsidP="0046307D">
            <w:pPr>
              <w:pStyle w:val="Nidungvnbn"/>
              <w:ind w:firstLine="0"/>
            </w:pPr>
            <w:r>
              <w:rPr>
                <w:color w:val="000000"/>
              </w:rPr>
              <w:t>Brief Description</w:t>
            </w:r>
          </w:p>
        </w:tc>
        <w:tc>
          <w:tcPr>
            <w:tcW w:w="6622" w:type="dxa"/>
          </w:tcPr>
          <w:p w14:paraId="3EB256A8" w14:textId="77777777" w:rsidR="00DE1365" w:rsidRDefault="00DE1365" w:rsidP="0046307D">
            <w:pPr>
              <w:pStyle w:val="Nidungvnbn"/>
              <w:ind w:firstLine="0"/>
            </w:pPr>
            <w:r w:rsidRPr="00E03D14">
              <w:t>Cung cấp giao diện để người dùng xem danh sách sản phẩm của cửa hàng cũng như chi tiết từng sản phẩm.</w:t>
            </w:r>
          </w:p>
        </w:tc>
      </w:tr>
      <w:tr w:rsidR="00DE1365" w14:paraId="607D5B62" w14:textId="77777777" w:rsidTr="0046307D">
        <w:tc>
          <w:tcPr>
            <w:tcW w:w="2155" w:type="dxa"/>
          </w:tcPr>
          <w:p w14:paraId="2C237CA4" w14:textId="77777777" w:rsidR="00DE1365" w:rsidRDefault="00DE1365" w:rsidP="0046307D">
            <w:pPr>
              <w:pStyle w:val="Nidungvnbn"/>
              <w:ind w:firstLine="0"/>
            </w:pPr>
            <w:r>
              <w:rPr>
                <w:color w:val="000000"/>
              </w:rPr>
              <w:t>Trigger</w:t>
            </w:r>
          </w:p>
        </w:tc>
        <w:tc>
          <w:tcPr>
            <w:tcW w:w="6622" w:type="dxa"/>
          </w:tcPr>
          <w:p w14:paraId="68716004" w14:textId="77777777" w:rsidR="00DE1365" w:rsidRDefault="00DE1365" w:rsidP="0046307D">
            <w:pPr>
              <w:pStyle w:val="Nidungvnbn"/>
              <w:ind w:firstLine="0"/>
            </w:pPr>
            <w:r>
              <w:t>Nhấn vào xem và tìm kiếm sản phẩm</w:t>
            </w:r>
          </w:p>
        </w:tc>
      </w:tr>
      <w:tr w:rsidR="00DE1365" w14:paraId="30B549F7" w14:textId="77777777" w:rsidTr="0046307D">
        <w:tc>
          <w:tcPr>
            <w:tcW w:w="2155" w:type="dxa"/>
          </w:tcPr>
          <w:p w14:paraId="4427A7F3" w14:textId="77777777" w:rsidR="00DE1365" w:rsidRDefault="00DE1365" w:rsidP="0046307D">
            <w:pPr>
              <w:pStyle w:val="Nidungvnbn"/>
              <w:ind w:firstLine="0"/>
            </w:pPr>
            <w:r>
              <w:t>Pre-condition</w:t>
            </w:r>
          </w:p>
        </w:tc>
        <w:tc>
          <w:tcPr>
            <w:tcW w:w="6622" w:type="dxa"/>
          </w:tcPr>
          <w:p w14:paraId="4062FDF4" w14:textId="77777777" w:rsidR="00DE1365" w:rsidRDefault="00DE1365" w:rsidP="0046307D">
            <w:pPr>
              <w:pStyle w:val="Nidungvnbn"/>
              <w:ind w:firstLine="0"/>
            </w:pPr>
          </w:p>
        </w:tc>
      </w:tr>
      <w:tr w:rsidR="00DE1365" w14:paraId="033E3589" w14:textId="77777777" w:rsidTr="0046307D">
        <w:tc>
          <w:tcPr>
            <w:tcW w:w="2155" w:type="dxa"/>
          </w:tcPr>
          <w:p w14:paraId="35E357C8" w14:textId="77777777" w:rsidR="00DE1365" w:rsidRDefault="00DE1365" w:rsidP="0046307D">
            <w:pPr>
              <w:pStyle w:val="Nidungvnbn"/>
              <w:ind w:firstLine="0"/>
            </w:pPr>
            <w:r>
              <w:rPr>
                <w:color w:val="000000"/>
              </w:rPr>
              <w:lastRenderedPageBreak/>
              <w:t>Flow</w:t>
            </w:r>
          </w:p>
        </w:tc>
        <w:tc>
          <w:tcPr>
            <w:tcW w:w="6622" w:type="dxa"/>
          </w:tcPr>
          <w:p w14:paraId="6DAB5F55" w14:textId="77777777" w:rsidR="00DE1365" w:rsidRDefault="00DE1365" w:rsidP="0046307D">
            <w:pPr>
              <w:pStyle w:val="Nidungvnbn"/>
              <w:ind w:firstLine="0"/>
            </w:pPr>
            <w:r>
              <w:t>Danh sách sản phẩm: Người dùng có thể xem toàn bộ danh sách sản phẩm hiện có trong cửa hàng. Mỗi sản phẩm được liệt kê với thông tin cơ bản như tên, giá, và hình ảnh đại diện.</w:t>
            </w:r>
          </w:p>
          <w:p w14:paraId="62752B40" w14:textId="77777777" w:rsidR="00DE1365" w:rsidRDefault="00DE1365" w:rsidP="0046307D">
            <w:pPr>
              <w:pStyle w:val="Nidungvnbn"/>
              <w:ind w:firstLine="0"/>
            </w:pPr>
            <w:r>
              <w:t>Chi tiết sản phẩm: Khi người dùng chọn một sản phẩm cụ thể, họ có thể xem trang chi tiết của sản phẩm đó. Trang này chứa thông tin đầy đủ về sản phẩm, bao gồm mô tả, giá, hình ảnh chi tiết, và bất kỳ thông tin liên quan nào khác.</w:t>
            </w:r>
          </w:p>
          <w:p w14:paraId="44091B54" w14:textId="77777777" w:rsidR="00DE1365" w:rsidRDefault="00DE1365" w:rsidP="0046307D">
            <w:pPr>
              <w:pStyle w:val="Nidungvnbn"/>
            </w:pPr>
          </w:p>
          <w:p w14:paraId="2C6A40A1" w14:textId="77777777" w:rsidR="00DE1365" w:rsidRDefault="00DE1365" w:rsidP="0046307D">
            <w:pPr>
              <w:pStyle w:val="Nidungvnbn"/>
              <w:ind w:firstLine="0"/>
            </w:pPr>
            <w:r>
              <w:t>Tìm kiếm và lọc: Người dùng có khả năng tìm kiếm sản phẩm bằng cách nhập từ khóa tìm kiếm hoặc sử dụng các tùy chọn lọc để hiển thị các sản phẩm theo tiêu chí nhất định, chẳng hạn như danh mục, giá, hoặc các thuộc tính khác.</w:t>
            </w:r>
          </w:p>
        </w:tc>
      </w:tr>
      <w:tr w:rsidR="00DE1365" w14:paraId="341E0942" w14:textId="77777777" w:rsidTr="0046307D">
        <w:tc>
          <w:tcPr>
            <w:tcW w:w="2155" w:type="dxa"/>
          </w:tcPr>
          <w:p w14:paraId="04988278" w14:textId="77777777" w:rsidR="00DE1365" w:rsidRDefault="00DE1365" w:rsidP="0046307D">
            <w:pPr>
              <w:pStyle w:val="Nidungvnbn"/>
              <w:ind w:firstLine="0"/>
            </w:pPr>
            <w:r>
              <w:rPr>
                <w:color w:val="000000"/>
              </w:rPr>
              <w:t>Subflows</w:t>
            </w:r>
          </w:p>
        </w:tc>
        <w:tc>
          <w:tcPr>
            <w:tcW w:w="6622" w:type="dxa"/>
          </w:tcPr>
          <w:p w14:paraId="69D1E3D3" w14:textId="77777777" w:rsidR="00DE1365" w:rsidRDefault="00DE1365" w:rsidP="0046307D">
            <w:pPr>
              <w:pStyle w:val="Nidungvnbn"/>
              <w:ind w:firstLine="0"/>
            </w:pPr>
          </w:p>
        </w:tc>
      </w:tr>
    </w:tbl>
    <w:p w14:paraId="35DF5C45" w14:textId="560E695C" w:rsidR="0074663A" w:rsidRDefault="00BA350F" w:rsidP="0074663A">
      <w:pPr>
        <w:pStyle w:val="Caption"/>
        <w:keepNext/>
      </w:pPr>
      <w:bookmarkStart w:id="98" w:name="_Toc154349931"/>
      <w:r>
        <w:t xml:space="preserve">Bảng </w:t>
      </w:r>
      <w:fldSimple w:instr=" SEQ Table \* ARABIC ">
        <w:r w:rsidR="0074663A">
          <w:rPr>
            <w:noProof/>
          </w:rPr>
          <w:t>12</w:t>
        </w:r>
      </w:fldSimple>
      <w:r w:rsidR="005B4045">
        <w:t>: UC t</w:t>
      </w:r>
      <w:r w:rsidR="005B4045" w:rsidRPr="005B4045">
        <w:t>ìm kiếm và xem sản phẩm</w:t>
      </w:r>
      <w:bookmarkEnd w:id="98"/>
    </w:p>
    <w:tbl>
      <w:tblPr>
        <w:tblStyle w:val="TableGrid"/>
        <w:tblW w:w="0" w:type="auto"/>
        <w:tblLook w:val="04A0" w:firstRow="1" w:lastRow="0" w:firstColumn="1" w:lastColumn="0" w:noHBand="0" w:noVBand="1"/>
      </w:tblPr>
      <w:tblGrid>
        <w:gridCol w:w="2155"/>
        <w:gridCol w:w="6622"/>
      </w:tblGrid>
      <w:tr w:rsidR="00DE1365" w14:paraId="4CF4145F" w14:textId="77777777" w:rsidTr="0046307D">
        <w:tc>
          <w:tcPr>
            <w:tcW w:w="2155" w:type="dxa"/>
          </w:tcPr>
          <w:p w14:paraId="20FC0602" w14:textId="77777777" w:rsidR="00DE1365" w:rsidRDefault="00DE1365" w:rsidP="0046307D">
            <w:pPr>
              <w:pStyle w:val="Nidungvnbn"/>
              <w:tabs>
                <w:tab w:val="center" w:pos="969"/>
              </w:tabs>
              <w:ind w:firstLine="0"/>
            </w:pPr>
            <w:r>
              <w:t>ID</w:t>
            </w:r>
          </w:p>
        </w:tc>
        <w:tc>
          <w:tcPr>
            <w:tcW w:w="6622" w:type="dxa"/>
          </w:tcPr>
          <w:p w14:paraId="7F7F2D26" w14:textId="77777777" w:rsidR="00DE1365" w:rsidRDefault="00DE1365" w:rsidP="0046307D">
            <w:pPr>
              <w:pStyle w:val="Nidungvnbn"/>
              <w:ind w:firstLine="0"/>
            </w:pPr>
            <w:r w:rsidRPr="00E03D14">
              <w:t>UC011</w:t>
            </w:r>
          </w:p>
        </w:tc>
      </w:tr>
      <w:tr w:rsidR="00DE1365" w14:paraId="46742BFC" w14:textId="77777777" w:rsidTr="0046307D">
        <w:tc>
          <w:tcPr>
            <w:tcW w:w="2155" w:type="dxa"/>
          </w:tcPr>
          <w:p w14:paraId="4ABE6D3B" w14:textId="77777777" w:rsidR="00DE1365" w:rsidRDefault="00DE1365" w:rsidP="0046307D">
            <w:pPr>
              <w:pStyle w:val="Nidungvnbn"/>
              <w:ind w:firstLine="0"/>
            </w:pPr>
            <w:r>
              <w:rPr>
                <w:color w:val="000000"/>
              </w:rPr>
              <w:t>Use-Case Name</w:t>
            </w:r>
          </w:p>
        </w:tc>
        <w:tc>
          <w:tcPr>
            <w:tcW w:w="6622" w:type="dxa"/>
          </w:tcPr>
          <w:p w14:paraId="06715FC8" w14:textId="77777777" w:rsidR="00DE1365" w:rsidRDefault="00DE1365" w:rsidP="0046307D">
            <w:pPr>
              <w:pStyle w:val="Nidungvnbn"/>
              <w:tabs>
                <w:tab w:val="left" w:pos="1175"/>
              </w:tabs>
              <w:ind w:firstLine="0"/>
            </w:pPr>
            <w:r>
              <w:t>Quản lý giỏ hàng</w:t>
            </w:r>
          </w:p>
        </w:tc>
      </w:tr>
      <w:tr w:rsidR="00DE1365" w14:paraId="61C58ED2" w14:textId="77777777" w:rsidTr="0046307D">
        <w:tc>
          <w:tcPr>
            <w:tcW w:w="2155" w:type="dxa"/>
          </w:tcPr>
          <w:p w14:paraId="71C84274" w14:textId="77777777" w:rsidR="00DE1365" w:rsidRDefault="00DE1365" w:rsidP="0046307D">
            <w:pPr>
              <w:pStyle w:val="Nidungvnbn"/>
              <w:ind w:firstLine="0"/>
            </w:pPr>
            <w:r>
              <w:rPr>
                <w:color w:val="000000"/>
              </w:rPr>
              <w:t>Actors</w:t>
            </w:r>
          </w:p>
        </w:tc>
        <w:tc>
          <w:tcPr>
            <w:tcW w:w="6622" w:type="dxa"/>
          </w:tcPr>
          <w:p w14:paraId="2AAA492A" w14:textId="77777777" w:rsidR="00DE1365" w:rsidRDefault="00DE1365" w:rsidP="0046307D">
            <w:pPr>
              <w:pStyle w:val="Nidungvnbn"/>
              <w:ind w:firstLine="0"/>
            </w:pPr>
            <w:r w:rsidRPr="00E03D14">
              <w:t>Customer</w:t>
            </w:r>
          </w:p>
        </w:tc>
      </w:tr>
      <w:tr w:rsidR="00DE1365" w14:paraId="5A060C5B" w14:textId="77777777" w:rsidTr="0046307D">
        <w:tc>
          <w:tcPr>
            <w:tcW w:w="2155" w:type="dxa"/>
          </w:tcPr>
          <w:p w14:paraId="730501D3" w14:textId="77777777" w:rsidR="00DE1365" w:rsidRDefault="00DE1365" w:rsidP="0046307D">
            <w:pPr>
              <w:pStyle w:val="Nidungvnbn"/>
              <w:ind w:firstLine="0"/>
            </w:pPr>
            <w:r>
              <w:rPr>
                <w:color w:val="000000"/>
              </w:rPr>
              <w:t>Primary Actors</w:t>
            </w:r>
          </w:p>
        </w:tc>
        <w:tc>
          <w:tcPr>
            <w:tcW w:w="6622" w:type="dxa"/>
          </w:tcPr>
          <w:p w14:paraId="2223FF4E" w14:textId="77777777" w:rsidR="00DE1365" w:rsidRDefault="00DE1365" w:rsidP="0046307D">
            <w:pPr>
              <w:pStyle w:val="Nidungvnbn"/>
              <w:ind w:firstLine="0"/>
            </w:pPr>
            <w:r w:rsidRPr="00E03D14">
              <w:t>Customer</w:t>
            </w:r>
          </w:p>
        </w:tc>
      </w:tr>
      <w:tr w:rsidR="00DE1365" w14:paraId="1F1D0CAB" w14:textId="77777777" w:rsidTr="0046307D">
        <w:tc>
          <w:tcPr>
            <w:tcW w:w="2155" w:type="dxa"/>
          </w:tcPr>
          <w:p w14:paraId="3514E1AA" w14:textId="77777777" w:rsidR="00DE1365" w:rsidRDefault="00DE1365" w:rsidP="0046307D">
            <w:pPr>
              <w:pStyle w:val="Nidungvnbn"/>
              <w:ind w:firstLine="0"/>
            </w:pPr>
            <w:r>
              <w:rPr>
                <w:color w:val="000000"/>
              </w:rPr>
              <w:t>Brief Description</w:t>
            </w:r>
          </w:p>
        </w:tc>
        <w:tc>
          <w:tcPr>
            <w:tcW w:w="6622" w:type="dxa"/>
          </w:tcPr>
          <w:p w14:paraId="7D221218" w14:textId="77777777" w:rsidR="00DE1365" w:rsidRDefault="00DE1365" w:rsidP="0046307D">
            <w:pPr>
              <w:pStyle w:val="Nidungvnbn"/>
              <w:tabs>
                <w:tab w:val="left" w:pos="1274"/>
              </w:tabs>
              <w:ind w:firstLine="0"/>
            </w:pPr>
            <w:r w:rsidRPr="00E03D14">
              <w:t>Cho phép người dùng tạo giỏ hàng riêng của mình, thêm sản phẩm vào giỏ hàng và kiểm soát số lượng sản phẩm trong giỏ.</w:t>
            </w:r>
          </w:p>
        </w:tc>
      </w:tr>
      <w:tr w:rsidR="00DE1365" w14:paraId="168F11C6" w14:textId="77777777" w:rsidTr="0046307D">
        <w:tc>
          <w:tcPr>
            <w:tcW w:w="2155" w:type="dxa"/>
          </w:tcPr>
          <w:p w14:paraId="387BCFF7" w14:textId="77777777" w:rsidR="00DE1365" w:rsidRDefault="00DE1365" w:rsidP="0046307D">
            <w:pPr>
              <w:pStyle w:val="Nidungvnbn"/>
              <w:ind w:firstLine="0"/>
            </w:pPr>
            <w:r>
              <w:rPr>
                <w:color w:val="000000"/>
              </w:rPr>
              <w:t>Trigger</w:t>
            </w:r>
          </w:p>
        </w:tc>
        <w:tc>
          <w:tcPr>
            <w:tcW w:w="6622" w:type="dxa"/>
          </w:tcPr>
          <w:p w14:paraId="00E61A64" w14:textId="77777777" w:rsidR="00DE1365" w:rsidRDefault="00DE1365" w:rsidP="0046307D">
            <w:pPr>
              <w:pStyle w:val="Nidungvnbn"/>
              <w:ind w:firstLine="0"/>
            </w:pPr>
            <w:r>
              <w:t>Thao tác theo ý muốn</w:t>
            </w:r>
          </w:p>
        </w:tc>
      </w:tr>
      <w:tr w:rsidR="00DE1365" w14:paraId="5E1A0561" w14:textId="77777777" w:rsidTr="0046307D">
        <w:tc>
          <w:tcPr>
            <w:tcW w:w="2155" w:type="dxa"/>
          </w:tcPr>
          <w:p w14:paraId="09A98930" w14:textId="77777777" w:rsidR="00DE1365" w:rsidRDefault="00DE1365" w:rsidP="0046307D">
            <w:pPr>
              <w:pStyle w:val="Nidungvnbn"/>
              <w:ind w:firstLine="0"/>
            </w:pPr>
            <w:r>
              <w:rPr>
                <w:color w:val="000000"/>
              </w:rPr>
              <w:t>Pre-condition</w:t>
            </w:r>
          </w:p>
        </w:tc>
        <w:tc>
          <w:tcPr>
            <w:tcW w:w="6622" w:type="dxa"/>
          </w:tcPr>
          <w:p w14:paraId="4800B484" w14:textId="77777777" w:rsidR="00DE1365" w:rsidRDefault="00DE1365" w:rsidP="0046307D">
            <w:pPr>
              <w:pStyle w:val="Nidungvnbn"/>
              <w:ind w:firstLine="0"/>
            </w:pPr>
            <w:r>
              <w:t>Đăng nhập trước</w:t>
            </w:r>
          </w:p>
        </w:tc>
      </w:tr>
      <w:tr w:rsidR="00DE1365" w14:paraId="7E6446C3" w14:textId="77777777" w:rsidTr="0046307D">
        <w:tc>
          <w:tcPr>
            <w:tcW w:w="2155" w:type="dxa"/>
          </w:tcPr>
          <w:p w14:paraId="274D3F18" w14:textId="77777777" w:rsidR="00DE1365" w:rsidRDefault="00DE1365" w:rsidP="0046307D">
            <w:pPr>
              <w:pStyle w:val="Nidungvnbn"/>
              <w:ind w:firstLine="0"/>
            </w:pPr>
            <w:r>
              <w:rPr>
                <w:color w:val="000000"/>
              </w:rPr>
              <w:t>Flow</w:t>
            </w:r>
          </w:p>
        </w:tc>
        <w:tc>
          <w:tcPr>
            <w:tcW w:w="6622" w:type="dxa"/>
          </w:tcPr>
          <w:p w14:paraId="597A41ED" w14:textId="77777777" w:rsidR="00DE1365" w:rsidRDefault="00DE1365" w:rsidP="0046307D">
            <w:pPr>
              <w:pStyle w:val="Nidungvnbn"/>
              <w:ind w:firstLine="0"/>
            </w:pPr>
            <w:r>
              <w:t>Tạo giỏ hàng: Người dùng có thể tạo một giỏ hàng bằng cách chọn tùy chọn "Tạo Giỏ Hàng" hoặc tương tự. Mỗi người dùng có thể có một giỏ hàng riêng, giúp quản lý mua sắm của họ dễ dàng hơn.</w:t>
            </w:r>
          </w:p>
          <w:p w14:paraId="42400281" w14:textId="77777777" w:rsidR="00DE1365" w:rsidRDefault="00DE1365" w:rsidP="0046307D">
            <w:pPr>
              <w:pStyle w:val="Nidungvnbn"/>
              <w:ind w:firstLine="0"/>
            </w:pPr>
            <w:r>
              <w:lastRenderedPageBreak/>
              <w:t>Thêm sản phẩm: Khi xem chi tiết sản phẩm hoặc danh sách sản phẩm, người dùng có thể thêm sản phẩm vào giỏ hàng của mình. Họ có thể chọn số lượng sản phẩm cần mua.</w:t>
            </w:r>
          </w:p>
          <w:p w14:paraId="2CACEDCD" w14:textId="77777777" w:rsidR="00DE1365" w:rsidRDefault="00DE1365" w:rsidP="0046307D">
            <w:pPr>
              <w:pStyle w:val="Nidungvnbn"/>
              <w:ind w:firstLine="0"/>
            </w:pPr>
            <w:r>
              <w:t>Kiểm soát số lượng: Trong giỏ hàng, người dùng có khả năng kiểm soát số lượng của từng sản phẩm. Họ có thể tăng hoặc giảm số lượng và thấy tổng giá trị của giỏ hàng thay đổi tương ứng.</w:t>
            </w:r>
          </w:p>
          <w:p w14:paraId="012B8A46" w14:textId="77777777" w:rsidR="00DE1365" w:rsidRPr="00E03D14" w:rsidRDefault="00DE1365" w:rsidP="0046307D">
            <w:pPr>
              <w:rPr>
                <w:sz w:val="26"/>
                <w:szCs w:val="26"/>
              </w:rPr>
            </w:pPr>
            <w:r>
              <w:t>Xem tổng giá trị: Mỗi khi thêm hoặc thay đổi số lượng sản phẩm, người dùng có thể xem tổng giá trị của giỏ hàng để có cái nhìn tổng quan về số tiền họ sẽ thanh toán.</w:t>
            </w:r>
          </w:p>
        </w:tc>
      </w:tr>
      <w:tr w:rsidR="00DE1365" w14:paraId="4F90055E" w14:textId="77777777" w:rsidTr="0046307D">
        <w:tc>
          <w:tcPr>
            <w:tcW w:w="2155" w:type="dxa"/>
          </w:tcPr>
          <w:p w14:paraId="67FBB4E7" w14:textId="77777777" w:rsidR="00DE1365" w:rsidRDefault="00DE1365" w:rsidP="0046307D">
            <w:pPr>
              <w:pStyle w:val="Nidungvnbn"/>
              <w:ind w:firstLine="0"/>
            </w:pPr>
            <w:r>
              <w:rPr>
                <w:color w:val="000000"/>
              </w:rPr>
              <w:t>Subflows</w:t>
            </w:r>
          </w:p>
        </w:tc>
        <w:tc>
          <w:tcPr>
            <w:tcW w:w="6622" w:type="dxa"/>
          </w:tcPr>
          <w:p w14:paraId="3E57F648" w14:textId="77777777" w:rsidR="00DE1365" w:rsidRDefault="00DE1365" w:rsidP="0046307D">
            <w:pPr>
              <w:pStyle w:val="Nidungvnbn"/>
              <w:ind w:firstLine="0"/>
            </w:pPr>
          </w:p>
        </w:tc>
      </w:tr>
    </w:tbl>
    <w:p w14:paraId="51D79144" w14:textId="7397C656" w:rsidR="0074663A" w:rsidRDefault="00BA350F" w:rsidP="0074663A">
      <w:pPr>
        <w:pStyle w:val="Caption"/>
        <w:keepNext/>
      </w:pPr>
      <w:bookmarkStart w:id="99" w:name="_Toc154349932"/>
      <w:r>
        <w:t xml:space="preserve">Bảng </w:t>
      </w:r>
      <w:fldSimple w:instr=" SEQ Table \* ARABIC ">
        <w:r w:rsidR="0074663A">
          <w:rPr>
            <w:noProof/>
          </w:rPr>
          <w:t>13</w:t>
        </w:r>
      </w:fldSimple>
      <w:r w:rsidR="005B4045">
        <w:t>: UC q</w:t>
      </w:r>
      <w:r w:rsidR="005B4045" w:rsidRPr="005B4045">
        <w:t>uản lý giỏ hàng</w:t>
      </w:r>
      <w:bookmarkEnd w:id="99"/>
    </w:p>
    <w:tbl>
      <w:tblPr>
        <w:tblStyle w:val="TableGrid"/>
        <w:tblW w:w="0" w:type="auto"/>
        <w:tblLook w:val="04A0" w:firstRow="1" w:lastRow="0" w:firstColumn="1" w:lastColumn="0" w:noHBand="0" w:noVBand="1"/>
      </w:tblPr>
      <w:tblGrid>
        <w:gridCol w:w="2155"/>
        <w:gridCol w:w="6622"/>
      </w:tblGrid>
      <w:tr w:rsidR="00DE1365" w14:paraId="5759648F" w14:textId="77777777" w:rsidTr="0046307D">
        <w:tc>
          <w:tcPr>
            <w:tcW w:w="2155" w:type="dxa"/>
          </w:tcPr>
          <w:p w14:paraId="7A00FE2A" w14:textId="77777777" w:rsidR="00DE1365" w:rsidRDefault="00DE1365" w:rsidP="0046307D">
            <w:pPr>
              <w:pStyle w:val="Nidungvnbn"/>
              <w:tabs>
                <w:tab w:val="center" w:pos="969"/>
              </w:tabs>
              <w:ind w:firstLine="0"/>
            </w:pPr>
            <w:r>
              <w:t>ID</w:t>
            </w:r>
          </w:p>
        </w:tc>
        <w:tc>
          <w:tcPr>
            <w:tcW w:w="6622" w:type="dxa"/>
          </w:tcPr>
          <w:p w14:paraId="132396B5" w14:textId="77777777" w:rsidR="00DE1365" w:rsidRDefault="00DE1365" w:rsidP="0046307D">
            <w:pPr>
              <w:pStyle w:val="Nidungvnbn"/>
              <w:tabs>
                <w:tab w:val="left" w:pos="2019"/>
              </w:tabs>
              <w:ind w:firstLine="0"/>
            </w:pPr>
            <w:r w:rsidRPr="00E03D14">
              <w:t>UC01</w:t>
            </w:r>
            <w:r>
              <w:t>2</w:t>
            </w:r>
          </w:p>
        </w:tc>
      </w:tr>
      <w:tr w:rsidR="00DE1365" w14:paraId="5CEBBE11" w14:textId="77777777" w:rsidTr="0046307D">
        <w:tc>
          <w:tcPr>
            <w:tcW w:w="2155" w:type="dxa"/>
          </w:tcPr>
          <w:p w14:paraId="1B73B4BE" w14:textId="77777777" w:rsidR="00DE1365" w:rsidRDefault="00DE1365" w:rsidP="0046307D">
            <w:pPr>
              <w:pStyle w:val="Nidungvnbn"/>
              <w:ind w:firstLine="0"/>
            </w:pPr>
            <w:r>
              <w:rPr>
                <w:color w:val="000000"/>
              </w:rPr>
              <w:t>Use-Case Name</w:t>
            </w:r>
          </w:p>
        </w:tc>
        <w:tc>
          <w:tcPr>
            <w:tcW w:w="6622" w:type="dxa"/>
          </w:tcPr>
          <w:p w14:paraId="40E99AFD" w14:textId="77777777" w:rsidR="00DE1365" w:rsidRDefault="00DE1365" w:rsidP="0046307D">
            <w:pPr>
              <w:pStyle w:val="Nidungvnbn"/>
              <w:ind w:firstLine="0"/>
            </w:pPr>
            <w:r>
              <w:t>Đặt hàng</w:t>
            </w:r>
          </w:p>
        </w:tc>
      </w:tr>
      <w:tr w:rsidR="00DE1365" w14:paraId="081C8EDC" w14:textId="77777777" w:rsidTr="0046307D">
        <w:tc>
          <w:tcPr>
            <w:tcW w:w="2155" w:type="dxa"/>
          </w:tcPr>
          <w:p w14:paraId="5AE76A11" w14:textId="77777777" w:rsidR="00DE1365" w:rsidRDefault="00DE1365" w:rsidP="0046307D">
            <w:pPr>
              <w:pStyle w:val="Nidungvnbn"/>
              <w:ind w:firstLine="0"/>
            </w:pPr>
            <w:r>
              <w:rPr>
                <w:color w:val="000000"/>
              </w:rPr>
              <w:t>Actors</w:t>
            </w:r>
          </w:p>
        </w:tc>
        <w:tc>
          <w:tcPr>
            <w:tcW w:w="6622" w:type="dxa"/>
          </w:tcPr>
          <w:p w14:paraId="7ADCEA7C" w14:textId="77777777" w:rsidR="00DE1365" w:rsidRDefault="00DE1365" w:rsidP="0046307D">
            <w:pPr>
              <w:pStyle w:val="Nidungvnbn"/>
              <w:ind w:firstLine="0"/>
            </w:pPr>
            <w:r w:rsidRPr="002B20F6">
              <w:t>Customer, Sales employee</w:t>
            </w:r>
          </w:p>
        </w:tc>
      </w:tr>
      <w:tr w:rsidR="00DE1365" w14:paraId="7B898307" w14:textId="77777777" w:rsidTr="0046307D">
        <w:tc>
          <w:tcPr>
            <w:tcW w:w="2155" w:type="dxa"/>
          </w:tcPr>
          <w:p w14:paraId="4AA1527B" w14:textId="77777777" w:rsidR="00DE1365" w:rsidRDefault="00DE1365" w:rsidP="0046307D">
            <w:pPr>
              <w:pStyle w:val="Nidungvnbn"/>
              <w:ind w:firstLine="0"/>
            </w:pPr>
            <w:r>
              <w:rPr>
                <w:color w:val="000000"/>
              </w:rPr>
              <w:t>Primary Actors</w:t>
            </w:r>
          </w:p>
        </w:tc>
        <w:tc>
          <w:tcPr>
            <w:tcW w:w="6622" w:type="dxa"/>
          </w:tcPr>
          <w:p w14:paraId="29E61A3E" w14:textId="77777777" w:rsidR="00DE1365" w:rsidRDefault="00DE1365" w:rsidP="0046307D">
            <w:pPr>
              <w:pStyle w:val="Nidungvnbn"/>
              <w:ind w:firstLine="0"/>
            </w:pPr>
            <w:r w:rsidRPr="002B20F6">
              <w:t>Customer</w:t>
            </w:r>
          </w:p>
        </w:tc>
      </w:tr>
      <w:tr w:rsidR="00DE1365" w14:paraId="3513FF1B" w14:textId="77777777" w:rsidTr="0046307D">
        <w:tc>
          <w:tcPr>
            <w:tcW w:w="2155" w:type="dxa"/>
          </w:tcPr>
          <w:p w14:paraId="6574A0D2" w14:textId="77777777" w:rsidR="00DE1365" w:rsidRDefault="00DE1365" w:rsidP="0046307D">
            <w:pPr>
              <w:pStyle w:val="Nidungvnbn"/>
              <w:ind w:firstLine="0"/>
            </w:pPr>
            <w:r>
              <w:rPr>
                <w:color w:val="000000"/>
              </w:rPr>
              <w:t>Brief Description</w:t>
            </w:r>
          </w:p>
        </w:tc>
        <w:tc>
          <w:tcPr>
            <w:tcW w:w="6622" w:type="dxa"/>
          </w:tcPr>
          <w:p w14:paraId="464A8D1A" w14:textId="77777777" w:rsidR="00DE1365" w:rsidRDefault="00DE1365" w:rsidP="0046307D">
            <w:pPr>
              <w:pStyle w:val="Nidungvnbn"/>
              <w:ind w:firstLine="0"/>
            </w:pPr>
            <w:r w:rsidRPr="002B20F6">
              <w:t>Cho phép người dùng hoàn tất đơn hàng của họ, xem lại thông tin chi tiết đơn hàng, chỉnh sửa địa chỉ giao hàng và chọn phương thức thanh toán.</w:t>
            </w:r>
          </w:p>
        </w:tc>
      </w:tr>
      <w:tr w:rsidR="00DE1365" w14:paraId="35D59F7B" w14:textId="77777777" w:rsidTr="0046307D">
        <w:tc>
          <w:tcPr>
            <w:tcW w:w="2155" w:type="dxa"/>
          </w:tcPr>
          <w:p w14:paraId="5B2E6E6C" w14:textId="77777777" w:rsidR="00DE1365" w:rsidRDefault="00DE1365" w:rsidP="0046307D">
            <w:pPr>
              <w:pStyle w:val="Nidungvnbn"/>
              <w:ind w:firstLine="0"/>
            </w:pPr>
            <w:r>
              <w:rPr>
                <w:color w:val="000000"/>
              </w:rPr>
              <w:t>Trigger</w:t>
            </w:r>
          </w:p>
        </w:tc>
        <w:tc>
          <w:tcPr>
            <w:tcW w:w="6622" w:type="dxa"/>
          </w:tcPr>
          <w:p w14:paraId="1F4F073E" w14:textId="77777777" w:rsidR="00DE1365" w:rsidRDefault="00DE1365" w:rsidP="0046307D">
            <w:pPr>
              <w:pStyle w:val="Nidungvnbn"/>
              <w:ind w:firstLine="0"/>
            </w:pPr>
            <w:r>
              <w:t>Mua hàng và thanh toán</w:t>
            </w:r>
          </w:p>
        </w:tc>
      </w:tr>
      <w:tr w:rsidR="00DE1365" w14:paraId="7ECEE56D" w14:textId="77777777" w:rsidTr="0046307D">
        <w:tc>
          <w:tcPr>
            <w:tcW w:w="2155" w:type="dxa"/>
          </w:tcPr>
          <w:p w14:paraId="5F53EFDF" w14:textId="77777777" w:rsidR="00DE1365" w:rsidRDefault="00DE1365" w:rsidP="0046307D">
            <w:pPr>
              <w:pStyle w:val="Nidungvnbn"/>
              <w:ind w:firstLine="0"/>
            </w:pPr>
            <w:r>
              <w:rPr>
                <w:color w:val="000000"/>
              </w:rPr>
              <w:t>Pre-condition</w:t>
            </w:r>
          </w:p>
        </w:tc>
        <w:tc>
          <w:tcPr>
            <w:tcW w:w="6622" w:type="dxa"/>
          </w:tcPr>
          <w:p w14:paraId="32263513" w14:textId="77777777" w:rsidR="00DE1365" w:rsidRDefault="00DE1365" w:rsidP="0046307D">
            <w:pPr>
              <w:pStyle w:val="Nidungvnbn"/>
              <w:ind w:firstLine="0"/>
            </w:pPr>
            <w:r>
              <w:t>Đăng nhập</w:t>
            </w:r>
          </w:p>
        </w:tc>
      </w:tr>
      <w:tr w:rsidR="00DE1365" w14:paraId="261D48B8" w14:textId="77777777" w:rsidTr="0046307D">
        <w:tc>
          <w:tcPr>
            <w:tcW w:w="2155" w:type="dxa"/>
          </w:tcPr>
          <w:p w14:paraId="62448A65" w14:textId="77777777" w:rsidR="00DE1365" w:rsidRDefault="00DE1365" w:rsidP="0046307D">
            <w:pPr>
              <w:pStyle w:val="Nidungvnbn"/>
              <w:ind w:firstLine="0"/>
            </w:pPr>
            <w:r>
              <w:rPr>
                <w:color w:val="000000"/>
              </w:rPr>
              <w:t>Flow</w:t>
            </w:r>
          </w:p>
        </w:tc>
        <w:tc>
          <w:tcPr>
            <w:tcW w:w="6622" w:type="dxa"/>
          </w:tcPr>
          <w:p w14:paraId="7A7E3202" w14:textId="77777777" w:rsidR="00DE1365" w:rsidRDefault="00DE1365" w:rsidP="0046307D">
            <w:pPr>
              <w:pStyle w:val="Nidungvnbn"/>
              <w:ind w:firstLine="0"/>
            </w:pPr>
            <w:r>
              <w:t>Hoàn tất đơn hàng: Người dùng có thể xem lại tất cả các sản phẩm trong đơn hàng, kiểm tra số lượng, giá và tổng giá trị. Họ sẽ có cơ hội chỉnh sửa đơn hàng nếu cần thiết trước khi tiếp tục thanh toán.</w:t>
            </w:r>
          </w:p>
          <w:p w14:paraId="56517774" w14:textId="77777777" w:rsidR="00DE1365" w:rsidRDefault="00DE1365" w:rsidP="0046307D">
            <w:pPr>
              <w:pStyle w:val="Nidungvnbn"/>
              <w:ind w:firstLine="0"/>
            </w:pPr>
            <w:r>
              <w:t>Chỉnh sửa địa chỉ: Nếu địa chỉ giao hàng cần thay đổi, người dùng có thể chọn tùy chọn chỉnh sửa địa chỉ để nhập thông tin mới.</w:t>
            </w:r>
          </w:p>
          <w:p w14:paraId="0E607961" w14:textId="77777777" w:rsidR="00DE1365" w:rsidRDefault="00DE1365" w:rsidP="0046307D">
            <w:pPr>
              <w:pStyle w:val="Nidungvnbn"/>
              <w:ind w:firstLine="0"/>
            </w:pPr>
            <w:r>
              <w:lastRenderedPageBreak/>
              <w:t>Chọn phương thức thanh toán: Người dùng có thể chọn phương thức thanh toán phù hợp với họ. Các tùy chọn có thể bao gồm thanh toán trực tuyến hoặc thanh toán khi nhận hàng.</w:t>
            </w:r>
          </w:p>
        </w:tc>
      </w:tr>
      <w:tr w:rsidR="00DE1365" w14:paraId="65EF5A6C" w14:textId="77777777" w:rsidTr="0046307D">
        <w:tc>
          <w:tcPr>
            <w:tcW w:w="2155" w:type="dxa"/>
          </w:tcPr>
          <w:p w14:paraId="4C7B8373" w14:textId="77777777" w:rsidR="00DE1365" w:rsidRDefault="00DE1365" w:rsidP="0046307D">
            <w:pPr>
              <w:pStyle w:val="Nidungvnbn"/>
              <w:ind w:firstLine="0"/>
            </w:pPr>
            <w:r>
              <w:rPr>
                <w:color w:val="000000"/>
              </w:rPr>
              <w:t>Subflows</w:t>
            </w:r>
          </w:p>
        </w:tc>
        <w:tc>
          <w:tcPr>
            <w:tcW w:w="6622" w:type="dxa"/>
          </w:tcPr>
          <w:p w14:paraId="396EACFE" w14:textId="77777777" w:rsidR="00DE1365" w:rsidRDefault="00DE1365" w:rsidP="0046307D">
            <w:pPr>
              <w:pStyle w:val="Nidungvnbn"/>
              <w:ind w:firstLine="0"/>
            </w:pPr>
            <w:r>
              <w:t>Thanh toán trực tuyến: Nếu người dùng chọn thanh toán trực tuyến, họ sẽ được chuyển đến cổng thanh toán để nhập thông tin thanh toán và hoàn tất quá trình mua sắm.</w:t>
            </w:r>
          </w:p>
        </w:tc>
      </w:tr>
    </w:tbl>
    <w:p w14:paraId="074C1FBB" w14:textId="541CF043" w:rsidR="0074663A" w:rsidRDefault="00BA350F" w:rsidP="0074663A">
      <w:pPr>
        <w:pStyle w:val="Caption"/>
        <w:keepNext/>
      </w:pPr>
      <w:bookmarkStart w:id="100" w:name="_Toc154349933"/>
      <w:r>
        <w:t xml:space="preserve">Bảng </w:t>
      </w:r>
      <w:fldSimple w:instr=" SEQ Table \* ARABIC ">
        <w:r w:rsidR="0074663A">
          <w:rPr>
            <w:noProof/>
          </w:rPr>
          <w:t>14</w:t>
        </w:r>
      </w:fldSimple>
      <w:r w:rsidR="005B4045">
        <w:t>: UC đ</w:t>
      </w:r>
      <w:r w:rsidR="005B4045">
        <w:t>ặt hàng</w:t>
      </w:r>
      <w:bookmarkEnd w:id="100"/>
    </w:p>
    <w:tbl>
      <w:tblPr>
        <w:tblStyle w:val="TableGrid"/>
        <w:tblW w:w="0" w:type="auto"/>
        <w:tblLook w:val="04A0" w:firstRow="1" w:lastRow="0" w:firstColumn="1" w:lastColumn="0" w:noHBand="0" w:noVBand="1"/>
      </w:tblPr>
      <w:tblGrid>
        <w:gridCol w:w="2155"/>
        <w:gridCol w:w="6622"/>
      </w:tblGrid>
      <w:tr w:rsidR="00DE1365" w14:paraId="2AF919D0" w14:textId="77777777" w:rsidTr="0046307D">
        <w:tc>
          <w:tcPr>
            <w:tcW w:w="2155" w:type="dxa"/>
          </w:tcPr>
          <w:p w14:paraId="2AE99BB4" w14:textId="77777777" w:rsidR="00DE1365" w:rsidRDefault="00DE1365" w:rsidP="0046307D">
            <w:pPr>
              <w:pStyle w:val="Nidungvnbn"/>
              <w:tabs>
                <w:tab w:val="center" w:pos="969"/>
              </w:tabs>
              <w:ind w:firstLine="0"/>
            </w:pPr>
            <w:r>
              <w:t>ID</w:t>
            </w:r>
          </w:p>
        </w:tc>
        <w:tc>
          <w:tcPr>
            <w:tcW w:w="6622" w:type="dxa"/>
          </w:tcPr>
          <w:p w14:paraId="5F070289" w14:textId="77777777" w:rsidR="00DE1365" w:rsidRDefault="00DE1365" w:rsidP="0046307D">
            <w:pPr>
              <w:pStyle w:val="Nidungvnbn"/>
              <w:ind w:firstLine="0"/>
            </w:pPr>
            <w:r w:rsidRPr="00E03D14">
              <w:t>UC01</w:t>
            </w:r>
            <w:r>
              <w:t>3</w:t>
            </w:r>
          </w:p>
        </w:tc>
      </w:tr>
      <w:tr w:rsidR="00DE1365" w14:paraId="0D0920C9" w14:textId="77777777" w:rsidTr="0046307D">
        <w:tc>
          <w:tcPr>
            <w:tcW w:w="2155" w:type="dxa"/>
          </w:tcPr>
          <w:p w14:paraId="31600473" w14:textId="77777777" w:rsidR="00DE1365" w:rsidRDefault="00DE1365" w:rsidP="0046307D">
            <w:pPr>
              <w:pStyle w:val="Nidungvnbn"/>
              <w:ind w:firstLine="0"/>
            </w:pPr>
            <w:r>
              <w:rPr>
                <w:color w:val="000000"/>
              </w:rPr>
              <w:t>Use-Case Name</w:t>
            </w:r>
          </w:p>
        </w:tc>
        <w:tc>
          <w:tcPr>
            <w:tcW w:w="6622" w:type="dxa"/>
          </w:tcPr>
          <w:p w14:paraId="4B9778FB" w14:textId="77777777" w:rsidR="00DE1365" w:rsidRDefault="00DE1365" w:rsidP="0046307D">
            <w:pPr>
              <w:pStyle w:val="Nidungvnbn"/>
              <w:ind w:firstLine="0"/>
            </w:pPr>
            <w:r w:rsidRPr="002B20F6">
              <w:t>View order history</w:t>
            </w:r>
          </w:p>
        </w:tc>
      </w:tr>
      <w:tr w:rsidR="00DE1365" w14:paraId="62AF76C5" w14:textId="77777777" w:rsidTr="0046307D">
        <w:tc>
          <w:tcPr>
            <w:tcW w:w="2155" w:type="dxa"/>
          </w:tcPr>
          <w:p w14:paraId="323B6C34" w14:textId="77777777" w:rsidR="00DE1365" w:rsidRDefault="00DE1365" w:rsidP="0046307D">
            <w:pPr>
              <w:pStyle w:val="Nidungvnbn"/>
              <w:ind w:firstLine="0"/>
            </w:pPr>
            <w:r>
              <w:rPr>
                <w:color w:val="000000"/>
              </w:rPr>
              <w:t>Actors</w:t>
            </w:r>
          </w:p>
        </w:tc>
        <w:tc>
          <w:tcPr>
            <w:tcW w:w="6622" w:type="dxa"/>
          </w:tcPr>
          <w:p w14:paraId="2CB2CEAC" w14:textId="77777777" w:rsidR="00DE1365" w:rsidRDefault="00DE1365" w:rsidP="0046307D">
            <w:pPr>
              <w:pStyle w:val="Nidungvnbn"/>
              <w:ind w:firstLine="0"/>
            </w:pPr>
            <w:r w:rsidRPr="002B20F6">
              <w:t>Customer</w:t>
            </w:r>
          </w:p>
        </w:tc>
      </w:tr>
      <w:tr w:rsidR="00DE1365" w14:paraId="563E4470" w14:textId="77777777" w:rsidTr="0046307D">
        <w:tc>
          <w:tcPr>
            <w:tcW w:w="2155" w:type="dxa"/>
          </w:tcPr>
          <w:p w14:paraId="006C5F0D" w14:textId="77777777" w:rsidR="00DE1365" w:rsidRDefault="00DE1365" w:rsidP="0046307D">
            <w:pPr>
              <w:pStyle w:val="Nidungvnbn"/>
              <w:ind w:firstLine="0"/>
            </w:pPr>
            <w:r>
              <w:rPr>
                <w:color w:val="000000"/>
              </w:rPr>
              <w:t>Primary Actors</w:t>
            </w:r>
          </w:p>
        </w:tc>
        <w:tc>
          <w:tcPr>
            <w:tcW w:w="6622" w:type="dxa"/>
          </w:tcPr>
          <w:p w14:paraId="58873662" w14:textId="77777777" w:rsidR="00DE1365" w:rsidRDefault="00DE1365" w:rsidP="0046307D">
            <w:pPr>
              <w:pStyle w:val="Nidungvnbn"/>
              <w:ind w:firstLine="0"/>
            </w:pPr>
            <w:r w:rsidRPr="002B20F6">
              <w:t>Customer</w:t>
            </w:r>
          </w:p>
        </w:tc>
      </w:tr>
      <w:tr w:rsidR="00DE1365" w14:paraId="46C9D08D" w14:textId="77777777" w:rsidTr="0046307D">
        <w:tc>
          <w:tcPr>
            <w:tcW w:w="2155" w:type="dxa"/>
          </w:tcPr>
          <w:p w14:paraId="2DD46524" w14:textId="77777777" w:rsidR="00DE1365" w:rsidRDefault="00DE1365" w:rsidP="0046307D">
            <w:pPr>
              <w:pStyle w:val="Nidungvnbn"/>
              <w:ind w:firstLine="0"/>
            </w:pPr>
            <w:r>
              <w:rPr>
                <w:color w:val="000000"/>
              </w:rPr>
              <w:t>Brief Description</w:t>
            </w:r>
          </w:p>
        </w:tc>
        <w:tc>
          <w:tcPr>
            <w:tcW w:w="6622" w:type="dxa"/>
          </w:tcPr>
          <w:p w14:paraId="4838D17F" w14:textId="77777777" w:rsidR="00DE1365" w:rsidRDefault="00DE1365" w:rsidP="0046307D">
            <w:pPr>
              <w:pStyle w:val="Nidungvnbn"/>
              <w:ind w:firstLine="0"/>
            </w:pPr>
            <w:r w:rsidRPr="002B20F6">
              <w:t>Cho phép người dùng xem lịch sử mua sắm, bao gồm thông tin về các đơn hàng trước đó.</w:t>
            </w:r>
          </w:p>
        </w:tc>
      </w:tr>
      <w:tr w:rsidR="00DE1365" w14:paraId="77222ABD" w14:textId="77777777" w:rsidTr="0046307D">
        <w:tc>
          <w:tcPr>
            <w:tcW w:w="2155" w:type="dxa"/>
          </w:tcPr>
          <w:p w14:paraId="47527BC7" w14:textId="77777777" w:rsidR="00DE1365" w:rsidRDefault="00DE1365" w:rsidP="0046307D">
            <w:pPr>
              <w:pStyle w:val="Nidungvnbn"/>
              <w:ind w:firstLine="0"/>
            </w:pPr>
            <w:r>
              <w:rPr>
                <w:color w:val="000000"/>
              </w:rPr>
              <w:t>Trigger</w:t>
            </w:r>
          </w:p>
        </w:tc>
        <w:tc>
          <w:tcPr>
            <w:tcW w:w="6622" w:type="dxa"/>
          </w:tcPr>
          <w:p w14:paraId="426350DE" w14:textId="77777777" w:rsidR="00DE1365" w:rsidRDefault="00DE1365" w:rsidP="0046307D">
            <w:pPr>
              <w:pStyle w:val="Nidungvnbn"/>
              <w:ind w:firstLine="0"/>
            </w:pPr>
            <w:r>
              <w:t>Vào xem lịch sử mua hàng</w:t>
            </w:r>
          </w:p>
        </w:tc>
      </w:tr>
      <w:tr w:rsidR="00DE1365" w14:paraId="664921FA" w14:textId="77777777" w:rsidTr="0046307D">
        <w:tc>
          <w:tcPr>
            <w:tcW w:w="2155" w:type="dxa"/>
          </w:tcPr>
          <w:p w14:paraId="74CE898C" w14:textId="77777777" w:rsidR="00DE1365" w:rsidRDefault="00DE1365" w:rsidP="0046307D">
            <w:pPr>
              <w:pStyle w:val="Nidungvnbn"/>
              <w:ind w:firstLine="0"/>
            </w:pPr>
            <w:r>
              <w:rPr>
                <w:color w:val="000000"/>
              </w:rPr>
              <w:t>Pre-condition</w:t>
            </w:r>
          </w:p>
        </w:tc>
        <w:tc>
          <w:tcPr>
            <w:tcW w:w="6622" w:type="dxa"/>
          </w:tcPr>
          <w:p w14:paraId="327FA77D" w14:textId="77777777" w:rsidR="00DE1365" w:rsidRDefault="00DE1365" w:rsidP="0046307D">
            <w:pPr>
              <w:pStyle w:val="Nidungvnbn"/>
              <w:ind w:firstLine="0"/>
            </w:pPr>
            <w:r>
              <w:t>Đăng nhập</w:t>
            </w:r>
          </w:p>
        </w:tc>
      </w:tr>
      <w:tr w:rsidR="00DE1365" w14:paraId="0479DA0E" w14:textId="77777777" w:rsidTr="0046307D">
        <w:tc>
          <w:tcPr>
            <w:tcW w:w="2155" w:type="dxa"/>
          </w:tcPr>
          <w:p w14:paraId="1EA95D2C" w14:textId="77777777" w:rsidR="00DE1365" w:rsidRDefault="00DE1365" w:rsidP="0046307D">
            <w:pPr>
              <w:pStyle w:val="Nidungvnbn"/>
              <w:ind w:firstLine="0"/>
            </w:pPr>
            <w:r>
              <w:rPr>
                <w:color w:val="000000"/>
              </w:rPr>
              <w:t>Flow</w:t>
            </w:r>
          </w:p>
        </w:tc>
        <w:tc>
          <w:tcPr>
            <w:tcW w:w="6622" w:type="dxa"/>
          </w:tcPr>
          <w:p w14:paraId="6268234B" w14:textId="77777777" w:rsidR="00DE1365" w:rsidRDefault="00DE1365" w:rsidP="0046307D">
            <w:pPr>
              <w:pStyle w:val="Nidungvnbn"/>
              <w:ind w:firstLine="0"/>
            </w:pPr>
            <w:r>
              <w:t>Truy cập lịch sử mua hàng: Người dùng có thể truy cập phần lịch sử mua sắm trên trang web hoặc ứng dụng di động.</w:t>
            </w:r>
          </w:p>
          <w:p w14:paraId="501EEAEF" w14:textId="77777777" w:rsidR="00DE1365" w:rsidRDefault="00DE1365" w:rsidP="0046307D">
            <w:pPr>
              <w:pStyle w:val="Nidungvnbn"/>
              <w:ind w:firstLine="0"/>
            </w:pPr>
            <w:r>
              <w:t>Hiển thị các đơn hàng trước đó: Hệ thống sẽ hiển thị danh sách các đơn hàng đã được đặt trước đó, bao gồm chi tiết như ngày đặt hàng, sản phẩm mua, tổng giá trị, và trạng thái của đơn hàng.</w:t>
            </w:r>
          </w:p>
          <w:p w14:paraId="4D27A1E0" w14:textId="77777777" w:rsidR="00DE1365" w:rsidRDefault="00DE1365" w:rsidP="0046307D">
            <w:pPr>
              <w:pStyle w:val="Nidungvnbn"/>
              <w:ind w:firstLine="0"/>
            </w:pPr>
            <w:r>
              <w:t>Chức năng tìm kiếm và lọc: Người dùng có thể tìm kiếm đơn hàng cụ thể hoặc lọc theo các tiêu chí như thời gian, trạng thái đơn hàng, và nhiều yếu tố khác.</w:t>
            </w:r>
          </w:p>
        </w:tc>
      </w:tr>
      <w:tr w:rsidR="00DE1365" w14:paraId="33F7865A" w14:textId="77777777" w:rsidTr="0046307D">
        <w:tc>
          <w:tcPr>
            <w:tcW w:w="2155" w:type="dxa"/>
          </w:tcPr>
          <w:p w14:paraId="51AF1018" w14:textId="77777777" w:rsidR="00DE1365" w:rsidRDefault="00DE1365" w:rsidP="0046307D">
            <w:pPr>
              <w:pStyle w:val="Nidungvnbn"/>
              <w:ind w:firstLine="0"/>
            </w:pPr>
            <w:r>
              <w:rPr>
                <w:color w:val="000000"/>
              </w:rPr>
              <w:t>Subflows</w:t>
            </w:r>
          </w:p>
        </w:tc>
        <w:tc>
          <w:tcPr>
            <w:tcW w:w="6622" w:type="dxa"/>
          </w:tcPr>
          <w:p w14:paraId="44094DB9" w14:textId="77777777" w:rsidR="00DE1365" w:rsidRDefault="00DE1365" w:rsidP="0046307D">
            <w:pPr>
              <w:pStyle w:val="Nidungvnbn"/>
              <w:ind w:firstLine="0"/>
            </w:pPr>
          </w:p>
        </w:tc>
      </w:tr>
    </w:tbl>
    <w:p w14:paraId="39EA03DC" w14:textId="506CD726" w:rsidR="00DE1365" w:rsidRDefault="00BA350F" w:rsidP="0074663A">
      <w:pPr>
        <w:pStyle w:val="Caption"/>
        <w:keepNext/>
      </w:pPr>
      <w:bookmarkStart w:id="101" w:name="_Toc154349934"/>
      <w:r>
        <w:t xml:space="preserve">Bảng </w:t>
      </w:r>
      <w:fldSimple w:instr=" SEQ Table \* ARABIC ">
        <w:r w:rsidR="0074663A">
          <w:rPr>
            <w:noProof/>
          </w:rPr>
          <w:t>15</w:t>
        </w:r>
      </w:fldSimple>
      <w:r w:rsidR="005B4045">
        <w:t>: UC xem</w:t>
      </w:r>
      <w:r w:rsidR="005B4045" w:rsidRPr="005B4045">
        <w:t xml:space="preserve"> order history</w:t>
      </w:r>
      <w:bookmarkEnd w:id="101"/>
    </w:p>
    <w:p w14:paraId="7AC7A617" w14:textId="77777777" w:rsidR="00BA350F" w:rsidRDefault="00BA350F" w:rsidP="00BA350F"/>
    <w:p w14:paraId="0523990C" w14:textId="77777777" w:rsidR="00BA350F" w:rsidRPr="00BA350F" w:rsidRDefault="00BA350F" w:rsidP="00BA350F"/>
    <w:p w14:paraId="61A2EE9B" w14:textId="02823EBF" w:rsidR="00DE1365" w:rsidRDefault="00DE1365" w:rsidP="00F40CCB">
      <w:pPr>
        <w:pStyle w:val="Tiumccp2"/>
        <w:ind w:firstLine="0"/>
        <w:outlineLvl w:val="2"/>
      </w:pPr>
      <w:bookmarkStart w:id="102" w:name="_Toc154349918"/>
      <w:r>
        <w:lastRenderedPageBreak/>
        <w:t>3.3.4 Trang web được hiện thực</w:t>
      </w:r>
      <w:bookmarkEnd w:id="102"/>
    </w:p>
    <w:p w14:paraId="42A8886D" w14:textId="77777777" w:rsidR="00DE1365" w:rsidRDefault="00DE1365" w:rsidP="00DE1365">
      <w:pPr>
        <w:pStyle w:val="Nidungvnbn"/>
        <w:ind w:firstLine="0"/>
      </w:pPr>
      <w:r>
        <w:t>Đường link dẫn đến trang web deploy:</w:t>
      </w:r>
    </w:p>
    <w:p w14:paraId="51D959F7" w14:textId="1A5D4BD3" w:rsidR="005B4045" w:rsidRPr="005B4045" w:rsidRDefault="00000000" w:rsidP="00DE1365">
      <w:pPr>
        <w:pStyle w:val="Nidungvnbn"/>
        <w:ind w:firstLine="0"/>
        <w:rPr>
          <w:color w:val="0000FF" w:themeColor="hyperlink"/>
          <w:u w:val="single"/>
        </w:rPr>
      </w:pPr>
      <w:hyperlink r:id="rId22" w:history="1">
        <w:r w:rsidR="00DE1365" w:rsidRPr="002D29FB">
          <w:rPr>
            <w:rStyle w:val="Hyperlink"/>
          </w:rPr>
          <w:t>https://coffee.skrt.cc/</w:t>
        </w:r>
      </w:hyperlink>
    </w:p>
    <w:p w14:paraId="215499D0" w14:textId="7CD6122B" w:rsidR="005B4045" w:rsidRDefault="00DE1365" w:rsidP="005B4045">
      <w:pPr>
        <w:pStyle w:val="Nidungvnbn"/>
        <w:ind w:firstLine="0"/>
      </w:pPr>
      <w:r w:rsidRPr="002D29FB">
        <w:rPr>
          <w:noProof/>
        </w:rPr>
        <w:drawing>
          <wp:inline distT="0" distB="0" distL="0" distR="0" wp14:anchorId="61D85781" wp14:editId="43A1DC22">
            <wp:extent cx="5579745" cy="2717800"/>
            <wp:effectExtent l="0" t="0" r="1905" b="6350"/>
            <wp:docPr id="9485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641" name=""/>
                    <pic:cNvPicPr/>
                  </pic:nvPicPr>
                  <pic:blipFill>
                    <a:blip r:embed="rId23"/>
                    <a:stretch>
                      <a:fillRect/>
                    </a:stretch>
                  </pic:blipFill>
                  <pic:spPr>
                    <a:xfrm>
                      <a:off x="0" y="0"/>
                      <a:ext cx="5579745" cy="2717800"/>
                    </a:xfrm>
                    <a:prstGeom prst="rect">
                      <a:avLst/>
                    </a:prstGeom>
                  </pic:spPr>
                </pic:pic>
              </a:graphicData>
            </a:graphic>
          </wp:inline>
        </w:drawing>
      </w:r>
    </w:p>
    <w:p w14:paraId="16F670AA" w14:textId="39A4E570" w:rsidR="005B4045" w:rsidRDefault="005B4045" w:rsidP="005B4045">
      <w:pPr>
        <w:pStyle w:val="Nidungvnbn"/>
        <w:ind w:firstLine="0"/>
      </w:pPr>
      <w:r>
        <w:t>Trang chủ của web coffee online</w:t>
      </w:r>
    </w:p>
    <w:p w14:paraId="2106E463" w14:textId="77777777" w:rsidR="005B4045" w:rsidRDefault="005B4045" w:rsidP="00DE1365">
      <w:pPr>
        <w:pStyle w:val="Nidungvnbn"/>
        <w:ind w:firstLine="0"/>
      </w:pPr>
    </w:p>
    <w:p w14:paraId="28DC69AE" w14:textId="77777777" w:rsidR="00DE1365" w:rsidRDefault="00DE1365" w:rsidP="00DE1365">
      <w:pPr>
        <w:pStyle w:val="Nidungvnbn"/>
        <w:ind w:firstLine="0"/>
      </w:pPr>
      <w:r w:rsidRPr="002D29FB">
        <w:rPr>
          <w:noProof/>
        </w:rPr>
        <w:drawing>
          <wp:inline distT="0" distB="0" distL="0" distR="0" wp14:anchorId="3386F040" wp14:editId="5ABB904E">
            <wp:extent cx="5579745" cy="3038475"/>
            <wp:effectExtent l="0" t="0" r="1905" b="9525"/>
            <wp:docPr id="175496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7208" name=""/>
                    <pic:cNvPicPr/>
                  </pic:nvPicPr>
                  <pic:blipFill>
                    <a:blip r:embed="rId24"/>
                    <a:stretch>
                      <a:fillRect/>
                    </a:stretch>
                  </pic:blipFill>
                  <pic:spPr>
                    <a:xfrm>
                      <a:off x="0" y="0"/>
                      <a:ext cx="5579745" cy="3038475"/>
                    </a:xfrm>
                    <a:prstGeom prst="rect">
                      <a:avLst/>
                    </a:prstGeom>
                  </pic:spPr>
                </pic:pic>
              </a:graphicData>
            </a:graphic>
          </wp:inline>
        </w:drawing>
      </w:r>
    </w:p>
    <w:p w14:paraId="338E29D5" w14:textId="6AA6DE83" w:rsidR="005B4045" w:rsidRDefault="005B4045" w:rsidP="00DE1365">
      <w:pPr>
        <w:pStyle w:val="Nidungvnbn"/>
        <w:ind w:firstLine="0"/>
      </w:pPr>
      <w:r>
        <w:t>Danh sách sản phẩm được public</w:t>
      </w:r>
    </w:p>
    <w:p w14:paraId="2ACF083D" w14:textId="77777777" w:rsidR="00DE1365" w:rsidRDefault="00DE1365" w:rsidP="00DE1365">
      <w:pPr>
        <w:pStyle w:val="Nidungvnbn"/>
        <w:ind w:firstLine="0"/>
      </w:pPr>
      <w:r w:rsidRPr="002D29FB">
        <w:rPr>
          <w:noProof/>
        </w:rPr>
        <w:lastRenderedPageBreak/>
        <w:drawing>
          <wp:inline distT="0" distB="0" distL="0" distR="0" wp14:anchorId="689BDDFF" wp14:editId="3EA05B6D">
            <wp:extent cx="5579745" cy="3479165"/>
            <wp:effectExtent l="0" t="0" r="1905" b="6985"/>
            <wp:docPr id="77976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68169" name=""/>
                    <pic:cNvPicPr/>
                  </pic:nvPicPr>
                  <pic:blipFill>
                    <a:blip r:embed="rId25"/>
                    <a:stretch>
                      <a:fillRect/>
                    </a:stretch>
                  </pic:blipFill>
                  <pic:spPr>
                    <a:xfrm>
                      <a:off x="0" y="0"/>
                      <a:ext cx="5579745" cy="3479165"/>
                    </a:xfrm>
                    <a:prstGeom prst="rect">
                      <a:avLst/>
                    </a:prstGeom>
                  </pic:spPr>
                </pic:pic>
              </a:graphicData>
            </a:graphic>
          </wp:inline>
        </w:drawing>
      </w:r>
    </w:p>
    <w:p w14:paraId="5DA835FF" w14:textId="2B3549FC" w:rsidR="005B4045" w:rsidRDefault="005B4045" w:rsidP="00DE1365">
      <w:pPr>
        <w:pStyle w:val="Nidungvnbn"/>
        <w:ind w:firstLine="0"/>
      </w:pPr>
      <w:r>
        <w:t>Xem chi tiết từng sản phẩm</w:t>
      </w:r>
    </w:p>
    <w:p w14:paraId="637BD656" w14:textId="77777777" w:rsidR="00DE1365" w:rsidRDefault="00DE1365" w:rsidP="00DE1365">
      <w:pPr>
        <w:pStyle w:val="Nidungvnbn"/>
        <w:ind w:firstLine="0"/>
      </w:pPr>
      <w:r w:rsidRPr="002D29FB">
        <w:rPr>
          <w:noProof/>
        </w:rPr>
        <w:drawing>
          <wp:inline distT="0" distB="0" distL="0" distR="0" wp14:anchorId="28E02BA2" wp14:editId="3AF6A0D2">
            <wp:extent cx="5579745" cy="2947035"/>
            <wp:effectExtent l="0" t="0" r="1905" b="5715"/>
            <wp:docPr id="200439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0463" name=""/>
                    <pic:cNvPicPr/>
                  </pic:nvPicPr>
                  <pic:blipFill>
                    <a:blip r:embed="rId26"/>
                    <a:stretch>
                      <a:fillRect/>
                    </a:stretch>
                  </pic:blipFill>
                  <pic:spPr>
                    <a:xfrm>
                      <a:off x="0" y="0"/>
                      <a:ext cx="5579745" cy="2947035"/>
                    </a:xfrm>
                    <a:prstGeom prst="rect">
                      <a:avLst/>
                    </a:prstGeom>
                  </pic:spPr>
                </pic:pic>
              </a:graphicData>
            </a:graphic>
          </wp:inline>
        </w:drawing>
      </w:r>
    </w:p>
    <w:p w14:paraId="37996356" w14:textId="0187C3F1" w:rsidR="005B4045" w:rsidRDefault="005B4045" w:rsidP="00DE1365">
      <w:pPr>
        <w:pStyle w:val="Nidungvnbn"/>
        <w:ind w:firstLine="0"/>
      </w:pPr>
      <w:r>
        <w:t>Bài post hay blog của website</w:t>
      </w:r>
    </w:p>
    <w:p w14:paraId="77BEF9CA" w14:textId="6F84F337" w:rsidR="00B80A6C" w:rsidRDefault="00BA350F" w:rsidP="00BA350F">
      <w:pPr>
        <w:pStyle w:val="Nidungvnbn"/>
        <w:ind w:firstLine="0"/>
      </w:pPr>
      <w:r w:rsidRPr="00265130">
        <w:lastRenderedPageBreak/>
        <w:drawing>
          <wp:inline distT="0" distB="0" distL="0" distR="0" wp14:anchorId="5A7374D9" wp14:editId="194A4681">
            <wp:extent cx="5579745" cy="2407920"/>
            <wp:effectExtent l="0" t="0" r="1905" b="0"/>
            <wp:docPr id="192949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94313" name=""/>
                    <pic:cNvPicPr/>
                  </pic:nvPicPr>
                  <pic:blipFill>
                    <a:blip r:embed="rId27"/>
                    <a:stretch>
                      <a:fillRect/>
                    </a:stretch>
                  </pic:blipFill>
                  <pic:spPr>
                    <a:xfrm>
                      <a:off x="0" y="0"/>
                      <a:ext cx="5579745" cy="2407920"/>
                    </a:xfrm>
                    <a:prstGeom prst="rect">
                      <a:avLst/>
                    </a:prstGeom>
                  </pic:spPr>
                </pic:pic>
              </a:graphicData>
            </a:graphic>
          </wp:inline>
        </w:drawing>
      </w:r>
    </w:p>
    <w:p w14:paraId="1749F367" w14:textId="36AE08FC" w:rsidR="00265130" w:rsidRDefault="00265130" w:rsidP="00BA350F">
      <w:pPr>
        <w:pStyle w:val="Nidungvnbn"/>
        <w:ind w:firstLine="0"/>
      </w:pPr>
      <w:r>
        <w:t>Trang quản lý của admin</w:t>
      </w:r>
    </w:p>
    <w:p w14:paraId="5F2E5D1B" w14:textId="411A6A5B" w:rsidR="00265130" w:rsidRDefault="00BA350F" w:rsidP="00BA350F">
      <w:pPr>
        <w:pStyle w:val="Nidungvnbn"/>
        <w:ind w:firstLine="0"/>
      </w:pPr>
      <w:r w:rsidRPr="00265130">
        <w:rPr>
          <w:bCs/>
        </w:rPr>
        <w:drawing>
          <wp:inline distT="0" distB="0" distL="0" distR="0" wp14:anchorId="2D6EFF59" wp14:editId="17A344D6">
            <wp:extent cx="5579745" cy="2696210"/>
            <wp:effectExtent l="0" t="0" r="1905" b="8890"/>
            <wp:docPr id="19072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0617" name=""/>
                    <pic:cNvPicPr/>
                  </pic:nvPicPr>
                  <pic:blipFill>
                    <a:blip r:embed="rId28"/>
                    <a:stretch>
                      <a:fillRect/>
                    </a:stretch>
                  </pic:blipFill>
                  <pic:spPr>
                    <a:xfrm>
                      <a:off x="0" y="0"/>
                      <a:ext cx="5579745" cy="2696210"/>
                    </a:xfrm>
                    <a:prstGeom prst="rect">
                      <a:avLst/>
                    </a:prstGeom>
                  </pic:spPr>
                </pic:pic>
              </a:graphicData>
            </a:graphic>
          </wp:inline>
        </w:drawing>
      </w:r>
    </w:p>
    <w:p w14:paraId="7AF49357" w14:textId="6D59CB06" w:rsidR="00265130" w:rsidRPr="00265130" w:rsidRDefault="00265130" w:rsidP="00BA350F">
      <w:pPr>
        <w:pStyle w:val="Nidungvnbn"/>
        <w:ind w:firstLine="0"/>
      </w:pPr>
      <w:r>
        <w:t>Quản lý sản phẩm</w:t>
      </w:r>
    </w:p>
    <w:p w14:paraId="6CE03EC9" w14:textId="77777777" w:rsidR="00E15718" w:rsidRDefault="00E15718">
      <w:pPr>
        <w:pStyle w:val="Nidungvnbn"/>
        <w:ind w:firstLine="0"/>
        <w:rPr>
          <w:lang w:val="vi-VN"/>
        </w:rPr>
        <w:sectPr w:rsidR="00E15718">
          <w:headerReference w:type="default" r:id="rId29"/>
          <w:pgSz w:w="11906" w:h="16838"/>
          <w:pgMar w:top="1985" w:right="1134" w:bottom="1701" w:left="1985" w:header="720" w:footer="720" w:gutter="0"/>
          <w:pgNumType w:start="1"/>
          <w:cols w:space="720"/>
          <w:docGrid w:linePitch="360"/>
        </w:sectPr>
      </w:pPr>
    </w:p>
    <w:p w14:paraId="71D58E4B" w14:textId="77777777" w:rsidR="00E15718" w:rsidRDefault="00022AEE">
      <w:pPr>
        <w:pStyle w:val="Tiucctrangmu"/>
        <w:spacing w:line="360" w:lineRule="auto"/>
        <w:outlineLvl w:val="0"/>
        <w:rPr>
          <w:color w:val="000000" w:themeColor="text1"/>
          <w:lang w:val="vi-VN"/>
        </w:rPr>
      </w:pPr>
      <w:bookmarkStart w:id="103" w:name="_Toc154349919"/>
      <w:r>
        <w:rPr>
          <w:color w:val="000000" w:themeColor="text1"/>
          <w:lang w:val="vi-VN"/>
        </w:rPr>
        <w:lastRenderedPageBreak/>
        <w:t>TÀI LIỆU THAM KHẢO</w:t>
      </w:r>
      <w:bookmarkEnd w:id="8"/>
      <w:bookmarkEnd w:id="103"/>
    </w:p>
    <w:p w14:paraId="3BD8573A" w14:textId="77777777" w:rsidR="00B6548B" w:rsidRPr="00DF20A5" w:rsidRDefault="00B6548B" w:rsidP="00B6548B">
      <w:pPr>
        <w:spacing w:line="360" w:lineRule="auto"/>
        <w:jc w:val="both"/>
        <w:rPr>
          <w:b/>
          <w:color w:val="000000" w:themeColor="text1"/>
          <w:sz w:val="26"/>
          <w:szCs w:val="26"/>
          <w:lang w:val="vi-VN"/>
        </w:rPr>
      </w:pPr>
      <w:r w:rsidRPr="00DF20A5">
        <w:rPr>
          <w:b/>
          <w:color w:val="000000" w:themeColor="text1"/>
          <w:sz w:val="26"/>
          <w:szCs w:val="26"/>
          <w:lang w:val="vi-VN"/>
        </w:rPr>
        <w:t>Tiếng Anh</w:t>
      </w:r>
    </w:p>
    <w:p w14:paraId="2805665B" w14:textId="41F4D5CF" w:rsidR="007A6083" w:rsidRPr="007A6083" w:rsidRDefault="007A6083" w:rsidP="007A6083">
      <w:pPr>
        <w:pStyle w:val="Nidungvnbn"/>
        <w:ind w:firstLine="0"/>
        <w:rPr>
          <w:bCs/>
          <w:color w:val="000000" w:themeColor="text1"/>
          <w:lang w:val="vi-VN"/>
        </w:rPr>
      </w:pPr>
      <w:r>
        <w:rPr>
          <w:bCs/>
          <w:color w:val="000000" w:themeColor="text1"/>
        </w:rPr>
        <w:t xml:space="preserve">[1] </w:t>
      </w:r>
      <w:r w:rsidRPr="007A6083">
        <w:rPr>
          <w:bCs/>
          <w:color w:val="000000" w:themeColor="text1"/>
          <w:lang w:val="vi-VN"/>
        </w:rPr>
        <w:t>"Management Information Systems: Managing the Digital Firm" by Kenneth C. Laudon and Jane P. Laudon, 2021.</w:t>
      </w:r>
    </w:p>
    <w:p w14:paraId="6015A106" w14:textId="4716B1FA" w:rsidR="007A6083" w:rsidRPr="007A6083" w:rsidRDefault="007A6083" w:rsidP="007A6083">
      <w:pPr>
        <w:pStyle w:val="Nidungvnbn"/>
        <w:ind w:firstLine="0"/>
        <w:rPr>
          <w:bCs/>
          <w:color w:val="000000" w:themeColor="text1"/>
          <w:lang w:val="vi-VN"/>
        </w:rPr>
      </w:pPr>
      <w:r>
        <w:rPr>
          <w:bCs/>
          <w:color w:val="000000" w:themeColor="text1"/>
        </w:rPr>
        <w:t xml:space="preserve">[2] </w:t>
      </w:r>
      <w:r w:rsidRPr="007A6083">
        <w:rPr>
          <w:bCs/>
          <w:color w:val="000000" w:themeColor="text1"/>
          <w:lang w:val="vi-VN"/>
        </w:rPr>
        <w:t>"Management Information Systems: Managing Information Technology in the Networked Enterprise" by James A. O'Brien and George M. Marakas, 2018.</w:t>
      </w:r>
    </w:p>
    <w:p w14:paraId="054D0D7D" w14:textId="01086750" w:rsidR="007A6083" w:rsidRPr="007A6083" w:rsidRDefault="007A6083" w:rsidP="007A6083">
      <w:pPr>
        <w:pStyle w:val="Nidungvnbn"/>
        <w:ind w:firstLine="0"/>
        <w:rPr>
          <w:bCs/>
          <w:color w:val="000000" w:themeColor="text1"/>
          <w:lang w:val="vi-VN"/>
        </w:rPr>
      </w:pPr>
      <w:r>
        <w:rPr>
          <w:bCs/>
          <w:color w:val="000000" w:themeColor="text1"/>
        </w:rPr>
        <w:t xml:space="preserve">[3] </w:t>
      </w:r>
      <w:r w:rsidRPr="007A6083">
        <w:rPr>
          <w:bCs/>
          <w:color w:val="000000" w:themeColor="text1"/>
          <w:lang w:val="vi-VN"/>
        </w:rPr>
        <w:t>"Essentials of Management Information Systems" by Kenneth C. Laudon and Jane P. Laudon, 2020.</w:t>
      </w:r>
    </w:p>
    <w:p w14:paraId="5CC15B42" w14:textId="6D77C876" w:rsidR="007A6083" w:rsidRPr="007A6083" w:rsidRDefault="007A6083" w:rsidP="007A6083">
      <w:pPr>
        <w:pStyle w:val="Nidungvnbn"/>
        <w:ind w:firstLine="0"/>
        <w:rPr>
          <w:bCs/>
          <w:color w:val="000000" w:themeColor="text1"/>
          <w:lang w:val="vi-VN"/>
        </w:rPr>
      </w:pPr>
      <w:r>
        <w:rPr>
          <w:bCs/>
          <w:color w:val="000000" w:themeColor="text1"/>
        </w:rPr>
        <w:t xml:space="preserve">[4] </w:t>
      </w:r>
      <w:r w:rsidRPr="007A6083">
        <w:rPr>
          <w:bCs/>
          <w:color w:val="000000" w:themeColor="text1"/>
          <w:lang w:val="vi-VN"/>
        </w:rPr>
        <w:t>"Information Technology for Management: Digital Strategies for Insight, Action, and Sustainable Performance" by Efraim Turban, Linda Volonino, and Gregory R. Wood, 2018.</w:t>
      </w:r>
    </w:p>
    <w:p w14:paraId="5CC5A95B" w14:textId="30889AC4" w:rsidR="00E15718" w:rsidRPr="00B75B77" w:rsidRDefault="007A6083" w:rsidP="007A6083">
      <w:pPr>
        <w:pStyle w:val="Nidungvnbn"/>
        <w:ind w:firstLine="0"/>
      </w:pPr>
      <w:r>
        <w:rPr>
          <w:bCs/>
          <w:color w:val="000000" w:themeColor="text1"/>
        </w:rPr>
        <w:t xml:space="preserve">[5] </w:t>
      </w:r>
      <w:r w:rsidRPr="007A6083">
        <w:rPr>
          <w:bCs/>
          <w:color w:val="000000" w:themeColor="text1"/>
          <w:lang w:val="vi-VN"/>
        </w:rPr>
        <w:t>"Management Information Systems: Text and Cases" by Waman S. Jawadekar, 2015.</w:t>
      </w:r>
    </w:p>
    <w:sectPr w:rsidR="00E15718" w:rsidRPr="00B75B77">
      <w:headerReference w:type="default" r:id="rId30"/>
      <w:pgSz w:w="11906" w:h="16838"/>
      <w:pgMar w:top="1985" w:right="1134" w:bottom="1701" w:left="1985"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F3006" w14:textId="77777777" w:rsidR="00E82F8B" w:rsidRDefault="00E82F8B">
      <w:r>
        <w:separator/>
      </w:r>
    </w:p>
  </w:endnote>
  <w:endnote w:type="continuationSeparator" w:id="0">
    <w:p w14:paraId="551DF83B" w14:textId="77777777" w:rsidR="00E82F8B" w:rsidRDefault="00E82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8A7CF" w14:textId="77777777" w:rsidR="00E82F8B" w:rsidRDefault="00E82F8B">
      <w:r>
        <w:separator/>
      </w:r>
    </w:p>
  </w:footnote>
  <w:footnote w:type="continuationSeparator" w:id="0">
    <w:p w14:paraId="3BEE11E2" w14:textId="77777777" w:rsidR="00E82F8B" w:rsidRDefault="00E82F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FC57C" w14:textId="77777777" w:rsidR="00E15718" w:rsidRDefault="00E15718">
    <w:pPr>
      <w:pStyle w:val="Header"/>
      <w:jc w:val="center"/>
    </w:pPr>
  </w:p>
  <w:p w14:paraId="6097EAD4" w14:textId="77777777" w:rsidR="00E15718" w:rsidRDefault="00E15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9E8D5" w14:textId="77777777" w:rsidR="00E15718" w:rsidRDefault="00E15718">
    <w:pPr>
      <w:pStyle w:val="Header"/>
      <w:jc w:val="center"/>
    </w:pPr>
  </w:p>
  <w:p w14:paraId="69D6025A" w14:textId="77777777" w:rsidR="00E15718" w:rsidRDefault="00E157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072016"/>
      <w:docPartObj>
        <w:docPartGallery w:val="AutoText"/>
      </w:docPartObj>
    </w:sdtPr>
    <w:sdtContent>
      <w:p w14:paraId="3C624C49" w14:textId="77777777" w:rsidR="00E15718" w:rsidRDefault="00022AEE">
        <w:pPr>
          <w:pStyle w:val="Header"/>
          <w:jc w:val="center"/>
        </w:pPr>
        <w:r>
          <w:fldChar w:fldCharType="begin"/>
        </w:r>
        <w:r>
          <w:instrText xml:space="preserve"> PAGE   \* MERGEFORMAT </w:instrText>
        </w:r>
        <w:r>
          <w:fldChar w:fldCharType="separate"/>
        </w:r>
        <w:r>
          <w:t>2</w:t>
        </w:r>
        <w:r>
          <w:fldChar w:fldCharType="end"/>
        </w:r>
      </w:p>
    </w:sdtContent>
  </w:sdt>
  <w:p w14:paraId="22156636" w14:textId="77777777" w:rsidR="00E15718" w:rsidRDefault="00E1571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673536"/>
      <w:docPartObj>
        <w:docPartGallery w:val="AutoText"/>
      </w:docPartObj>
    </w:sdtPr>
    <w:sdtContent>
      <w:p w14:paraId="334B0354" w14:textId="77777777" w:rsidR="00E15718" w:rsidRDefault="00022AEE">
        <w:pPr>
          <w:pStyle w:val="Header"/>
          <w:jc w:val="center"/>
        </w:pPr>
        <w:r>
          <w:fldChar w:fldCharType="begin"/>
        </w:r>
        <w:r>
          <w:instrText xml:space="preserve"> PAGE   \* MERGEFORMAT </w:instrText>
        </w:r>
        <w:r>
          <w:fldChar w:fldCharType="separate"/>
        </w:r>
        <w:r>
          <w:t>2</w:t>
        </w:r>
        <w:r>
          <w:fldChar w:fldCharType="end"/>
        </w:r>
      </w:p>
    </w:sdtContent>
  </w:sdt>
  <w:p w14:paraId="5FCB7AFD" w14:textId="77777777" w:rsidR="00E15718" w:rsidRDefault="00E15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C54CD"/>
    <w:multiLevelType w:val="multilevel"/>
    <w:tmpl w:val="0B1C54CD"/>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F305261"/>
    <w:multiLevelType w:val="hybridMultilevel"/>
    <w:tmpl w:val="3CE6B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90FCB"/>
    <w:multiLevelType w:val="hybridMultilevel"/>
    <w:tmpl w:val="0FB01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83FC3"/>
    <w:multiLevelType w:val="hybridMultilevel"/>
    <w:tmpl w:val="B290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200A8"/>
    <w:multiLevelType w:val="hybridMultilevel"/>
    <w:tmpl w:val="A8D4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1284A"/>
    <w:multiLevelType w:val="hybridMultilevel"/>
    <w:tmpl w:val="B69C0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63EA0"/>
    <w:multiLevelType w:val="hybridMultilevel"/>
    <w:tmpl w:val="A1F83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A6E52"/>
    <w:multiLevelType w:val="hybridMultilevel"/>
    <w:tmpl w:val="2D06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407B8"/>
    <w:multiLevelType w:val="hybridMultilevel"/>
    <w:tmpl w:val="8548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D64A61"/>
    <w:multiLevelType w:val="hybridMultilevel"/>
    <w:tmpl w:val="4E42B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049E4"/>
    <w:multiLevelType w:val="hybridMultilevel"/>
    <w:tmpl w:val="FCA84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A6125"/>
    <w:multiLevelType w:val="hybridMultilevel"/>
    <w:tmpl w:val="3774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516052"/>
    <w:multiLevelType w:val="hybridMultilevel"/>
    <w:tmpl w:val="D89C7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C15AFF"/>
    <w:multiLevelType w:val="hybridMultilevel"/>
    <w:tmpl w:val="52585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C2397D"/>
    <w:multiLevelType w:val="hybridMultilevel"/>
    <w:tmpl w:val="4CA83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EB52A8"/>
    <w:multiLevelType w:val="hybridMultilevel"/>
    <w:tmpl w:val="9AA63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C20C7"/>
    <w:multiLevelType w:val="multilevel"/>
    <w:tmpl w:val="71A4078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1C75A7F"/>
    <w:multiLevelType w:val="hybridMultilevel"/>
    <w:tmpl w:val="0D2A5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5564B3"/>
    <w:multiLevelType w:val="hybridMultilevel"/>
    <w:tmpl w:val="DE5A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763DCE"/>
    <w:multiLevelType w:val="hybridMultilevel"/>
    <w:tmpl w:val="B150D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066F76"/>
    <w:multiLevelType w:val="hybridMultilevel"/>
    <w:tmpl w:val="FD7C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AF61BA"/>
    <w:multiLevelType w:val="hybridMultilevel"/>
    <w:tmpl w:val="C2502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6C1E4B"/>
    <w:multiLevelType w:val="hybridMultilevel"/>
    <w:tmpl w:val="A54E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66BBA"/>
    <w:multiLevelType w:val="hybridMultilevel"/>
    <w:tmpl w:val="FDEA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5637E4"/>
    <w:multiLevelType w:val="hybridMultilevel"/>
    <w:tmpl w:val="C352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433AE3"/>
    <w:multiLevelType w:val="hybridMultilevel"/>
    <w:tmpl w:val="A79CA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2B3DEE"/>
    <w:multiLevelType w:val="hybridMultilevel"/>
    <w:tmpl w:val="33EC3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575846"/>
    <w:multiLevelType w:val="hybridMultilevel"/>
    <w:tmpl w:val="996E9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9B1305"/>
    <w:multiLevelType w:val="hybridMultilevel"/>
    <w:tmpl w:val="D2EA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D4124A"/>
    <w:multiLevelType w:val="hybridMultilevel"/>
    <w:tmpl w:val="C7384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3C291F"/>
    <w:multiLevelType w:val="hybridMultilevel"/>
    <w:tmpl w:val="6FDCE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F43A62"/>
    <w:multiLevelType w:val="hybridMultilevel"/>
    <w:tmpl w:val="E91ED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D625A0"/>
    <w:multiLevelType w:val="hybridMultilevel"/>
    <w:tmpl w:val="5BBC9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984B6F"/>
    <w:multiLevelType w:val="hybridMultilevel"/>
    <w:tmpl w:val="3230C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034C12"/>
    <w:multiLevelType w:val="hybridMultilevel"/>
    <w:tmpl w:val="2C46D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B45870"/>
    <w:multiLevelType w:val="hybridMultilevel"/>
    <w:tmpl w:val="FB2C9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DF5C96"/>
    <w:multiLevelType w:val="hybridMultilevel"/>
    <w:tmpl w:val="DCFE7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132AA2"/>
    <w:multiLevelType w:val="hybridMultilevel"/>
    <w:tmpl w:val="6EF89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A6423D"/>
    <w:multiLevelType w:val="hybridMultilevel"/>
    <w:tmpl w:val="DC18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5E5B25"/>
    <w:multiLevelType w:val="hybridMultilevel"/>
    <w:tmpl w:val="CF44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0E258A"/>
    <w:multiLevelType w:val="hybridMultilevel"/>
    <w:tmpl w:val="A8F41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553EA8"/>
    <w:multiLevelType w:val="hybridMultilevel"/>
    <w:tmpl w:val="E73E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E979A5"/>
    <w:multiLevelType w:val="hybridMultilevel"/>
    <w:tmpl w:val="13AE7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CB755D"/>
    <w:multiLevelType w:val="hybridMultilevel"/>
    <w:tmpl w:val="65B2B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673C09"/>
    <w:multiLevelType w:val="hybridMultilevel"/>
    <w:tmpl w:val="A9FCA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6A11FC"/>
    <w:multiLevelType w:val="hybridMultilevel"/>
    <w:tmpl w:val="2ABA6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9E3055"/>
    <w:multiLevelType w:val="hybridMultilevel"/>
    <w:tmpl w:val="CD98D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CC1777"/>
    <w:multiLevelType w:val="hybridMultilevel"/>
    <w:tmpl w:val="B8227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891D9B"/>
    <w:multiLevelType w:val="hybridMultilevel"/>
    <w:tmpl w:val="1B1C4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8B5781"/>
    <w:multiLevelType w:val="hybridMultilevel"/>
    <w:tmpl w:val="8130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5342F2"/>
    <w:multiLevelType w:val="hybridMultilevel"/>
    <w:tmpl w:val="F9061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A471D9"/>
    <w:multiLevelType w:val="hybridMultilevel"/>
    <w:tmpl w:val="A852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833106"/>
    <w:multiLevelType w:val="hybridMultilevel"/>
    <w:tmpl w:val="BCDE3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0470CB"/>
    <w:multiLevelType w:val="hybridMultilevel"/>
    <w:tmpl w:val="DFA6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2427BC"/>
    <w:multiLevelType w:val="hybridMultilevel"/>
    <w:tmpl w:val="0DB42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D71195"/>
    <w:multiLevelType w:val="hybridMultilevel"/>
    <w:tmpl w:val="49662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44122E"/>
    <w:multiLevelType w:val="hybridMultilevel"/>
    <w:tmpl w:val="5386B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6C73D0"/>
    <w:multiLevelType w:val="hybridMultilevel"/>
    <w:tmpl w:val="7820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9D35C1"/>
    <w:multiLevelType w:val="hybridMultilevel"/>
    <w:tmpl w:val="C2CA68E8"/>
    <w:lvl w:ilvl="0" w:tplc="3DB4A78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72E6174"/>
    <w:multiLevelType w:val="hybridMultilevel"/>
    <w:tmpl w:val="C750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3D7C31"/>
    <w:multiLevelType w:val="hybridMultilevel"/>
    <w:tmpl w:val="709CA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3A6E1C"/>
    <w:multiLevelType w:val="hybridMultilevel"/>
    <w:tmpl w:val="FD262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A41004"/>
    <w:multiLevelType w:val="hybridMultilevel"/>
    <w:tmpl w:val="1F1CF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6897673">
    <w:abstractNumId w:val="0"/>
  </w:num>
  <w:num w:numId="2" w16cid:durableId="1367487269">
    <w:abstractNumId w:val="20"/>
  </w:num>
  <w:num w:numId="3" w16cid:durableId="1770156147">
    <w:abstractNumId w:val="16"/>
  </w:num>
  <w:num w:numId="4" w16cid:durableId="2001808118">
    <w:abstractNumId w:val="5"/>
  </w:num>
  <w:num w:numId="5" w16cid:durableId="192771981">
    <w:abstractNumId w:val="8"/>
  </w:num>
  <w:num w:numId="6" w16cid:durableId="1126463661">
    <w:abstractNumId w:val="58"/>
  </w:num>
  <w:num w:numId="7" w16cid:durableId="1245650483">
    <w:abstractNumId w:val="39"/>
  </w:num>
  <w:num w:numId="8" w16cid:durableId="364452036">
    <w:abstractNumId w:val="28"/>
  </w:num>
  <w:num w:numId="9" w16cid:durableId="1106385035">
    <w:abstractNumId w:val="17"/>
  </w:num>
  <w:num w:numId="10" w16cid:durableId="1044520739">
    <w:abstractNumId w:val="37"/>
  </w:num>
  <w:num w:numId="11" w16cid:durableId="1504122663">
    <w:abstractNumId w:val="34"/>
  </w:num>
  <w:num w:numId="12" w16cid:durableId="128596299">
    <w:abstractNumId w:val="23"/>
  </w:num>
  <w:num w:numId="13" w16cid:durableId="59057112">
    <w:abstractNumId w:val="33"/>
  </w:num>
  <w:num w:numId="14" w16cid:durableId="872034542">
    <w:abstractNumId w:val="52"/>
  </w:num>
  <w:num w:numId="15" w16cid:durableId="1185825033">
    <w:abstractNumId w:val="36"/>
  </w:num>
  <w:num w:numId="16" w16cid:durableId="487408944">
    <w:abstractNumId w:val="6"/>
  </w:num>
  <w:num w:numId="17" w16cid:durableId="1752727152">
    <w:abstractNumId w:val="14"/>
  </w:num>
  <w:num w:numId="18" w16cid:durableId="413671192">
    <w:abstractNumId w:val="11"/>
  </w:num>
  <w:num w:numId="19" w16cid:durableId="1804230141">
    <w:abstractNumId w:val="15"/>
  </w:num>
  <w:num w:numId="20" w16cid:durableId="1017658670">
    <w:abstractNumId w:val="57"/>
  </w:num>
  <w:num w:numId="21" w16cid:durableId="2026125585">
    <w:abstractNumId w:val="19"/>
  </w:num>
  <w:num w:numId="22" w16cid:durableId="1119493666">
    <w:abstractNumId w:val="22"/>
  </w:num>
  <w:num w:numId="23" w16cid:durableId="985431818">
    <w:abstractNumId w:val="53"/>
  </w:num>
  <w:num w:numId="24" w16cid:durableId="106582588">
    <w:abstractNumId w:val="61"/>
  </w:num>
  <w:num w:numId="25" w16cid:durableId="1582713013">
    <w:abstractNumId w:val="41"/>
  </w:num>
  <w:num w:numId="26" w16cid:durableId="1414282484">
    <w:abstractNumId w:val="32"/>
  </w:num>
  <w:num w:numId="27" w16cid:durableId="1988589893">
    <w:abstractNumId w:val="49"/>
  </w:num>
  <w:num w:numId="28" w16cid:durableId="1342585707">
    <w:abstractNumId w:val="29"/>
  </w:num>
  <w:num w:numId="29" w16cid:durableId="2119375563">
    <w:abstractNumId w:val="24"/>
  </w:num>
  <w:num w:numId="30" w16cid:durableId="1786539007">
    <w:abstractNumId w:val="10"/>
  </w:num>
  <w:num w:numId="31" w16cid:durableId="780690090">
    <w:abstractNumId w:val="12"/>
  </w:num>
  <w:num w:numId="32" w16cid:durableId="1651444235">
    <w:abstractNumId w:val="45"/>
  </w:num>
  <w:num w:numId="33" w16cid:durableId="1301114029">
    <w:abstractNumId w:val="43"/>
  </w:num>
  <w:num w:numId="34" w16cid:durableId="1003433715">
    <w:abstractNumId w:val="2"/>
  </w:num>
  <w:num w:numId="35" w16cid:durableId="1559629406">
    <w:abstractNumId w:val="3"/>
  </w:num>
  <w:num w:numId="36" w16cid:durableId="1751459382">
    <w:abstractNumId w:val="38"/>
  </w:num>
  <w:num w:numId="37" w16cid:durableId="1948077350">
    <w:abstractNumId w:val="55"/>
  </w:num>
  <w:num w:numId="38" w16cid:durableId="1234393907">
    <w:abstractNumId w:val="25"/>
  </w:num>
  <w:num w:numId="39" w16cid:durableId="822044520">
    <w:abstractNumId w:val="21"/>
  </w:num>
  <w:num w:numId="40" w16cid:durableId="1108742912">
    <w:abstractNumId w:val="30"/>
  </w:num>
  <w:num w:numId="41" w16cid:durableId="1271669895">
    <w:abstractNumId w:val="50"/>
  </w:num>
  <w:num w:numId="42" w16cid:durableId="1041249171">
    <w:abstractNumId w:val="47"/>
  </w:num>
  <w:num w:numId="43" w16cid:durableId="458379562">
    <w:abstractNumId w:val="13"/>
  </w:num>
  <w:num w:numId="44" w16cid:durableId="702249093">
    <w:abstractNumId w:val="48"/>
  </w:num>
  <w:num w:numId="45" w16cid:durableId="935794088">
    <w:abstractNumId w:val="51"/>
  </w:num>
  <w:num w:numId="46" w16cid:durableId="1157378229">
    <w:abstractNumId w:val="7"/>
  </w:num>
  <w:num w:numId="47" w16cid:durableId="1261915454">
    <w:abstractNumId w:val="60"/>
  </w:num>
  <w:num w:numId="48" w16cid:durableId="106430980">
    <w:abstractNumId w:val="56"/>
  </w:num>
  <w:num w:numId="49" w16cid:durableId="436413283">
    <w:abstractNumId w:val="26"/>
  </w:num>
  <w:num w:numId="50" w16cid:durableId="845707376">
    <w:abstractNumId w:val="59"/>
  </w:num>
  <w:num w:numId="51" w16cid:durableId="750657153">
    <w:abstractNumId w:val="9"/>
  </w:num>
  <w:num w:numId="52" w16cid:durableId="807895034">
    <w:abstractNumId w:val="4"/>
  </w:num>
  <w:num w:numId="53" w16cid:durableId="1122765737">
    <w:abstractNumId w:val="31"/>
  </w:num>
  <w:num w:numId="54" w16cid:durableId="315502131">
    <w:abstractNumId w:val="62"/>
  </w:num>
  <w:num w:numId="55" w16cid:durableId="1883324581">
    <w:abstractNumId w:val="18"/>
  </w:num>
  <w:num w:numId="56" w16cid:durableId="174618719">
    <w:abstractNumId w:val="35"/>
  </w:num>
  <w:num w:numId="57" w16cid:durableId="971903446">
    <w:abstractNumId w:val="42"/>
  </w:num>
  <w:num w:numId="58" w16cid:durableId="101995720">
    <w:abstractNumId w:val="46"/>
  </w:num>
  <w:num w:numId="59" w16cid:durableId="2131126905">
    <w:abstractNumId w:val="27"/>
  </w:num>
  <w:num w:numId="60" w16cid:durableId="967785850">
    <w:abstractNumId w:val="44"/>
  </w:num>
  <w:num w:numId="61" w16cid:durableId="621500513">
    <w:abstractNumId w:val="40"/>
  </w:num>
  <w:num w:numId="62" w16cid:durableId="1733113503">
    <w:abstractNumId w:val="1"/>
  </w:num>
  <w:num w:numId="63" w16cid:durableId="1982685002">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E8E"/>
    <w:rsid w:val="00000FCE"/>
    <w:rsid w:val="00004BEB"/>
    <w:rsid w:val="000053B6"/>
    <w:rsid w:val="00010C66"/>
    <w:rsid w:val="00011072"/>
    <w:rsid w:val="000123B0"/>
    <w:rsid w:val="00021F43"/>
    <w:rsid w:val="00022AEE"/>
    <w:rsid w:val="00024496"/>
    <w:rsid w:val="00030257"/>
    <w:rsid w:val="00030D1B"/>
    <w:rsid w:val="000313BE"/>
    <w:rsid w:val="000314BA"/>
    <w:rsid w:val="00032837"/>
    <w:rsid w:val="00034401"/>
    <w:rsid w:val="00034AA7"/>
    <w:rsid w:val="00034F01"/>
    <w:rsid w:val="00036238"/>
    <w:rsid w:val="00037FE5"/>
    <w:rsid w:val="0004561C"/>
    <w:rsid w:val="00045FAC"/>
    <w:rsid w:val="0004608F"/>
    <w:rsid w:val="000474DC"/>
    <w:rsid w:val="00047BCB"/>
    <w:rsid w:val="00047C3C"/>
    <w:rsid w:val="00050726"/>
    <w:rsid w:val="00050B80"/>
    <w:rsid w:val="000515B1"/>
    <w:rsid w:val="00053CA0"/>
    <w:rsid w:val="000546BB"/>
    <w:rsid w:val="00057742"/>
    <w:rsid w:val="00060187"/>
    <w:rsid w:val="0006049C"/>
    <w:rsid w:val="00062289"/>
    <w:rsid w:val="00063657"/>
    <w:rsid w:val="000656C7"/>
    <w:rsid w:val="0007276A"/>
    <w:rsid w:val="00081BB9"/>
    <w:rsid w:val="00082061"/>
    <w:rsid w:val="00083355"/>
    <w:rsid w:val="00090153"/>
    <w:rsid w:val="00090268"/>
    <w:rsid w:val="00090516"/>
    <w:rsid w:val="00090D24"/>
    <w:rsid w:val="00091482"/>
    <w:rsid w:val="00096AA4"/>
    <w:rsid w:val="00097006"/>
    <w:rsid w:val="000A092A"/>
    <w:rsid w:val="000A27D0"/>
    <w:rsid w:val="000A352E"/>
    <w:rsid w:val="000A6624"/>
    <w:rsid w:val="000A7B87"/>
    <w:rsid w:val="000B2A65"/>
    <w:rsid w:val="000B307F"/>
    <w:rsid w:val="000B732B"/>
    <w:rsid w:val="000B79CB"/>
    <w:rsid w:val="000C0EBB"/>
    <w:rsid w:val="000C22F3"/>
    <w:rsid w:val="000C4F35"/>
    <w:rsid w:val="000D1C18"/>
    <w:rsid w:val="000D5789"/>
    <w:rsid w:val="000E0721"/>
    <w:rsid w:val="000E0F15"/>
    <w:rsid w:val="000E0F50"/>
    <w:rsid w:val="000E5D1C"/>
    <w:rsid w:val="000F00B6"/>
    <w:rsid w:val="000F6FF6"/>
    <w:rsid w:val="0010161D"/>
    <w:rsid w:val="0010352D"/>
    <w:rsid w:val="00103B6D"/>
    <w:rsid w:val="00105325"/>
    <w:rsid w:val="00107087"/>
    <w:rsid w:val="00110A1A"/>
    <w:rsid w:val="00114E63"/>
    <w:rsid w:val="001159A3"/>
    <w:rsid w:val="00115EA6"/>
    <w:rsid w:val="00115F92"/>
    <w:rsid w:val="001167AD"/>
    <w:rsid w:val="00121E70"/>
    <w:rsid w:val="001236A5"/>
    <w:rsid w:val="00123AF4"/>
    <w:rsid w:val="001249CF"/>
    <w:rsid w:val="0013311C"/>
    <w:rsid w:val="0013476E"/>
    <w:rsid w:val="00135A0F"/>
    <w:rsid w:val="00135CAB"/>
    <w:rsid w:val="00137133"/>
    <w:rsid w:val="001375CD"/>
    <w:rsid w:val="00142AB9"/>
    <w:rsid w:val="00144EB0"/>
    <w:rsid w:val="001457AE"/>
    <w:rsid w:val="00152E17"/>
    <w:rsid w:val="00154913"/>
    <w:rsid w:val="00157D85"/>
    <w:rsid w:val="001630A8"/>
    <w:rsid w:val="00164FC9"/>
    <w:rsid w:val="00167DE6"/>
    <w:rsid w:val="001746FC"/>
    <w:rsid w:val="00181290"/>
    <w:rsid w:val="00181AD9"/>
    <w:rsid w:val="00181F97"/>
    <w:rsid w:val="00182511"/>
    <w:rsid w:val="00183388"/>
    <w:rsid w:val="0018669E"/>
    <w:rsid w:val="0019032C"/>
    <w:rsid w:val="0019198D"/>
    <w:rsid w:val="001A3571"/>
    <w:rsid w:val="001A35D3"/>
    <w:rsid w:val="001A7F06"/>
    <w:rsid w:val="001B1609"/>
    <w:rsid w:val="001B591C"/>
    <w:rsid w:val="001B73C1"/>
    <w:rsid w:val="001C0CB7"/>
    <w:rsid w:val="001C23E0"/>
    <w:rsid w:val="001C42EF"/>
    <w:rsid w:val="001C62F6"/>
    <w:rsid w:val="001C764C"/>
    <w:rsid w:val="001C7C29"/>
    <w:rsid w:val="001D0F88"/>
    <w:rsid w:val="001D1FFE"/>
    <w:rsid w:val="001D4DF2"/>
    <w:rsid w:val="001E1F87"/>
    <w:rsid w:val="001E6888"/>
    <w:rsid w:val="001E7D0F"/>
    <w:rsid w:val="001F2F63"/>
    <w:rsid w:val="001F42D2"/>
    <w:rsid w:val="001F4BE2"/>
    <w:rsid w:val="001F5082"/>
    <w:rsid w:val="001F7017"/>
    <w:rsid w:val="002000C5"/>
    <w:rsid w:val="00204361"/>
    <w:rsid w:val="0020590B"/>
    <w:rsid w:val="0020685A"/>
    <w:rsid w:val="00207546"/>
    <w:rsid w:val="00207DC2"/>
    <w:rsid w:val="00216E6E"/>
    <w:rsid w:val="002170DD"/>
    <w:rsid w:val="002179E7"/>
    <w:rsid w:val="00222BD4"/>
    <w:rsid w:val="00224037"/>
    <w:rsid w:val="002263E4"/>
    <w:rsid w:val="00226713"/>
    <w:rsid w:val="00226A2B"/>
    <w:rsid w:val="00226F22"/>
    <w:rsid w:val="0022714B"/>
    <w:rsid w:val="00230D0F"/>
    <w:rsid w:val="00232E9D"/>
    <w:rsid w:val="00235FE8"/>
    <w:rsid w:val="00240F17"/>
    <w:rsid w:val="00242023"/>
    <w:rsid w:val="002432E0"/>
    <w:rsid w:val="0024598A"/>
    <w:rsid w:val="00247D7B"/>
    <w:rsid w:val="00252AAC"/>
    <w:rsid w:val="00252F26"/>
    <w:rsid w:val="0025424C"/>
    <w:rsid w:val="00260BDC"/>
    <w:rsid w:val="00262822"/>
    <w:rsid w:val="00265130"/>
    <w:rsid w:val="002656A2"/>
    <w:rsid w:val="002661B8"/>
    <w:rsid w:val="0028188B"/>
    <w:rsid w:val="00284B46"/>
    <w:rsid w:val="002856EC"/>
    <w:rsid w:val="00290091"/>
    <w:rsid w:val="0029147B"/>
    <w:rsid w:val="00291721"/>
    <w:rsid w:val="00291F95"/>
    <w:rsid w:val="00292D4F"/>
    <w:rsid w:val="00292F10"/>
    <w:rsid w:val="002930EE"/>
    <w:rsid w:val="00296982"/>
    <w:rsid w:val="002A4BA5"/>
    <w:rsid w:val="002A5F24"/>
    <w:rsid w:val="002A79A1"/>
    <w:rsid w:val="002A7AAC"/>
    <w:rsid w:val="002B1038"/>
    <w:rsid w:val="002B141E"/>
    <w:rsid w:val="002B7C43"/>
    <w:rsid w:val="002C0D44"/>
    <w:rsid w:val="002C31E1"/>
    <w:rsid w:val="002C40BF"/>
    <w:rsid w:val="002D16DA"/>
    <w:rsid w:val="002D1C16"/>
    <w:rsid w:val="002D2894"/>
    <w:rsid w:val="002D4629"/>
    <w:rsid w:val="002D54F8"/>
    <w:rsid w:val="002D6194"/>
    <w:rsid w:val="002D796D"/>
    <w:rsid w:val="002E2304"/>
    <w:rsid w:val="002E5E26"/>
    <w:rsid w:val="002E6D3E"/>
    <w:rsid w:val="002F144E"/>
    <w:rsid w:val="002F1855"/>
    <w:rsid w:val="002F5160"/>
    <w:rsid w:val="002F64B8"/>
    <w:rsid w:val="002F6C7C"/>
    <w:rsid w:val="002F731E"/>
    <w:rsid w:val="002F77C9"/>
    <w:rsid w:val="002F7DC7"/>
    <w:rsid w:val="00303CB9"/>
    <w:rsid w:val="00304169"/>
    <w:rsid w:val="00304879"/>
    <w:rsid w:val="00304F50"/>
    <w:rsid w:val="00306E3B"/>
    <w:rsid w:val="0030794D"/>
    <w:rsid w:val="00310C41"/>
    <w:rsid w:val="00314D42"/>
    <w:rsid w:val="00315157"/>
    <w:rsid w:val="00316CE4"/>
    <w:rsid w:val="00320FBF"/>
    <w:rsid w:val="003218FF"/>
    <w:rsid w:val="0032375F"/>
    <w:rsid w:val="00324CAA"/>
    <w:rsid w:val="003269D0"/>
    <w:rsid w:val="0033107C"/>
    <w:rsid w:val="00340401"/>
    <w:rsid w:val="00340D83"/>
    <w:rsid w:val="00340F05"/>
    <w:rsid w:val="003410A4"/>
    <w:rsid w:val="003424DD"/>
    <w:rsid w:val="0034548A"/>
    <w:rsid w:val="0035163E"/>
    <w:rsid w:val="003520F9"/>
    <w:rsid w:val="0035450F"/>
    <w:rsid w:val="003601A5"/>
    <w:rsid w:val="00361993"/>
    <w:rsid w:val="00365C86"/>
    <w:rsid w:val="00370C61"/>
    <w:rsid w:val="003728D3"/>
    <w:rsid w:val="003768DD"/>
    <w:rsid w:val="00376A84"/>
    <w:rsid w:val="00381E19"/>
    <w:rsid w:val="0038611D"/>
    <w:rsid w:val="00392A08"/>
    <w:rsid w:val="00392CD0"/>
    <w:rsid w:val="00393CA3"/>
    <w:rsid w:val="00394198"/>
    <w:rsid w:val="00394852"/>
    <w:rsid w:val="00395588"/>
    <w:rsid w:val="00396ADD"/>
    <w:rsid w:val="003A1CF2"/>
    <w:rsid w:val="003A5032"/>
    <w:rsid w:val="003A5F75"/>
    <w:rsid w:val="003B04AB"/>
    <w:rsid w:val="003B6AC0"/>
    <w:rsid w:val="003C3DCE"/>
    <w:rsid w:val="003C463D"/>
    <w:rsid w:val="003C77E2"/>
    <w:rsid w:val="003C7978"/>
    <w:rsid w:val="003D02BB"/>
    <w:rsid w:val="003D0409"/>
    <w:rsid w:val="003D74F9"/>
    <w:rsid w:val="003E281B"/>
    <w:rsid w:val="003E2853"/>
    <w:rsid w:val="003E2E13"/>
    <w:rsid w:val="003E3FDF"/>
    <w:rsid w:val="003E6248"/>
    <w:rsid w:val="003F2B11"/>
    <w:rsid w:val="003F612D"/>
    <w:rsid w:val="003F75A9"/>
    <w:rsid w:val="00404C36"/>
    <w:rsid w:val="00405E95"/>
    <w:rsid w:val="00410104"/>
    <w:rsid w:val="00412AED"/>
    <w:rsid w:val="00414350"/>
    <w:rsid w:val="00415F17"/>
    <w:rsid w:val="00417566"/>
    <w:rsid w:val="004208F5"/>
    <w:rsid w:val="00427B64"/>
    <w:rsid w:val="004330DF"/>
    <w:rsid w:val="0043336B"/>
    <w:rsid w:val="00433E84"/>
    <w:rsid w:val="00434B3B"/>
    <w:rsid w:val="00437E70"/>
    <w:rsid w:val="00440407"/>
    <w:rsid w:val="0044189D"/>
    <w:rsid w:val="00442F1D"/>
    <w:rsid w:val="00443436"/>
    <w:rsid w:val="004439FB"/>
    <w:rsid w:val="004443B1"/>
    <w:rsid w:val="00446CB8"/>
    <w:rsid w:val="004523A4"/>
    <w:rsid w:val="00452E91"/>
    <w:rsid w:val="00453234"/>
    <w:rsid w:val="00453AB1"/>
    <w:rsid w:val="00453B64"/>
    <w:rsid w:val="00454B99"/>
    <w:rsid w:val="00460146"/>
    <w:rsid w:val="00462107"/>
    <w:rsid w:val="00464072"/>
    <w:rsid w:val="004671B2"/>
    <w:rsid w:val="0047402A"/>
    <w:rsid w:val="004778C4"/>
    <w:rsid w:val="00480AEB"/>
    <w:rsid w:val="00480D96"/>
    <w:rsid w:val="00483E3B"/>
    <w:rsid w:val="00485C59"/>
    <w:rsid w:val="00487485"/>
    <w:rsid w:val="004926FB"/>
    <w:rsid w:val="00492E8E"/>
    <w:rsid w:val="004A03F2"/>
    <w:rsid w:val="004A34A2"/>
    <w:rsid w:val="004A477C"/>
    <w:rsid w:val="004A546E"/>
    <w:rsid w:val="004A7C39"/>
    <w:rsid w:val="004B2A46"/>
    <w:rsid w:val="004B68E3"/>
    <w:rsid w:val="004B6AAC"/>
    <w:rsid w:val="004C6044"/>
    <w:rsid w:val="004D060B"/>
    <w:rsid w:val="004D1CD4"/>
    <w:rsid w:val="004D3686"/>
    <w:rsid w:val="004D42EA"/>
    <w:rsid w:val="004D5CF3"/>
    <w:rsid w:val="004D753D"/>
    <w:rsid w:val="004E0253"/>
    <w:rsid w:val="004E3C16"/>
    <w:rsid w:val="004E489C"/>
    <w:rsid w:val="004E492D"/>
    <w:rsid w:val="004E4AA5"/>
    <w:rsid w:val="004E6921"/>
    <w:rsid w:val="004E6DA7"/>
    <w:rsid w:val="004E78C0"/>
    <w:rsid w:val="004F3279"/>
    <w:rsid w:val="004F3484"/>
    <w:rsid w:val="004F6F1C"/>
    <w:rsid w:val="00500D90"/>
    <w:rsid w:val="00500DDE"/>
    <w:rsid w:val="005024CC"/>
    <w:rsid w:val="0050369D"/>
    <w:rsid w:val="00507FA7"/>
    <w:rsid w:val="0051404C"/>
    <w:rsid w:val="00515C64"/>
    <w:rsid w:val="0051713F"/>
    <w:rsid w:val="00517F88"/>
    <w:rsid w:val="00520C95"/>
    <w:rsid w:val="00523C5D"/>
    <w:rsid w:val="005350F4"/>
    <w:rsid w:val="00535DF1"/>
    <w:rsid w:val="00540288"/>
    <w:rsid w:val="00542E12"/>
    <w:rsid w:val="0054431E"/>
    <w:rsid w:val="00545931"/>
    <w:rsid w:val="0054766D"/>
    <w:rsid w:val="005476CE"/>
    <w:rsid w:val="00551C0D"/>
    <w:rsid w:val="00555895"/>
    <w:rsid w:val="005602F4"/>
    <w:rsid w:val="00563223"/>
    <w:rsid w:val="00570E6B"/>
    <w:rsid w:val="00572774"/>
    <w:rsid w:val="00576483"/>
    <w:rsid w:val="00577819"/>
    <w:rsid w:val="00580EAE"/>
    <w:rsid w:val="005822B1"/>
    <w:rsid w:val="00583053"/>
    <w:rsid w:val="00583876"/>
    <w:rsid w:val="00584371"/>
    <w:rsid w:val="00585FF2"/>
    <w:rsid w:val="00593511"/>
    <w:rsid w:val="00594A25"/>
    <w:rsid w:val="0059601A"/>
    <w:rsid w:val="005960AE"/>
    <w:rsid w:val="00597F7B"/>
    <w:rsid w:val="005A25E5"/>
    <w:rsid w:val="005B4045"/>
    <w:rsid w:val="005B5F53"/>
    <w:rsid w:val="005B7666"/>
    <w:rsid w:val="005C02F8"/>
    <w:rsid w:val="005C35E2"/>
    <w:rsid w:val="005C5A69"/>
    <w:rsid w:val="005C67C5"/>
    <w:rsid w:val="005C6966"/>
    <w:rsid w:val="005D30D5"/>
    <w:rsid w:val="005D5907"/>
    <w:rsid w:val="005D5C20"/>
    <w:rsid w:val="005D5EB6"/>
    <w:rsid w:val="005D66F5"/>
    <w:rsid w:val="005E0BB4"/>
    <w:rsid w:val="005E35F0"/>
    <w:rsid w:val="005E504F"/>
    <w:rsid w:val="005E7BAC"/>
    <w:rsid w:val="005F1D50"/>
    <w:rsid w:val="005F500F"/>
    <w:rsid w:val="00603D88"/>
    <w:rsid w:val="006072EB"/>
    <w:rsid w:val="00610DAE"/>
    <w:rsid w:val="0061166A"/>
    <w:rsid w:val="00613C2D"/>
    <w:rsid w:val="00613DEA"/>
    <w:rsid w:val="00614627"/>
    <w:rsid w:val="006160C1"/>
    <w:rsid w:val="00616C99"/>
    <w:rsid w:val="0062004E"/>
    <w:rsid w:val="00620F17"/>
    <w:rsid w:val="00621151"/>
    <w:rsid w:val="00623FF4"/>
    <w:rsid w:val="00624849"/>
    <w:rsid w:val="00624DE2"/>
    <w:rsid w:val="00630415"/>
    <w:rsid w:val="00633BFA"/>
    <w:rsid w:val="00635F24"/>
    <w:rsid w:val="00636CF1"/>
    <w:rsid w:val="006378D7"/>
    <w:rsid w:val="00640293"/>
    <w:rsid w:val="006403B0"/>
    <w:rsid w:val="0064189C"/>
    <w:rsid w:val="0064329C"/>
    <w:rsid w:val="0064391F"/>
    <w:rsid w:val="00643AA3"/>
    <w:rsid w:val="00644A95"/>
    <w:rsid w:val="006453D6"/>
    <w:rsid w:val="00645D18"/>
    <w:rsid w:val="00650D6A"/>
    <w:rsid w:val="00655B04"/>
    <w:rsid w:val="0065679B"/>
    <w:rsid w:val="006569CC"/>
    <w:rsid w:val="0066019C"/>
    <w:rsid w:val="0066404F"/>
    <w:rsid w:val="00664647"/>
    <w:rsid w:val="00664690"/>
    <w:rsid w:val="006678BD"/>
    <w:rsid w:val="006708D6"/>
    <w:rsid w:val="00671999"/>
    <w:rsid w:val="006730C5"/>
    <w:rsid w:val="006736E9"/>
    <w:rsid w:val="00675C1B"/>
    <w:rsid w:val="0067611D"/>
    <w:rsid w:val="0067689C"/>
    <w:rsid w:val="00677599"/>
    <w:rsid w:val="0067778A"/>
    <w:rsid w:val="00683515"/>
    <w:rsid w:val="00683C7C"/>
    <w:rsid w:val="00691DF8"/>
    <w:rsid w:val="006945F6"/>
    <w:rsid w:val="00694600"/>
    <w:rsid w:val="006950FD"/>
    <w:rsid w:val="00695342"/>
    <w:rsid w:val="0069586D"/>
    <w:rsid w:val="006A13C5"/>
    <w:rsid w:val="006A1ABF"/>
    <w:rsid w:val="006A3731"/>
    <w:rsid w:val="006A409D"/>
    <w:rsid w:val="006A48D6"/>
    <w:rsid w:val="006A71DA"/>
    <w:rsid w:val="006B1F57"/>
    <w:rsid w:val="006B2B31"/>
    <w:rsid w:val="006B598B"/>
    <w:rsid w:val="006B7393"/>
    <w:rsid w:val="006B784E"/>
    <w:rsid w:val="006C028C"/>
    <w:rsid w:val="006C744E"/>
    <w:rsid w:val="006D0AFC"/>
    <w:rsid w:val="006D0DC8"/>
    <w:rsid w:val="006D0ED5"/>
    <w:rsid w:val="006D1304"/>
    <w:rsid w:val="006D43F3"/>
    <w:rsid w:val="006D7E19"/>
    <w:rsid w:val="006E02BA"/>
    <w:rsid w:val="006E1D0E"/>
    <w:rsid w:val="006E4FC3"/>
    <w:rsid w:val="006E5528"/>
    <w:rsid w:val="006F11E4"/>
    <w:rsid w:val="006F267C"/>
    <w:rsid w:val="006F53E2"/>
    <w:rsid w:val="00700BBD"/>
    <w:rsid w:val="007019F4"/>
    <w:rsid w:val="00706372"/>
    <w:rsid w:val="00712BEB"/>
    <w:rsid w:val="00714A37"/>
    <w:rsid w:val="00716DBB"/>
    <w:rsid w:val="00720305"/>
    <w:rsid w:val="00725CAC"/>
    <w:rsid w:val="00726487"/>
    <w:rsid w:val="00726747"/>
    <w:rsid w:val="007278B8"/>
    <w:rsid w:val="00730F78"/>
    <w:rsid w:val="0073221E"/>
    <w:rsid w:val="00732B21"/>
    <w:rsid w:val="0073427E"/>
    <w:rsid w:val="00735AD8"/>
    <w:rsid w:val="0073607D"/>
    <w:rsid w:val="00737340"/>
    <w:rsid w:val="0074004A"/>
    <w:rsid w:val="00742329"/>
    <w:rsid w:val="0074663A"/>
    <w:rsid w:val="007505F7"/>
    <w:rsid w:val="00752A23"/>
    <w:rsid w:val="007603DE"/>
    <w:rsid w:val="007615FA"/>
    <w:rsid w:val="00762572"/>
    <w:rsid w:val="007649A2"/>
    <w:rsid w:val="00767DDA"/>
    <w:rsid w:val="00770E8D"/>
    <w:rsid w:val="007716C5"/>
    <w:rsid w:val="00773D53"/>
    <w:rsid w:val="00777EF8"/>
    <w:rsid w:val="00781CD5"/>
    <w:rsid w:val="00781EE0"/>
    <w:rsid w:val="00782D56"/>
    <w:rsid w:val="007844AB"/>
    <w:rsid w:val="00790AAD"/>
    <w:rsid w:val="00791EED"/>
    <w:rsid w:val="0079279D"/>
    <w:rsid w:val="00793289"/>
    <w:rsid w:val="00795C25"/>
    <w:rsid w:val="007A0E75"/>
    <w:rsid w:val="007A0EBD"/>
    <w:rsid w:val="007A2C91"/>
    <w:rsid w:val="007A6083"/>
    <w:rsid w:val="007A6CD5"/>
    <w:rsid w:val="007B118F"/>
    <w:rsid w:val="007B1A23"/>
    <w:rsid w:val="007B1F1C"/>
    <w:rsid w:val="007B4229"/>
    <w:rsid w:val="007B7FF5"/>
    <w:rsid w:val="007C0EE7"/>
    <w:rsid w:val="007C1DA3"/>
    <w:rsid w:val="007C4051"/>
    <w:rsid w:val="007D23EE"/>
    <w:rsid w:val="007D2651"/>
    <w:rsid w:val="007D3AA5"/>
    <w:rsid w:val="007D46C0"/>
    <w:rsid w:val="007D4917"/>
    <w:rsid w:val="007E08FF"/>
    <w:rsid w:val="007E1471"/>
    <w:rsid w:val="007E1871"/>
    <w:rsid w:val="007E24F1"/>
    <w:rsid w:val="007E2CB1"/>
    <w:rsid w:val="007E348D"/>
    <w:rsid w:val="007E5437"/>
    <w:rsid w:val="007E6AB9"/>
    <w:rsid w:val="007E7FF7"/>
    <w:rsid w:val="007F02B7"/>
    <w:rsid w:val="007F3F71"/>
    <w:rsid w:val="007F44E3"/>
    <w:rsid w:val="007F5242"/>
    <w:rsid w:val="007F5954"/>
    <w:rsid w:val="007F6B29"/>
    <w:rsid w:val="007F7AE1"/>
    <w:rsid w:val="00801A5C"/>
    <w:rsid w:val="0080362A"/>
    <w:rsid w:val="00811553"/>
    <w:rsid w:val="0081562B"/>
    <w:rsid w:val="00815FB4"/>
    <w:rsid w:val="008168F7"/>
    <w:rsid w:val="00816EE9"/>
    <w:rsid w:val="00820DB8"/>
    <w:rsid w:val="0082179F"/>
    <w:rsid w:val="00822A08"/>
    <w:rsid w:val="00822D46"/>
    <w:rsid w:val="0083422F"/>
    <w:rsid w:val="008371AB"/>
    <w:rsid w:val="00837E38"/>
    <w:rsid w:val="00842A50"/>
    <w:rsid w:val="00845615"/>
    <w:rsid w:val="00845BAC"/>
    <w:rsid w:val="008501B0"/>
    <w:rsid w:val="00852715"/>
    <w:rsid w:val="00852B81"/>
    <w:rsid w:val="00861520"/>
    <w:rsid w:val="0086156F"/>
    <w:rsid w:val="008666ED"/>
    <w:rsid w:val="00867C2D"/>
    <w:rsid w:val="00867C9E"/>
    <w:rsid w:val="008734FC"/>
    <w:rsid w:val="00873B9B"/>
    <w:rsid w:val="008766D3"/>
    <w:rsid w:val="0087737D"/>
    <w:rsid w:val="00880A07"/>
    <w:rsid w:val="00880BD5"/>
    <w:rsid w:val="00880D36"/>
    <w:rsid w:val="00881832"/>
    <w:rsid w:val="00882070"/>
    <w:rsid w:val="00882D2F"/>
    <w:rsid w:val="00884675"/>
    <w:rsid w:val="008850B2"/>
    <w:rsid w:val="00886F09"/>
    <w:rsid w:val="00887A58"/>
    <w:rsid w:val="008934B3"/>
    <w:rsid w:val="008934C7"/>
    <w:rsid w:val="008942E7"/>
    <w:rsid w:val="00895095"/>
    <w:rsid w:val="008A0CA9"/>
    <w:rsid w:val="008A3D2A"/>
    <w:rsid w:val="008A3D97"/>
    <w:rsid w:val="008A6CB6"/>
    <w:rsid w:val="008B2D37"/>
    <w:rsid w:val="008B34E5"/>
    <w:rsid w:val="008B7290"/>
    <w:rsid w:val="008B777A"/>
    <w:rsid w:val="008C030B"/>
    <w:rsid w:val="008C0AB0"/>
    <w:rsid w:val="008C23C5"/>
    <w:rsid w:val="008C3B75"/>
    <w:rsid w:val="008C4E0F"/>
    <w:rsid w:val="008C617E"/>
    <w:rsid w:val="008C7AE8"/>
    <w:rsid w:val="008D0A55"/>
    <w:rsid w:val="008D391A"/>
    <w:rsid w:val="008D6424"/>
    <w:rsid w:val="008D7D7B"/>
    <w:rsid w:val="008E28A9"/>
    <w:rsid w:val="008E3C31"/>
    <w:rsid w:val="008E424B"/>
    <w:rsid w:val="008E4382"/>
    <w:rsid w:val="008E4E2E"/>
    <w:rsid w:val="008E6453"/>
    <w:rsid w:val="008E7E7C"/>
    <w:rsid w:val="008F04CF"/>
    <w:rsid w:val="008F2C66"/>
    <w:rsid w:val="008F3D8C"/>
    <w:rsid w:val="008F51DE"/>
    <w:rsid w:val="008F5CA6"/>
    <w:rsid w:val="008F697F"/>
    <w:rsid w:val="008F777B"/>
    <w:rsid w:val="00900579"/>
    <w:rsid w:val="00901BD1"/>
    <w:rsid w:val="009032D8"/>
    <w:rsid w:val="00907571"/>
    <w:rsid w:val="00913E28"/>
    <w:rsid w:val="009144C0"/>
    <w:rsid w:val="00915BB0"/>
    <w:rsid w:val="0091674C"/>
    <w:rsid w:val="009202CC"/>
    <w:rsid w:val="00920DCD"/>
    <w:rsid w:val="009227B4"/>
    <w:rsid w:val="009227D3"/>
    <w:rsid w:val="009246C2"/>
    <w:rsid w:val="00924A38"/>
    <w:rsid w:val="00924FCD"/>
    <w:rsid w:val="00925F79"/>
    <w:rsid w:val="0092636C"/>
    <w:rsid w:val="0093064D"/>
    <w:rsid w:val="00931033"/>
    <w:rsid w:val="009351BF"/>
    <w:rsid w:val="00937225"/>
    <w:rsid w:val="0094091B"/>
    <w:rsid w:val="00942B81"/>
    <w:rsid w:val="00944AA1"/>
    <w:rsid w:val="00946244"/>
    <w:rsid w:val="0094643C"/>
    <w:rsid w:val="00950685"/>
    <w:rsid w:val="0095436C"/>
    <w:rsid w:val="009565C6"/>
    <w:rsid w:val="009612EB"/>
    <w:rsid w:val="00967910"/>
    <w:rsid w:val="00970764"/>
    <w:rsid w:val="00972BD2"/>
    <w:rsid w:val="00982CE6"/>
    <w:rsid w:val="009833CC"/>
    <w:rsid w:val="00984241"/>
    <w:rsid w:val="00984EA6"/>
    <w:rsid w:val="00992284"/>
    <w:rsid w:val="009A5867"/>
    <w:rsid w:val="009B0744"/>
    <w:rsid w:val="009B0CD7"/>
    <w:rsid w:val="009B2B9B"/>
    <w:rsid w:val="009B7806"/>
    <w:rsid w:val="009C1166"/>
    <w:rsid w:val="009C1474"/>
    <w:rsid w:val="009C4457"/>
    <w:rsid w:val="009D3A94"/>
    <w:rsid w:val="009D4584"/>
    <w:rsid w:val="009D61F1"/>
    <w:rsid w:val="009D6FE5"/>
    <w:rsid w:val="009D7A5C"/>
    <w:rsid w:val="009E4529"/>
    <w:rsid w:val="009E47C9"/>
    <w:rsid w:val="009F1DD5"/>
    <w:rsid w:val="009F591E"/>
    <w:rsid w:val="00A06172"/>
    <w:rsid w:val="00A07CB0"/>
    <w:rsid w:val="00A10518"/>
    <w:rsid w:val="00A16CD4"/>
    <w:rsid w:val="00A232F5"/>
    <w:rsid w:val="00A23E3E"/>
    <w:rsid w:val="00A240A7"/>
    <w:rsid w:val="00A242A5"/>
    <w:rsid w:val="00A2478D"/>
    <w:rsid w:val="00A250DD"/>
    <w:rsid w:val="00A25955"/>
    <w:rsid w:val="00A27BA8"/>
    <w:rsid w:val="00A34E79"/>
    <w:rsid w:val="00A36DFA"/>
    <w:rsid w:val="00A40E9B"/>
    <w:rsid w:val="00A4386D"/>
    <w:rsid w:val="00A474BC"/>
    <w:rsid w:val="00A5490D"/>
    <w:rsid w:val="00A54A58"/>
    <w:rsid w:val="00A54F73"/>
    <w:rsid w:val="00A55F74"/>
    <w:rsid w:val="00A565A1"/>
    <w:rsid w:val="00A612D4"/>
    <w:rsid w:val="00A7030D"/>
    <w:rsid w:val="00A70F7F"/>
    <w:rsid w:val="00A73281"/>
    <w:rsid w:val="00A76E29"/>
    <w:rsid w:val="00A8361D"/>
    <w:rsid w:val="00A85CAF"/>
    <w:rsid w:val="00A85ECE"/>
    <w:rsid w:val="00A86C40"/>
    <w:rsid w:val="00A8795A"/>
    <w:rsid w:val="00A87A79"/>
    <w:rsid w:val="00A901A8"/>
    <w:rsid w:val="00A905C0"/>
    <w:rsid w:val="00A912C2"/>
    <w:rsid w:val="00A9763D"/>
    <w:rsid w:val="00AA1921"/>
    <w:rsid w:val="00AA2375"/>
    <w:rsid w:val="00AA2FB9"/>
    <w:rsid w:val="00AA569A"/>
    <w:rsid w:val="00AB2FCF"/>
    <w:rsid w:val="00AB32F5"/>
    <w:rsid w:val="00AB4D81"/>
    <w:rsid w:val="00AB51C6"/>
    <w:rsid w:val="00AC4069"/>
    <w:rsid w:val="00AC4430"/>
    <w:rsid w:val="00AC4476"/>
    <w:rsid w:val="00AD0173"/>
    <w:rsid w:val="00AD01C1"/>
    <w:rsid w:val="00AD0FD1"/>
    <w:rsid w:val="00AD276E"/>
    <w:rsid w:val="00AD3F23"/>
    <w:rsid w:val="00AD65B0"/>
    <w:rsid w:val="00AE177D"/>
    <w:rsid w:val="00AE48EA"/>
    <w:rsid w:val="00AE7459"/>
    <w:rsid w:val="00AF2017"/>
    <w:rsid w:val="00AF26EB"/>
    <w:rsid w:val="00AF39EA"/>
    <w:rsid w:val="00AF6B8C"/>
    <w:rsid w:val="00AF6C1D"/>
    <w:rsid w:val="00AF6D33"/>
    <w:rsid w:val="00AF6E2A"/>
    <w:rsid w:val="00B00B65"/>
    <w:rsid w:val="00B0119B"/>
    <w:rsid w:val="00B118C8"/>
    <w:rsid w:val="00B179F2"/>
    <w:rsid w:val="00B2043F"/>
    <w:rsid w:val="00B247BD"/>
    <w:rsid w:val="00B26515"/>
    <w:rsid w:val="00B27614"/>
    <w:rsid w:val="00B326B1"/>
    <w:rsid w:val="00B43DA6"/>
    <w:rsid w:val="00B4474A"/>
    <w:rsid w:val="00B45B7E"/>
    <w:rsid w:val="00B51891"/>
    <w:rsid w:val="00B536E5"/>
    <w:rsid w:val="00B53F97"/>
    <w:rsid w:val="00B54BA4"/>
    <w:rsid w:val="00B56295"/>
    <w:rsid w:val="00B616DC"/>
    <w:rsid w:val="00B61A67"/>
    <w:rsid w:val="00B62922"/>
    <w:rsid w:val="00B6548B"/>
    <w:rsid w:val="00B654E7"/>
    <w:rsid w:val="00B65F25"/>
    <w:rsid w:val="00B6717D"/>
    <w:rsid w:val="00B673FA"/>
    <w:rsid w:val="00B674EE"/>
    <w:rsid w:val="00B71C63"/>
    <w:rsid w:val="00B75B77"/>
    <w:rsid w:val="00B75D99"/>
    <w:rsid w:val="00B80A6C"/>
    <w:rsid w:val="00B847A0"/>
    <w:rsid w:val="00B8489D"/>
    <w:rsid w:val="00B850E0"/>
    <w:rsid w:val="00B8579E"/>
    <w:rsid w:val="00B869E1"/>
    <w:rsid w:val="00B86C2B"/>
    <w:rsid w:val="00B90470"/>
    <w:rsid w:val="00B93B78"/>
    <w:rsid w:val="00B97A59"/>
    <w:rsid w:val="00BA1A44"/>
    <w:rsid w:val="00BA2843"/>
    <w:rsid w:val="00BA305D"/>
    <w:rsid w:val="00BA350F"/>
    <w:rsid w:val="00BA5322"/>
    <w:rsid w:val="00BB008C"/>
    <w:rsid w:val="00BB05F5"/>
    <w:rsid w:val="00BB2B2A"/>
    <w:rsid w:val="00BB46D4"/>
    <w:rsid w:val="00BC06B4"/>
    <w:rsid w:val="00BC1A4B"/>
    <w:rsid w:val="00BC4ED4"/>
    <w:rsid w:val="00BC4F05"/>
    <w:rsid w:val="00BC57A9"/>
    <w:rsid w:val="00BC6E55"/>
    <w:rsid w:val="00BC6F25"/>
    <w:rsid w:val="00BD04B0"/>
    <w:rsid w:val="00BD1A19"/>
    <w:rsid w:val="00BD6285"/>
    <w:rsid w:val="00BD76EF"/>
    <w:rsid w:val="00BE1EB5"/>
    <w:rsid w:val="00BE206F"/>
    <w:rsid w:val="00BE2537"/>
    <w:rsid w:val="00BE5963"/>
    <w:rsid w:val="00BE6635"/>
    <w:rsid w:val="00BE6E36"/>
    <w:rsid w:val="00BE7F32"/>
    <w:rsid w:val="00C11842"/>
    <w:rsid w:val="00C11AC2"/>
    <w:rsid w:val="00C13B8B"/>
    <w:rsid w:val="00C13EB1"/>
    <w:rsid w:val="00C16CE7"/>
    <w:rsid w:val="00C17A23"/>
    <w:rsid w:val="00C248B5"/>
    <w:rsid w:val="00C26A99"/>
    <w:rsid w:val="00C34313"/>
    <w:rsid w:val="00C35A5C"/>
    <w:rsid w:val="00C367C8"/>
    <w:rsid w:val="00C56904"/>
    <w:rsid w:val="00C57FCF"/>
    <w:rsid w:val="00C62F59"/>
    <w:rsid w:val="00C63C95"/>
    <w:rsid w:val="00C6483B"/>
    <w:rsid w:val="00C65B18"/>
    <w:rsid w:val="00C66218"/>
    <w:rsid w:val="00C70A1B"/>
    <w:rsid w:val="00C75086"/>
    <w:rsid w:val="00C75F46"/>
    <w:rsid w:val="00C823CC"/>
    <w:rsid w:val="00C83C80"/>
    <w:rsid w:val="00C86DFE"/>
    <w:rsid w:val="00C90309"/>
    <w:rsid w:val="00C92400"/>
    <w:rsid w:val="00C93510"/>
    <w:rsid w:val="00C94BCD"/>
    <w:rsid w:val="00C956DB"/>
    <w:rsid w:val="00C979FC"/>
    <w:rsid w:val="00CA15E2"/>
    <w:rsid w:val="00CA1C04"/>
    <w:rsid w:val="00CA1C39"/>
    <w:rsid w:val="00CA2C81"/>
    <w:rsid w:val="00CA5E1C"/>
    <w:rsid w:val="00CA7514"/>
    <w:rsid w:val="00CB5BF4"/>
    <w:rsid w:val="00CB5CFA"/>
    <w:rsid w:val="00CC0553"/>
    <w:rsid w:val="00CC126F"/>
    <w:rsid w:val="00CC16B6"/>
    <w:rsid w:val="00CC4523"/>
    <w:rsid w:val="00CC4DFF"/>
    <w:rsid w:val="00CC5DFC"/>
    <w:rsid w:val="00CC66F0"/>
    <w:rsid w:val="00CD0569"/>
    <w:rsid w:val="00CD12C3"/>
    <w:rsid w:val="00CD13EC"/>
    <w:rsid w:val="00CD3D91"/>
    <w:rsid w:val="00CE083D"/>
    <w:rsid w:val="00CE2DA2"/>
    <w:rsid w:val="00CE5555"/>
    <w:rsid w:val="00CF2A98"/>
    <w:rsid w:val="00CF496E"/>
    <w:rsid w:val="00CF5D41"/>
    <w:rsid w:val="00CF7064"/>
    <w:rsid w:val="00D07119"/>
    <w:rsid w:val="00D1027A"/>
    <w:rsid w:val="00D15359"/>
    <w:rsid w:val="00D17567"/>
    <w:rsid w:val="00D17961"/>
    <w:rsid w:val="00D23242"/>
    <w:rsid w:val="00D277F2"/>
    <w:rsid w:val="00D305A8"/>
    <w:rsid w:val="00D30EE9"/>
    <w:rsid w:val="00D326FF"/>
    <w:rsid w:val="00D33E20"/>
    <w:rsid w:val="00D34D21"/>
    <w:rsid w:val="00D35695"/>
    <w:rsid w:val="00D4343E"/>
    <w:rsid w:val="00D43A8B"/>
    <w:rsid w:val="00D467EB"/>
    <w:rsid w:val="00D471D2"/>
    <w:rsid w:val="00D47DD0"/>
    <w:rsid w:val="00D506B4"/>
    <w:rsid w:val="00D50A62"/>
    <w:rsid w:val="00D52D85"/>
    <w:rsid w:val="00D5538D"/>
    <w:rsid w:val="00D555AD"/>
    <w:rsid w:val="00D56505"/>
    <w:rsid w:val="00D56849"/>
    <w:rsid w:val="00D5799A"/>
    <w:rsid w:val="00D603B9"/>
    <w:rsid w:val="00D64841"/>
    <w:rsid w:val="00D66928"/>
    <w:rsid w:val="00D7117D"/>
    <w:rsid w:val="00D71EBA"/>
    <w:rsid w:val="00D761F1"/>
    <w:rsid w:val="00D7683A"/>
    <w:rsid w:val="00D774D4"/>
    <w:rsid w:val="00D803A9"/>
    <w:rsid w:val="00D836A9"/>
    <w:rsid w:val="00D84154"/>
    <w:rsid w:val="00D84C34"/>
    <w:rsid w:val="00D84EBD"/>
    <w:rsid w:val="00D86556"/>
    <w:rsid w:val="00D90988"/>
    <w:rsid w:val="00D91308"/>
    <w:rsid w:val="00D916E9"/>
    <w:rsid w:val="00D92B3A"/>
    <w:rsid w:val="00D93EED"/>
    <w:rsid w:val="00D968DB"/>
    <w:rsid w:val="00D9736E"/>
    <w:rsid w:val="00DA03B3"/>
    <w:rsid w:val="00DA1FA8"/>
    <w:rsid w:val="00DB0B15"/>
    <w:rsid w:val="00DB40BB"/>
    <w:rsid w:val="00DB5541"/>
    <w:rsid w:val="00DB5A05"/>
    <w:rsid w:val="00DB7595"/>
    <w:rsid w:val="00DC2276"/>
    <w:rsid w:val="00DC6D73"/>
    <w:rsid w:val="00DC7156"/>
    <w:rsid w:val="00DD0D8C"/>
    <w:rsid w:val="00DD1CFC"/>
    <w:rsid w:val="00DD74FD"/>
    <w:rsid w:val="00DE0A4C"/>
    <w:rsid w:val="00DE1365"/>
    <w:rsid w:val="00DE3DE4"/>
    <w:rsid w:val="00DF20A5"/>
    <w:rsid w:val="00DF310E"/>
    <w:rsid w:val="00DF3E72"/>
    <w:rsid w:val="00DF68FE"/>
    <w:rsid w:val="00E00E0D"/>
    <w:rsid w:val="00E0184C"/>
    <w:rsid w:val="00E02342"/>
    <w:rsid w:val="00E03A1B"/>
    <w:rsid w:val="00E03ED4"/>
    <w:rsid w:val="00E04724"/>
    <w:rsid w:val="00E04ABC"/>
    <w:rsid w:val="00E06767"/>
    <w:rsid w:val="00E079E8"/>
    <w:rsid w:val="00E104A7"/>
    <w:rsid w:val="00E12B2D"/>
    <w:rsid w:val="00E1456D"/>
    <w:rsid w:val="00E15718"/>
    <w:rsid w:val="00E16221"/>
    <w:rsid w:val="00E20D3C"/>
    <w:rsid w:val="00E247CB"/>
    <w:rsid w:val="00E31510"/>
    <w:rsid w:val="00E346CE"/>
    <w:rsid w:val="00E350C4"/>
    <w:rsid w:val="00E40F7C"/>
    <w:rsid w:val="00E4139D"/>
    <w:rsid w:val="00E437C1"/>
    <w:rsid w:val="00E60F48"/>
    <w:rsid w:val="00E62900"/>
    <w:rsid w:val="00E63878"/>
    <w:rsid w:val="00E63CD7"/>
    <w:rsid w:val="00E641D1"/>
    <w:rsid w:val="00E736F3"/>
    <w:rsid w:val="00E73E69"/>
    <w:rsid w:val="00E74501"/>
    <w:rsid w:val="00E766EA"/>
    <w:rsid w:val="00E770EF"/>
    <w:rsid w:val="00E77467"/>
    <w:rsid w:val="00E80B8A"/>
    <w:rsid w:val="00E82F8B"/>
    <w:rsid w:val="00E85360"/>
    <w:rsid w:val="00E86687"/>
    <w:rsid w:val="00E90A59"/>
    <w:rsid w:val="00E92CFC"/>
    <w:rsid w:val="00EA6B0F"/>
    <w:rsid w:val="00EA7A3E"/>
    <w:rsid w:val="00EB20F0"/>
    <w:rsid w:val="00EB33D5"/>
    <w:rsid w:val="00EB4316"/>
    <w:rsid w:val="00EB6486"/>
    <w:rsid w:val="00EC4C76"/>
    <w:rsid w:val="00EC70AD"/>
    <w:rsid w:val="00EC7B5D"/>
    <w:rsid w:val="00ED20B1"/>
    <w:rsid w:val="00ED2207"/>
    <w:rsid w:val="00ED2688"/>
    <w:rsid w:val="00ED26A2"/>
    <w:rsid w:val="00ED3482"/>
    <w:rsid w:val="00ED4F26"/>
    <w:rsid w:val="00ED64B6"/>
    <w:rsid w:val="00ED74F8"/>
    <w:rsid w:val="00EE0297"/>
    <w:rsid w:val="00EE1373"/>
    <w:rsid w:val="00EF073B"/>
    <w:rsid w:val="00EF7902"/>
    <w:rsid w:val="00F00C14"/>
    <w:rsid w:val="00F01824"/>
    <w:rsid w:val="00F0217C"/>
    <w:rsid w:val="00F022EF"/>
    <w:rsid w:val="00F04926"/>
    <w:rsid w:val="00F06F7E"/>
    <w:rsid w:val="00F07FBB"/>
    <w:rsid w:val="00F12FF1"/>
    <w:rsid w:val="00F16CF4"/>
    <w:rsid w:val="00F175D7"/>
    <w:rsid w:val="00F206A5"/>
    <w:rsid w:val="00F22F0C"/>
    <w:rsid w:val="00F24332"/>
    <w:rsid w:val="00F315AC"/>
    <w:rsid w:val="00F31862"/>
    <w:rsid w:val="00F3449E"/>
    <w:rsid w:val="00F35989"/>
    <w:rsid w:val="00F363B8"/>
    <w:rsid w:val="00F3672A"/>
    <w:rsid w:val="00F40476"/>
    <w:rsid w:val="00F40872"/>
    <w:rsid w:val="00F40CCB"/>
    <w:rsid w:val="00F41146"/>
    <w:rsid w:val="00F44E40"/>
    <w:rsid w:val="00F45666"/>
    <w:rsid w:val="00F46D9F"/>
    <w:rsid w:val="00F47223"/>
    <w:rsid w:val="00F5356C"/>
    <w:rsid w:val="00F5385E"/>
    <w:rsid w:val="00F5546E"/>
    <w:rsid w:val="00F56AB7"/>
    <w:rsid w:val="00F57C73"/>
    <w:rsid w:val="00F60936"/>
    <w:rsid w:val="00F61724"/>
    <w:rsid w:val="00F6183C"/>
    <w:rsid w:val="00F64CF3"/>
    <w:rsid w:val="00F651F1"/>
    <w:rsid w:val="00F676CD"/>
    <w:rsid w:val="00F67B39"/>
    <w:rsid w:val="00F72259"/>
    <w:rsid w:val="00F7237D"/>
    <w:rsid w:val="00F741F2"/>
    <w:rsid w:val="00F74691"/>
    <w:rsid w:val="00F77406"/>
    <w:rsid w:val="00F83AF0"/>
    <w:rsid w:val="00F857D4"/>
    <w:rsid w:val="00F87792"/>
    <w:rsid w:val="00F8781E"/>
    <w:rsid w:val="00F94165"/>
    <w:rsid w:val="00F953DA"/>
    <w:rsid w:val="00F95D82"/>
    <w:rsid w:val="00F9786B"/>
    <w:rsid w:val="00FA0719"/>
    <w:rsid w:val="00FA13A9"/>
    <w:rsid w:val="00FA491C"/>
    <w:rsid w:val="00FA4BE0"/>
    <w:rsid w:val="00FA5794"/>
    <w:rsid w:val="00FA5858"/>
    <w:rsid w:val="00FA6561"/>
    <w:rsid w:val="00FB3C72"/>
    <w:rsid w:val="00FC4E7A"/>
    <w:rsid w:val="00FC53A1"/>
    <w:rsid w:val="00FD095E"/>
    <w:rsid w:val="00FD5C52"/>
    <w:rsid w:val="00FE1CE5"/>
    <w:rsid w:val="00FE27A0"/>
    <w:rsid w:val="00FE3318"/>
    <w:rsid w:val="00FE3A1D"/>
    <w:rsid w:val="00FE4FEC"/>
    <w:rsid w:val="00FF0427"/>
    <w:rsid w:val="00FF1C10"/>
    <w:rsid w:val="00FF24EA"/>
    <w:rsid w:val="00FF2D50"/>
    <w:rsid w:val="00FF72AD"/>
    <w:rsid w:val="00FF7C29"/>
    <w:rsid w:val="011A52DC"/>
    <w:rsid w:val="14AA5673"/>
    <w:rsid w:val="27BB70CE"/>
    <w:rsid w:val="3A75112A"/>
    <w:rsid w:val="3A7A2BFC"/>
    <w:rsid w:val="44062E5A"/>
    <w:rsid w:val="4413593C"/>
    <w:rsid w:val="4DB14B03"/>
    <w:rsid w:val="5CF94596"/>
    <w:rsid w:val="60584F1D"/>
    <w:rsid w:val="77DD4E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00652"/>
  <w15:docId w15:val="{CCB48C4D-0232-4189-9297-838BE2EC4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qFormat="1"/>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qFormat="1"/>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qFormat="1"/>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qFormat="1"/>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aliases w:val="Hình,bảng biểu"/>
    <w:basedOn w:val="Normal"/>
    <w:next w:val="Normal"/>
    <w:link w:val="CaptionChar"/>
    <w:uiPriority w:val="35"/>
    <w:unhideWhenUsed/>
    <w:qFormat/>
    <w:pPr>
      <w:spacing w:before="240" w:after="200"/>
      <w:jc w:val="center"/>
    </w:pPr>
    <w:rPr>
      <w:bCs/>
      <w:sz w:val="26"/>
      <w:szCs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bng"/>
    <w:next w:val="Normal"/>
    <w:uiPriority w:val="99"/>
    <w:unhideWhenUsed/>
    <w:rsid w:val="00AA2FB9"/>
    <w:pPr>
      <w:spacing w:before="0" w:after="0" w:line="240" w:lineRule="auto"/>
      <w:ind w:left="480" w:hanging="480"/>
      <w:jc w:val="left"/>
    </w:pPr>
    <w:rPr>
      <w:rFonts w:cstheme="minorHAnsi"/>
      <w:bCs/>
      <w:szCs w:val="20"/>
    </w:rPr>
  </w:style>
  <w:style w:type="paragraph" w:customStyle="1" w:styleId="bng">
    <w:name w:val="bảng"/>
    <w:basedOn w:val="Normal"/>
    <w:qFormat/>
    <w:pPr>
      <w:spacing w:before="120" w:after="120" w:line="360" w:lineRule="auto"/>
      <w:ind w:firstLine="720"/>
      <w:jc w:val="center"/>
    </w:pPr>
    <w:rPr>
      <w:sz w:val="26"/>
      <w:szCs w:val="26"/>
    </w:rPr>
  </w:style>
  <w:style w:type="paragraph" w:styleId="TOC1">
    <w:name w:val="toc 1"/>
    <w:basedOn w:val="Normal"/>
    <w:next w:val="Normal"/>
    <w:uiPriority w:val="39"/>
    <w:unhideWhenUsed/>
    <w:pPr>
      <w:tabs>
        <w:tab w:val="right" w:leader="dot" w:pos="8777"/>
      </w:tabs>
      <w:spacing w:before="120"/>
    </w:pPr>
    <w:rPr>
      <w:rFonts w:cstheme="minorHAnsi"/>
      <w:b/>
      <w:bCs/>
      <w:iCs/>
      <w:sz w:val="26"/>
    </w:rPr>
  </w:style>
  <w:style w:type="paragraph" w:styleId="TOC2">
    <w:name w:val="toc 2"/>
    <w:basedOn w:val="Normal"/>
    <w:next w:val="Normal"/>
    <w:uiPriority w:val="39"/>
    <w:unhideWhenUsed/>
    <w:qFormat/>
    <w:pPr>
      <w:tabs>
        <w:tab w:val="right" w:leader="dot" w:pos="8777"/>
      </w:tabs>
      <w:spacing w:before="120"/>
      <w:ind w:left="284"/>
    </w:pPr>
    <w:rPr>
      <w:rFonts w:cstheme="minorHAnsi"/>
      <w:b/>
      <w:bCs/>
      <w:i/>
      <w:sz w:val="26"/>
      <w:szCs w:val="22"/>
    </w:rPr>
  </w:style>
  <w:style w:type="paragraph" w:styleId="TOC3">
    <w:name w:val="toc 3"/>
    <w:basedOn w:val="Normal"/>
    <w:next w:val="Normal"/>
    <w:uiPriority w:val="39"/>
    <w:unhideWhenUsed/>
    <w:qFormat/>
    <w:pPr>
      <w:ind w:left="480"/>
    </w:pPr>
    <w:rPr>
      <w:rFonts w:cstheme="minorHAnsi"/>
      <w:sz w:val="26"/>
      <w:szCs w:val="20"/>
    </w:rPr>
  </w:style>
  <w:style w:type="paragraph" w:styleId="TOC4">
    <w:name w:val="toc 4"/>
    <w:basedOn w:val="Normal"/>
    <w:next w:val="Normal"/>
    <w:uiPriority w:val="39"/>
    <w:unhideWhenUsed/>
    <w:qFormat/>
    <w:pPr>
      <w:ind w:left="720"/>
    </w:pPr>
    <w:rPr>
      <w:rFonts w:cstheme="minorHAnsi"/>
      <w:sz w:val="26"/>
      <w:szCs w:val="20"/>
    </w:rPr>
  </w:style>
  <w:style w:type="paragraph" w:styleId="TOC5">
    <w:name w:val="toc 5"/>
    <w:basedOn w:val="Normal"/>
    <w:next w:val="Normal"/>
    <w:uiPriority w:val="39"/>
    <w:unhideWhenUsed/>
    <w:qFormat/>
    <w:pPr>
      <w:ind w:left="960"/>
    </w:pPr>
    <w:rPr>
      <w:rFonts w:cstheme="minorHAnsi"/>
      <w:sz w:val="26"/>
      <w:szCs w:val="20"/>
    </w:rPr>
  </w:style>
  <w:style w:type="paragraph" w:styleId="TOC6">
    <w:name w:val="toc 6"/>
    <w:basedOn w:val="Normal"/>
    <w:next w:val="Normal"/>
    <w:uiPriority w:val="39"/>
    <w:unhideWhenUsed/>
    <w:qFormat/>
    <w:pPr>
      <w:ind w:left="1200"/>
    </w:pPr>
    <w:rPr>
      <w:rFonts w:cstheme="minorHAnsi"/>
      <w:sz w:val="26"/>
      <w:szCs w:val="20"/>
    </w:rPr>
  </w:style>
  <w:style w:type="paragraph" w:styleId="TOC7">
    <w:name w:val="toc 7"/>
    <w:basedOn w:val="Normal"/>
    <w:next w:val="Normal"/>
    <w:uiPriority w:val="39"/>
    <w:unhideWhenUsed/>
    <w:qFormat/>
    <w:pPr>
      <w:ind w:left="1440"/>
    </w:pPr>
    <w:rPr>
      <w:rFonts w:cstheme="minorHAnsi"/>
      <w:sz w:val="26"/>
      <w:szCs w:val="20"/>
    </w:rPr>
  </w:style>
  <w:style w:type="paragraph" w:styleId="TOC8">
    <w:name w:val="toc 8"/>
    <w:basedOn w:val="Normal"/>
    <w:next w:val="Normal"/>
    <w:uiPriority w:val="39"/>
    <w:unhideWhenUsed/>
    <w:qFormat/>
    <w:pPr>
      <w:ind w:left="1680"/>
    </w:pPr>
    <w:rPr>
      <w:rFonts w:cstheme="minorHAnsi"/>
      <w:sz w:val="26"/>
      <w:szCs w:val="20"/>
    </w:rPr>
  </w:style>
  <w:style w:type="paragraph" w:styleId="TOC9">
    <w:name w:val="toc 9"/>
    <w:basedOn w:val="Normal"/>
    <w:next w:val="Normal"/>
    <w:uiPriority w:val="39"/>
    <w:unhideWhenUsed/>
    <w:qFormat/>
    <w:pPr>
      <w:ind w:left="1920"/>
    </w:pPr>
    <w:rPr>
      <w:rFonts w:cstheme="minorHAnsi"/>
      <w:sz w:val="26"/>
      <w:szCs w:val="20"/>
    </w:rPr>
  </w:style>
  <w:style w:type="table" w:styleId="LightGrid-Accent5">
    <w:name w:val="Light Grid Accent 5"/>
    <w:basedOn w:val="TableNormal"/>
    <w:uiPriority w:val="62"/>
    <w:qFormat/>
    <w:rPr>
      <w:rFonts w:asciiTheme="minorHAnsi" w:eastAsiaTheme="minorEastAsia" w:hAnsiTheme="minorHAnsi"/>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MediumGrid1-Accent5">
    <w:name w:val="Medium Grid 1 Accent 5"/>
    <w:basedOn w:val="TableNormal"/>
    <w:uiPriority w:val="67"/>
    <w:qFormat/>
    <w:rPr>
      <w:rFonts w:asciiTheme="minorHAnsi" w:eastAsiaTheme="minorEastAsia" w:hAnsiTheme="minorHAnsi"/>
    </w:r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pPr>
      <w:autoSpaceDE w:val="0"/>
      <w:autoSpaceDN w:val="0"/>
      <w:adjustRightInd w:val="0"/>
    </w:pPr>
    <w:rPr>
      <w:rFonts w:eastAsia="Times New Roman" w:cs="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ind w:firstLine="720"/>
    </w:pPr>
    <w:rPr>
      <w:b/>
      <w:sz w:val="32"/>
      <w:szCs w:val="32"/>
    </w:rPr>
  </w:style>
  <w:style w:type="paragraph" w:customStyle="1" w:styleId="Tiumccp1">
    <w:name w:val="Tiểu mục cấp 1"/>
    <w:basedOn w:val="Normal"/>
    <w:link w:val="Tiumccp1Char"/>
    <w:qFormat/>
    <w:pPr>
      <w:tabs>
        <w:tab w:val="center" w:pos="6379"/>
      </w:tabs>
      <w:spacing w:line="360" w:lineRule="auto"/>
      <w:ind w:firstLine="720"/>
    </w:pPr>
    <w:rPr>
      <w:b/>
      <w:sz w:val="28"/>
      <w:szCs w:val="28"/>
    </w:rPr>
  </w:style>
  <w:style w:type="character" w:customStyle="1" w:styleId="ChngChar">
    <w:name w:val="Chương Char"/>
    <w:basedOn w:val="DefaultParagraphFont"/>
    <w:link w:val="Chng"/>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ind w:firstLine="720"/>
    </w:pPr>
    <w:rPr>
      <w:b/>
      <w:i/>
      <w:sz w:val="28"/>
      <w:szCs w:val="26"/>
    </w:rPr>
  </w:style>
  <w:style w:type="character" w:customStyle="1" w:styleId="Tiumccp1Char">
    <w:name w:val="Tiểu mục cấp 1 Char"/>
    <w:basedOn w:val="DefaultParagraphFont"/>
    <w:link w:val="Tiumccp1"/>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ind w:firstLine="1004"/>
    </w:pPr>
    <w:rPr>
      <w:sz w:val="28"/>
      <w:szCs w:val="26"/>
    </w:rPr>
  </w:style>
  <w:style w:type="character" w:customStyle="1" w:styleId="Tiumccp2Char">
    <w:name w:val="Tiểu mục cấp 2 Char"/>
    <w:basedOn w:val="DefaultParagraphFont"/>
    <w:link w:val="Tiumccp2"/>
    <w:rPr>
      <w:rFonts w:eastAsia="Times New Roman" w:cs="Times New Roman"/>
      <w:b/>
      <w:i/>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Pr>
      <w:rFonts w:eastAsia="Times New Roman" w:cs="Times New Roman"/>
      <w:sz w:val="28"/>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BodyTextChar">
    <w:name w:val="Body Text Char"/>
    <w:basedOn w:val="DefaultParagraphFont"/>
    <w:link w:val="BodyText"/>
    <w:uiPriority w:val="1"/>
    <w:rPr>
      <w:rFonts w:eastAsia="Times New Roman" w:cs="Times New Roman"/>
      <w:szCs w:val="24"/>
      <w:lang w:val="vi"/>
    </w:rPr>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 w:type="paragraph" w:styleId="ListParagraph">
    <w:name w:val="List Paragraph"/>
    <w:basedOn w:val="Normal"/>
    <w:link w:val="ListParagraphChar"/>
    <w:uiPriority w:val="34"/>
    <w:qFormat/>
    <w:pPr>
      <w:ind w:left="720"/>
      <w:contextualSpacing/>
    </w:pPr>
  </w:style>
  <w:style w:type="paragraph" w:customStyle="1" w:styleId="MTDisplayEquation">
    <w:name w:val="MTDisplayEquation"/>
    <w:basedOn w:val="Nidungvnbn"/>
    <w:next w:val="Normal"/>
    <w:link w:val="MTDisplayEquationChar"/>
    <w:pPr>
      <w:tabs>
        <w:tab w:val="center" w:pos="4400"/>
        <w:tab w:val="right" w:pos="8780"/>
      </w:tabs>
    </w:pPr>
  </w:style>
  <w:style w:type="character" w:customStyle="1" w:styleId="MTDisplayEquationChar">
    <w:name w:val="MTDisplayEquation Char"/>
    <w:basedOn w:val="NidungvnbnChar"/>
    <w:link w:val="MTDisplayEquation"/>
    <w:rPr>
      <w:rFonts w:eastAsia="Times New Roman" w:cs="Times New Roman"/>
      <w:sz w:val="26"/>
      <w:szCs w:val="26"/>
    </w:rPr>
  </w:style>
  <w:style w:type="paragraph" w:customStyle="1" w:styleId="Style1">
    <w:name w:val="Style1"/>
    <w:basedOn w:val="Nidungvnbn"/>
    <w:link w:val="Style1Char"/>
    <w:qFormat/>
    <w:pPr>
      <w:ind w:firstLine="0"/>
      <w:jc w:val="center"/>
    </w:pPr>
  </w:style>
  <w:style w:type="character" w:customStyle="1" w:styleId="Style1Char">
    <w:name w:val="Style1 Char"/>
    <w:basedOn w:val="NidungvnbnChar"/>
    <w:link w:val="Style1"/>
    <w:rPr>
      <w:rFonts w:eastAsia="Times New Roman" w:cs="Times New Roman"/>
      <w:sz w:val="26"/>
      <w:szCs w:val="26"/>
    </w:rPr>
  </w:style>
  <w:style w:type="character" w:customStyle="1" w:styleId="ListParagraphChar">
    <w:name w:val="List Paragraph Char"/>
    <w:link w:val="ListParagraph"/>
    <w:uiPriority w:val="34"/>
    <w:qFormat/>
    <w:rPr>
      <w:rFonts w:eastAsia="Times New Roman" w:cs="Times New Roman"/>
      <w:szCs w:val="24"/>
    </w:rPr>
  </w:style>
  <w:style w:type="paragraph" w:customStyle="1" w:styleId="image">
    <w:name w:val="image"/>
    <w:basedOn w:val="Caption"/>
    <w:link w:val="imageChar"/>
    <w:qFormat/>
    <w:pPr>
      <w:spacing w:before="120" w:after="120" w:line="360" w:lineRule="auto"/>
    </w:pPr>
  </w:style>
  <w:style w:type="character" w:customStyle="1" w:styleId="CaptionChar">
    <w:name w:val="Caption Char"/>
    <w:aliases w:val="Hình Char,bảng biểu Char"/>
    <w:basedOn w:val="DefaultParagraphFont"/>
    <w:link w:val="Caption"/>
    <w:uiPriority w:val="35"/>
    <w:qFormat/>
    <w:rPr>
      <w:rFonts w:eastAsia="Times New Roman" w:cs="Times New Roman"/>
      <w:bCs/>
      <w:sz w:val="26"/>
      <w:szCs w:val="26"/>
    </w:rPr>
  </w:style>
  <w:style w:type="character" w:customStyle="1" w:styleId="imageChar">
    <w:name w:val="image Char"/>
    <w:basedOn w:val="CaptionChar"/>
    <w:link w:val="image"/>
    <w:qFormat/>
    <w:rPr>
      <w:rFonts w:eastAsia="Times New Roman" w:cs="Times New Roman"/>
      <w:bCs/>
      <w:sz w:val="26"/>
      <w:szCs w:val="26"/>
    </w:rPr>
  </w:style>
  <w:style w:type="character" w:customStyle="1" w:styleId="mi">
    <w:name w:val="mi"/>
    <w:basedOn w:val="DefaultParagraphFont"/>
    <w:qFormat/>
  </w:style>
  <w:style w:type="character" w:customStyle="1" w:styleId="mo">
    <w:name w:val="mo"/>
    <w:basedOn w:val="DefaultParagraphFont"/>
    <w:qFormat/>
  </w:style>
  <w:style w:type="character" w:customStyle="1" w:styleId="mn">
    <w:name w:val="mn"/>
    <w:basedOn w:val="DefaultParagraphFont"/>
    <w:qFormat/>
  </w:style>
  <w:style w:type="character" w:customStyle="1" w:styleId="mwe-math-mathml-inline">
    <w:name w:val="mwe-math-mathml-inline"/>
    <w:basedOn w:val="DefaultParagraphFont"/>
    <w:qFormat/>
  </w:style>
  <w:style w:type="character" w:styleId="PlaceholderText">
    <w:name w:val="Placeholder Text"/>
    <w:basedOn w:val="DefaultParagraphFont"/>
    <w:uiPriority w:val="99"/>
    <w:semiHidden/>
    <w:qFormat/>
    <w:rPr>
      <w:color w:val="808080"/>
    </w:rPr>
  </w:style>
  <w:style w:type="paragraph" w:styleId="TOCHeading">
    <w:name w:val="TOC Heading"/>
    <w:basedOn w:val="Heading1"/>
    <w:next w:val="Normal"/>
    <w:uiPriority w:val="39"/>
    <w:unhideWhenUsed/>
    <w:qFormat/>
    <w:rsid w:val="00DE1365"/>
    <w:pPr>
      <w:spacing w:before="240" w:line="259" w:lineRule="auto"/>
      <w:outlineLvl w:val="9"/>
    </w:pPr>
    <w:rPr>
      <w:b w:val="0"/>
      <w:bCs w:val="0"/>
      <w:sz w:val="32"/>
      <w:szCs w:val="32"/>
    </w:rPr>
  </w:style>
  <w:style w:type="character" w:styleId="UnresolvedMention">
    <w:name w:val="Unresolved Mention"/>
    <w:basedOn w:val="DefaultParagraphFont"/>
    <w:uiPriority w:val="99"/>
    <w:semiHidden/>
    <w:unhideWhenUsed/>
    <w:rsid w:val="00DE13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coffee.skrt.cc/" TargetMode="External"/><Relationship Id="rId27" Type="http://schemas.openxmlformats.org/officeDocument/2006/relationships/image" Target="media/image17.png"/><Relationship Id="rId30"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HDH\&#272;&#7890;%20&#193;N%20CU&#7888;I%20K&#204;\Template_TrinhbayBaocaoCK_20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13BA5-F47B-4A8B-940C-1A5B0EB36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Template_TrinhbayBaocaoCK_2021</Template>
  <TotalTime>48</TotalTime>
  <Pages>57</Pages>
  <Words>10187</Words>
  <Characters>58068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AN515-55</dc:creator>
  <cp:lastModifiedBy>Duuu Ngang Ngược</cp:lastModifiedBy>
  <cp:revision>18</cp:revision>
  <cp:lastPrinted>2023-11-12T16:30:00Z</cp:lastPrinted>
  <dcterms:created xsi:type="dcterms:W3CDTF">2023-12-24T14:34:00Z</dcterms:created>
  <dcterms:modified xsi:type="dcterms:W3CDTF">2023-12-24T15:38:00Z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1033-12.2.0.13306</vt:lpwstr>
  </property>
  <property fmtid="{D5CDD505-2E9C-101B-9397-08002B2CF9AE}" pid="4" name="ICV">
    <vt:lpwstr>F57C1D2AA6D14A1CADDA6271F4012D4B_12</vt:lpwstr>
  </property>
</Properties>
</file>